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CC04F" w14:textId="23CA417C" w:rsidR="008A7928" w:rsidRDefault="008A7928" w:rsidP="008A7928">
      <w:pPr>
        <w:ind w:firstLine="0"/>
      </w:pPr>
    </w:p>
    <w:p w14:paraId="213F0106" w14:textId="091707E5" w:rsidR="008A7928" w:rsidRDefault="008A7928" w:rsidP="00990EAC"/>
    <w:p w14:paraId="53967EF5" w14:textId="4F9161A2" w:rsidR="008A7928" w:rsidRDefault="008A7928" w:rsidP="00990EAC"/>
    <w:p w14:paraId="175B5B85" w14:textId="26D2C4BA" w:rsidR="008A7928" w:rsidRDefault="008A7928" w:rsidP="00990EAC"/>
    <w:p w14:paraId="7ED1CB04" w14:textId="5166422D" w:rsidR="008A7928" w:rsidRDefault="008A7928" w:rsidP="00990EAC"/>
    <w:p w14:paraId="5B059D93" w14:textId="017AF975" w:rsidR="008A7928" w:rsidRDefault="008A7928" w:rsidP="00990EAC"/>
    <w:p w14:paraId="65C0A3F1" w14:textId="4BDF0539" w:rsidR="008A7928" w:rsidRDefault="008A7928" w:rsidP="00990EAC"/>
    <w:p w14:paraId="45D832D9" w14:textId="12239231" w:rsidR="003722A0" w:rsidRDefault="003722A0" w:rsidP="00990EAC"/>
    <w:p w14:paraId="79AC0FBB" w14:textId="58E46009" w:rsidR="003722A0" w:rsidRDefault="003722A0" w:rsidP="00990EAC"/>
    <w:p w14:paraId="4C4510B6" w14:textId="109EEEFC" w:rsidR="003722A0" w:rsidRDefault="003722A0" w:rsidP="00990EAC"/>
    <w:p w14:paraId="6CCE40BF" w14:textId="60F4616C" w:rsidR="003722A0" w:rsidRDefault="003722A0" w:rsidP="004106E6">
      <w:pPr>
        <w:ind w:firstLine="0"/>
      </w:pPr>
    </w:p>
    <w:p w14:paraId="1A4A5D27" w14:textId="31E470BE" w:rsidR="004106E6" w:rsidRDefault="004106E6" w:rsidP="004106E6">
      <w:pPr>
        <w:ind w:firstLine="0"/>
      </w:pPr>
    </w:p>
    <w:p w14:paraId="23C5FF1E" w14:textId="7DD8F06B" w:rsidR="004106E6" w:rsidRDefault="004106E6" w:rsidP="004106E6">
      <w:pPr>
        <w:ind w:firstLine="0"/>
      </w:pPr>
    </w:p>
    <w:p w14:paraId="068C46DD" w14:textId="77777777" w:rsidR="004106E6" w:rsidRDefault="004106E6" w:rsidP="004106E6">
      <w:pPr>
        <w:ind w:firstLine="0"/>
      </w:pPr>
    </w:p>
    <w:p w14:paraId="7B31E36F" w14:textId="77777777" w:rsidR="008A7928" w:rsidRPr="00646136" w:rsidRDefault="008A7928" w:rsidP="00990EAC"/>
    <w:p w14:paraId="326582D4" w14:textId="60AEE833" w:rsidR="00990EAC" w:rsidRPr="00177239" w:rsidRDefault="00FA07BC" w:rsidP="00420D22">
      <w:pPr>
        <w:pStyle w:val="vguxTitleDocName"/>
        <w:spacing w:line="240" w:lineRule="auto"/>
        <w:rPr>
          <w:lang w:val="ru-RU"/>
        </w:rPr>
      </w:pPr>
      <w:r>
        <w:rPr>
          <w:lang w:val="ru-RU"/>
        </w:rPr>
        <w:t>РУКОВОДСТВО ПОЛЬЗОВАТЕЛЯ</w:t>
      </w:r>
    </w:p>
    <w:p w14:paraId="1AC91821" w14:textId="2A3E4DB6" w:rsidR="00990EAC" w:rsidRPr="000803D2" w:rsidRDefault="00420D22" w:rsidP="00420D22">
      <w:pPr>
        <w:spacing w:line="240" w:lineRule="auto"/>
        <w:ind w:firstLine="0"/>
        <w:jc w:val="center"/>
      </w:pPr>
      <w:r>
        <w:rPr>
          <w:rFonts w:cs="Times New Roman"/>
          <w:color w:val="1F1F1F"/>
          <w:sz w:val="32"/>
          <w:szCs w:val="32"/>
          <w:shd w:val="clear" w:color="auto" w:fill="FFFFFF"/>
        </w:rPr>
        <w:t>Т</w:t>
      </w:r>
      <w:r w:rsidRPr="00743076">
        <w:rPr>
          <w:rFonts w:cs="Times New Roman"/>
          <w:color w:val="1F1F1F"/>
          <w:sz w:val="32"/>
          <w:szCs w:val="32"/>
          <w:shd w:val="clear" w:color="auto" w:fill="FFFFFF"/>
        </w:rPr>
        <w:t xml:space="preserve">елеграм-бот </w:t>
      </w:r>
      <w:r>
        <w:rPr>
          <w:rFonts w:cs="Times New Roman"/>
          <w:color w:val="1F1F1F"/>
          <w:sz w:val="32"/>
          <w:szCs w:val="32"/>
          <w:shd w:val="clear" w:color="auto" w:fill="FFFFFF"/>
        </w:rPr>
        <w:t>«</w:t>
      </w:r>
      <w:r w:rsidRPr="00743076">
        <w:rPr>
          <w:rFonts w:cs="Times New Roman"/>
          <w:color w:val="1F1F1F"/>
          <w:sz w:val="32"/>
          <w:szCs w:val="32"/>
          <w:shd w:val="clear" w:color="auto" w:fill="FFFFFF"/>
        </w:rPr>
        <w:t>OverEdit</w:t>
      </w:r>
      <w:r>
        <w:rPr>
          <w:rFonts w:cs="Times New Roman"/>
          <w:color w:val="1F1F1F"/>
          <w:sz w:val="32"/>
          <w:szCs w:val="32"/>
          <w:shd w:val="clear" w:color="auto" w:fill="FFFFFF"/>
        </w:rPr>
        <w:t>»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p w14:paraId="4EEED0FE" w14:textId="52D2A6A5" w:rsidR="00D2756B" w:rsidRDefault="00D2756B" w:rsidP="003E22A5">
      <w:pPr>
        <w:ind w:firstLine="0"/>
      </w:pPr>
    </w:p>
    <w:p w14:paraId="2821F77F" w14:textId="2AD32305" w:rsidR="003E22A5" w:rsidRDefault="003E22A5" w:rsidP="003E22A5">
      <w:pPr>
        <w:ind w:firstLine="0"/>
      </w:pPr>
    </w:p>
    <w:p w14:paraId="00F33C21" w14:textId="0E567224" w:rsidR="008A7928" w:rsidRDefault="008A7928" w:rsidP="003E22A5">
      <w:pPr>
        <w:ind w:firstLine="0"/>
      </w:pPr>
    </w:p>
    <w:p w14:paraId="256592BE" w14:textId="44BB42D3" w:rsidR="008A7928" w:rsidRDefault="008A7928" w:rsidP="003E22A5">
      <w:pPr>
        <w:ind w:firstLine="0"/>
      </w:pPr>
    </w:p>
    <w:p w14:paraId="5EFF78E5" w14:textId="09CDE26E" w:rsidR="008A7928" w:rsidRDefault="008A7928" w:rsidP="003E22A5">
      <w:pPr>
        <w:ind w:firstLine="0"/>
      </w:pPr>
    </w:p>
    <w:p w14:paraId="3A744564" w14:textId="1996E658" w:rsidR="008A7928" w:rsidRDefault="008A7928" w:rsidP="003E22A5">
      <w:pPr>
        <w:ind w:firstLine="0"/>
      </w:pPr>
    </w:p>
    <w:p w14:paraId="4D0F8FB7" w14:textId="69093FD6" w:rsidR="008A7928" w:rsidRDefault="008A7928" w:rsidP="003E22A5">
      <w:pPr>
        <w:ind w:firstLine="0"/>
      </w:pPr>
    </w:p>
    <w:p w14:paraId="22E2E536" w14:textId="758014BE" w:rsidR="008A7928" w:rsidRDefault="008A7928" w:rsidP="003E22A5">
      <w:pPr>
        <w:ind w:firstLine="0"/>
      </w:pPr>
    </w:p>
    <w:p w14:paraId="4DA8ABD8" w14:textId="5AD549D2" w:rsidR="008A7928" w:rsidRDefault="008A7928" w:rsidP="003E22A5">
      <w:pPr>
        <w:ind w:firstLine="0"/>
      </w:pPr>
    </w:p>
    <w:p w14:paraId="437DDAA6" w14:textId="4E39F895" w:rsidR="008A7928" w:rsidRDefault="008A7928" w:rsidP="003E22A5">
      <w:pPr>
        <w:ind w:firstLine="0"/>
      </w:pPr>
    </w:p>
    <w:p w14:paraId="210243A6" w14:textId="6EE9F0C6" w:rsidR="008A7928" w:rsidRDefault="008A7928" w:rsidP="003E22A5">
      <w:pPr>
        <w:ind w:firstLine="0"/>
      </w:pPr>
    </w:p>
    <w:p w14:paraId="3929B7F4" w14:textId="1082DEE4" w:rsidR="008A7928" w:rsidRDefault="008A7928" w:rsidP="003E22A5">
      <w:pPr>
        <w:ind w:firstLine="0"/>
      </w:pPr>
    </w:p>
    <w:p w14:paraId="07AD7CBD" w14:textId="25972312" w:rsidR="008A7928" w:rsidRDefault="008A7928" w:rsidP="003E22A5">
      <w:pPr>
        <w:ind w:firstLine="0"/>
      </w:pPr>
    </w:p>
    <w:p w14:paraId="3CA04401" w14:textId="0601E8A5" w:rsidR="008A7928" w:rsidRDefault="008A7928" w:rsidP="003E22A5">
      <w:pPr>
        <w:ind w:firstLine="0"/>
      </w:pPr>
    </w:p>
    <w:p w14:paraId="7B3CC18C" w14:textId="3D0CF8C6" w:rsidR="00990EAC" w:rsidRDefault="00CD68AD" w:rsidP="00A6518F">
      <w:pPr>
        <w:pStyle w:val="vguCContentName"/>
      </w:pPr>
      <w:r>
        <w:rPr>
          <w:lang w:val="en-US"/>
        </w:rPr>
        <w:lastRenderedPageBreak/>
        <w:t>C</w:t>
      </w:r>
      <w:bookmarkStart w:id="0" w:name="_GoBack"/>
      <w:bookmarkEnd w:id="0"/>
      <w:r w:rsidR="00990EAC" w:rsidRPr="00646136">
        <w:t>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5E0AA7D1" w14:textId="2916BABF" w:rsidR="009218A8" w:rsidRDefault="004422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682677" w:history="1">
            <w:r w:rsidR="009218A8" w:rsidRPr="00473B7B">
              <w:rPr>
                <w:rStyle w:val="a6"/>
              </w:rPr>
              <w:t>1</w:t>
            </w:r>
            <w:r w:rsidR="009218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218A8" w:rsidRPr="00473B7B">
              <w:rPr>
                <w:rStyle w:val="a6"/>
              </w:rPr>
              <w:t>Введение</w:t>
            </w:r>
            <w:r w:rsidR="009218A8">
              <w:rPr>
                <w:webHidden/>
              </w:rPr>
              <w:tab/>
            </w:r>
            <w:r w:rsidR="009218A8">
              <w:rPr>
                <w:webHidden/>
              </w:rPr>
              <w:fldChar w:fldCharType="begin"/>
            </w:r>
            <w:r w:rsidR="009218A8">
              <w:rPr>
                <w:webHidden/>
              </w:rPr>
              <w:instrText xml:space="preserve"> PAGEREF _Toc157682677 \h </w:instrText>
            </w:r>
            <w:r w:rsidR="009218A8">
              <w:rPr>
                <w:webHidden/>
              </w:rPr>
            </w:r>
            <w:r w:rsidR="009218A8">
              <w:rPr>
                <w:webHidden/>
              </w:rPr>
              <w:fldChar w:fldCharType="separate"/>
            </w:r>
            <w:r w:rsidR="00960746">
              <w:rPr>
                <w:webHidden/>
              </w:rPr>
              <w:t>3</w:t>
            </w:r>
            <w:r w:rsidR="009218A8">
              <w:rPr>
                <w:webHidden/>
              </w:rPr>
              <w:fldChar w:fldCharType="end"/>
            </w:r>
          </w:hyperlink>
        </w:p>
        <w:p w14:paraId="59D4F20A" w14:textId="6D41700A" w:rsidR="009218A8" w:rsidRDefault="00826DF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82678" w:history="1">
            <w:r w:rsidR="009218A8" w:rsidRPr="00473B7B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9218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218A8" w:rsidRPr="00473B7B">
              <w:rPr>
                <w:rStyle w:val="a6"/>
              </w:rPr>
              <w:t>Область применения</w:t>
            </w:r>
            <w:r w:rsidR="009218A8">
              <w:rPr>
                <w:webHidden/>
              </w:rPr>
              <w:tab/>
            </w:r>
            <w:r w:rsidR="009218A8">
              <w:rPr>
                <w:webHidden/>
              </w:rPr>
              <w:fldChar w:fldCharType="begin"/>
            </w:r>
            <w:r w:rsidR="009218A8">
              <w:rPr>
                <w:webHidden/>
              </w:rPr>
              <w:instrText xml:space="preserve"> PAGEREF _Toc157682678 \h </w:instrText>
            </w:r>
            <w:r w:rsidR="009218A8">
              <w:rPr>
                <w:webHidden/>
              </w:rPr>
            </w:r>
            <w:r w:rsidR="009218A8">
              <w:rPr>
                <w:webHidden/>
              </w:rPr>
              <w:fldChar w:fldCharType="separate"/>
            </w:r>
            <w:r w:rsidR="00960746">
              <w:rPr>
                <w:webHidden/>
              </w:rPr>
              <w:t>3</w:t>
            </w:r>
            <w:r w:rsidR="009218A8">
              <w:rPr>
                <w:webHidden/>
              </w:rPr>
              <w:fldChar w:fldCharType="end"/>
            </w:r>
          </w:hyperlink>
        </w:p>
        <w:p w14:paraId="59563FCD" w14:textId="3B2B9B38" w:rsidR="009218A8" w:rsidRDefault="00826DF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82679" w:history="1">
            <w:r w:rsidR="009218A8" w:rsidRPr="00473B7B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9218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218A8" w:rsidRPr="00473B7B">
              <w:rPr>
                <w:rStyle w:val="a6"/>
              </w:rPr>
              <w:t>Краткое описание возможностей</w:t>
            </w:r>
            <w:r w:rsidR="009218A8">
              <w:rPr>
                <w:webHidden/>
              </w:rPr>
              <w:tab/>
            </w:r>
            <w:r w:rsidR="009218A8">
              <w:rPr>
                <w:webHidden/>
              </w:rPr>
              <w:fldChar w:fldCharType="begin"/>
            </w:r>
            <w:r w:rsidR="009218A8">
              <w:rPr>
                <w:webHidden/>
              </w:rPr>
              <w:instrText xml:space="preserve"> PAGEREF _Toc157682679 \h </w:instrText>
            </w:r>
            <w:r w:rsidR="009218A8">
              <w:rPr>
                <w:webHidden/>
              </w:rPr>
            </w:r>
            <w:r w:rsidR="009218A8">
              <w:rPr>
                <w:webHidden/>
              </w:rPr>
              <w:fldChar w:fldCharType="separate"/>
            </w:r>
            <w:r w:rsidR="00960746">
              <w:rPr>
                <w:webHidden/>
              </w:rPr>
              <w:t>3</w:t>
            </w:r>
            <w:r w:rsidR="009218A8">
              <w:rPr>
                <w:webHidden/>
              </w:rPr>
              <w:fldChar w:fldCharType="end"/>
            </w:r>
          </w:hyperlink>
        </w:p>
        <w:p w14:paraId="5CDA70F7" w14:textId="62D0E216" w:rsidR="009218A8" w:rsidRDefault="00826DF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82680" w:history="1">
            <w:r w:rsidR="009218A8" w:rsidRPr="00473B7B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9218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218A8" w:rsidRPr="00473B7B">
              <w:rPr>
                <w:rStyle w:val="a6"/>
              </w:rPr>
              <w:t>Уровень подготовки пользователя</w:t>
            </w:r>
            <w:r w:rsidR="009218A8">
              <w:rPr>
                <w:webHidden/>
              </w:rPr>
              <w:tab/>
            </w:r>
            <w:r w:rsidR="009218A8">
              <w:rPr>
                <w:webHidden/>
              </w:rPr>
              <w:fldChar w:fldCharType="begin"/>
            </w:r>
            <w:r w:rsidR="009218A8">
              <w:rPr>
                <w:webHidden/>
              </w:rPr>
              <w:instrText xml:space="preserve"> PAGEREF _Toc157682680 \h </w:instrText>
            </w:r>
            <w:r w:rsidR="009218A8">
              <w:rPr>
                <w:webHidden/>
              </w:rPr>
            </w:r>
            <w:r w:rsidR="009218A8">
              <w:rPr>
                <w:webHidden/>
              </w:rPr>
              <w:fldChar w:fldCharType="separate"/>
            </w:r>
            <w:r w:rsidR="00960746">
              <w:rPr>
                <w:webHidden/>
              </w:rPr>
              <w:t>3</w:t>
            </w:r>
            <w:r w:rsidR="009218A8">
              <w:rPr>
                <w:webHidden/>
              </w:rPr>
              <w:fldChar w:fldCharType="end"/>
            </w:r>
          </w:hyperlink>
        </w:p>
        <w:p w14:paraId="432C973C" w14:textId="4321007F" w:rsidR="009218A8" w:rsidRDefault="00826DF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82681" w:history="1">
            <w:r w:rsidR="009218A8" w:rsidRPr="00473B7B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9218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218A8" w:rsidRPr="00473B7B">
              <w:rPr>
                <w:rStyle w:val="a6"/>
              </w:rPr>
              <w:t>Перечень эксплуатационной документации</w:t>
            </w:r>
            <w:r w:rsidR="009218A8">
              <w:rPr>
                <w:webHidden/>
              </w:rPr>
              <w:tab/>
            </w:r>
            <w:r w:rsidR="009218A8">
              <w:rPr>
                <w:webHidden/>
              </w:rPr>
              <w:fldChar w:fldCharType="begin"/>
            </w:r>
            <w:r w:rsidR="009218A8">
              <w:rPr>
                <w:webHidden/>
              </w:rPr>
              <w:instrText xml:space="preserve"> PAGEREF _Toc157682681 \h </w:instrText>
            </w:r>
            <w:r w:rsidR="009218A8">
              <w:rPr>
                <w:webHidden/>
              </w:rPr>
            </w:r>
            <w:r w:rsidR="009218A8">
              <w:rPr>
                <w:webHidden/>
              </w:rPr>
              <w:fldChar w:fldCharType="separate"/>
            </w:r>
            <w:r w:rsidR="00960746">
              <w:rPr>
                <w:webHidden/>
              </w:rPr>
              <w:t>3</w:t>
            </w:r>
            <w:r w:rsidR="009218A8">
              <w:rPr>
                <w:webHidden/>
              </w:rPr>
              <w:fldChar w:fldCharType="end"/>
            </w:r>
          </w:hyperlink>
        </w:p>
        <w:p w14:paraId="20B2BB08" w14:textId="41CE6B3D" w:rsidR="009218A8" w:rsidRDefault="00826DF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82682" w:history="1">
            <w:r w:rsidR="009218A8" w:rsidRPr="00473B7B">
              <w:rPr>
                <w:rStyle w:val="a6"/>
              </w:rPr>
              <w:t>2</w:t>
            </w:r>
            <w:r w:rsidR="009218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218A8" w:rsidRPr="00473B7B">
              <w:rPr>
                <w:rStyle w:val="a6"/>
              </w:rPr>
              <w:t>Назначение и условия применения</w:t>
            </w:r>
            <w:r w:rsidR="009218A8">
              <w:rPr>
                <w:webHidden/>
              </w:rPr>
              <w:tab/>
            </w:r>
            <w:r w:rsidR="009218A8">
              <w:rPr>
                <w:webHidden/>
              </w:rPr>
              <w:fldChar w:fldCharType="begin"/>
            </w:r>
            <w:r w:rsidR="009218A8">
              <w:rPr>
                <w:webHidden/>
              </w:rPr>
              <w:instrText xml:space="preserve"> PAGEREF _Toc157682682 \h </w:instrText>
            </w:r>
            <w:r w:rsidR="009218A8">
              <w:rPr>
                <w:webHidden/>
              </w:rPr>
            </w:r>
            <w:r w:rsidR="009218A8">
              <w:rPr>
                <w:webHidden/>
              </w:rPr>
              <w:fldChar w:fldCharType="separate"/>
            </w:r>
            <w:r w:rsidR="00960746">
              <w:rPr>
                <w:webHidden/>
              </w:rPr>
              <w:t>4</w:t>
            </w:r>
            <w:r w:rsidR="009218A8">
              <w:rPr>
                <w:webHidden/>
              </w:rPr>
              <w:fldChar w:fldCharType="end"/>
            </w:r>
          </w:hyperlink>
        </w:p>
        <w:p w14:paraId="03BDDA68" w14:textId="1ACC3ACE" w:rsidR="009218A8" w:rsidRDefault="00826DF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82683" w:history="1">
            <w:r w:rsidR="009218A8" w:rsidRPr="00473B7B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9218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218A8" w:rsidRPr="00473B7B">
              <w:rPr>
                <w:rStyle w:val="a6"/>
              </w:rPr>
              <w:t>Виды деятельности и функции</w:t>
            </w:r>
            <w:r w:rsidR="009218A8">
              <w:rPr>
                <w:webHidden/>
              </w:rPr>
              <w:tab/>
            </w:r>
            <w:r w:rsidR="009218A8">
              <w:rPr>
                <w:webHidden/>
              </w:rPr>
              <w:fldChar w:fldCharType="begin"/>
            </w:r>
            <w:r w:rsidR="009218A8">
              <w:rPr>
                <w:webHidden/>
              </w:rPr>
              <w:instrText xml:space="preserve"> PAGEREF _Toc157682683 \h </w:instrText>
            </w:r>
            <w:r w:rsidR="009218A8">
              <w:rPr>
                <w:webHidden/>
              </w:rPr>
            </w:r>
            <w:r w:rsidR="009218A8">
              <w:rPr>
                <w:webHidden/>
              </w:rPr>
              <w:fldChar w:fldCharType="separate"/>
            </w:r>
            <w:r w:rsidR="00960746">
              <w:rPr>
                <w:webHidden/>
              </w:rPr>
              <w:t>4</w:t>
            </w:r>
            <w:r w:rsidR="009218A8">
              <w:rPr>
                <w:webHidden/>
              </w:rPr>
              <w:fldChar w:fldCharType="end"/>
            </w:r>
          </w:hyperlink>
        </w:p>
        <w:p w14:paraId="2570799C" w14:textId="09513C67" w:rsidR="009218A8" w:rsidRDefault="00826DF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82684" w:history="1">
            <w:r w:rsidR="009218A8" w:rsidRPr="00473B7B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9218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218A8" w:rsidRPr="00473B7B">
              <w:rPr>
                <w:rStyle w:val="a6"/>
              </w:rPr>
              <w:t>Условия применения</w:t>
            </w:r>
            <w:r w:rsidR="009218A8">
              <w:rPr>
                <w:webHidden/>
              </w:rPr>
              <w:tab/>
            </w:r>
            <w:r w:rsidR="009218A8">
              <w:rPr>
                <w:webHidden/>
              </w:rPr>
              <w:fldChar w:fldCharType="begin"/>
            </w:r>
            <w:r w:rsidR="009218A8">
              <w:rPr>
                <w:webHidden/>
              </w:rPr>
              <w:instrText xml:space="preserve"> PAGEREF _Toc157682684 \h </w:instrText>
            </w:r>
            <w:r w:rsidR="009218A8">
              <w:rPr>
                <w:webHidden/>
              </w:rPr>
            </w:r>
            <w:r w:rsidR="009218A8">
              <w:rPr>
                <w:webHidden/>
              </w:rPr>
              <w:fldChar w:fldCharType="separate"/>
            </w:r>
            <w:r w:rsidR="00960746">
              <w:rPr>
                <w:webHidden/>
              </w:rPr>
              <w:t>4</w:t>
            </w:r>
            <w:r w:rsidR="009218A8">
              <w:rPr>
                <w:webHidden/>
              </w:rPr>
              <w:fldChar w:fldCharType="end"/>
            </w:r>
          </w:hyperlink>
        </w:p>
        <w:p w14:paraId="66F6277E" w14:textId="2DF24B1A" w:rsidR="009218A8" w:rsidRDefault="00826DF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82685" w:history="1">
            <w:r w:rsidR="009218A8" w:rsidRPr="00473B7B">
              <w:rPr>
                <w:rStyle w:val="a6"/>
              </w:rPr>
              <w:t>3</w:t>
            </w:r>
            <w:r w:rsidR="009218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218A8" w:rsidRPr="00473B7B">
              <w:rPr>
                <w:rStyle w:val="a6"/>
              </w:rPr>
              <w:t>Подготовка к работе</w:t>
            </w:r>
            <w:r w:rsidR="009218A8">
              <w:rPr>
                <w:webHidden/>
              </w:rPr>
              <w:tab/>
            </w:r>
            <w:r w:rsidR="009218A8">
              <w:rPr>
                <w:webHidden/>
              </w:rPr>
              <w:fldChar w:fldCharType="begin"/>
            </w:r>
            <w:r w:rsidR="009218A8">
              <w:rPr>
                <w:webHidden/>
              </w:rPr>
              <w:instrText xml:space="preserve"> PAGEREF _Toc157682685 \h </w:instrText>
            </w:r>
            <w:r w:rsidR="009218A8">
              <w:rPr>
                <w:webHidden/>
              </w:rPr>
            </w:r>
            <w:r w:rsidR="009218A8">
              <w:rPr>
                <w:webHidden/>
              </w:rPr>
              <w:fldChar w:fldCharType="separate"/>
            </w:r>
            <w:r w:rsidR="00960746">
              <w:rPr>
                <w:webHidden/>
              </w:rPr>
              <w:t>5</w:t>
            </w:r>
            <w:r w:rsidR="009218A8">
              <w:rPr>
                <w:webHidden/>
              </w:rPr>
              <w:fldChar w:fldCharType="end"/>
            </w:r>
          </w:hyperlink>
        </w:p>
        <w:p w14:paraId="0C55F41A" w14:textId="5129A17B" w:rsidR="009218A8" w:rsidRDefault="00826DF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82686" w:history="1">
            <w:r w:rsidR="009218A8" w:rsidRPr="00473B7B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9218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218A8" w:rsidRPr="00473B7B">
              <w:rPr>
                <w:rStyle w:val="a6"/>
              </w:rPr>
              <w:t>Состав дистрибутивного носителя</w:t>
            </w:r>
            <w:r w:rsidR="009218A8">
              <w:rPr>
                <w:webHidden/>
              </w:rPr>
              <w:tab/>
            </w:r>
            <w:r w:rsidR="009218A8">
              <w:rPr>
                <w:webHidden/>
              </w:rPr>
              <w:fldChar w:fldCharType="begin"/>
            </w:r>
            <w:r w:rsidR="009218A8">
              <w:rPr>
                <w:webHidden/>
              </w:rPr>
              <w:instrText xml:space="preserve"> PAGEREF _Toc157682686 \h </w:instrText>
            </w:r>
            <w:r w:rsidR="009218A8">
              <w:rPr>
                <w:webHidden/>
              </w:rPr>
            </w:r>
            <w:r w:rsidR="009218A8">
              <w:rPr>
                <w:webHidden/>
              </w:rPr>
              <w:fldChar w:fldCharType="separate"/>
            </w:r>
            <w:r w:rsidR="00960746">
              <w:rPr>
                <w:webHidden/>
              </w:rPr>
              <w:t>5</w:t>
            </w:r>
            <w:r w:rsidR="009218A8">
              <w:rPr>
                <w:webHidden/>
              </w:rPr>
              <w:fldChar w:fldCharType="end"/>
            </w:r>
          </w:hyperlink>
        </w:p>
        <w:p w14:paraId="58824F6D" w14:textId="320A7134" w:rsidR="009218A8" w:rsidRDefault="00826DF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82687" w:history="1">
            <w:r w:rsidR="009218A8" w:rsidRPr="00473B7B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9218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218A8" w:rsidRPr="00473B7B">
              <w:rPr>
                <w:rStyle w:val="a6"/>
              </w:rPr>
              <w:t>Порядок загрузки данных и программ</w:t>
            </w:r>
            <w:r w:rsidR="009218A8">
              <w:rPr>
                <w:webHidden/>
              </w:rPr>
              <w:tab/>
            </w:r>
            <w:r w:rsidR="009218A8">
              <w:rPr>
                <w:webHidden/>
              </w:rPr>
              <w:fldChar w:fldCharType="begin"/>
            </w:r>
            <w:r w:rsidR="009218A8">
              <w:rPr>
                <w:webHidden/>
              </w:rPr>
              <w:instrText xml:space="preserve"> PAGEREF _Toc157682687 \h </w:instrText>
            </w:r>
            <w:r w:rsidR="009218A8">
              <w:rPr>
                <w:webHidden/>
              </w:rPr>
            </w:r>
            <w:r w:rsidR="009218A8">
              <w:rPr>
                <w:webHidden/>
              </w:rPr>
              <w:fldChar w:fldCharType="separate"/>
            </w:r>
            <w:r w:rsidR="00960746">
              <w:rPr>
                <w:webHidden/>
              </w:rPr>
              <w:t>5</w:t>
            </w:r>
            <w:r w:rsidR="009218A8">
              <w:rPr>
                <w:webHidden/>
              </w:rPr>
              <w:fldChar w:fldCharType="end"/>
            </w:r>
          </w:hyperlink>
        </w:p>
        <w:p w14:paraId="1A2DFB77" w14:textId="4C983308" w:rsidR="009218A8" w:rsidRDefault="00826DF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82688" w:history="1">
            <w:r w:rsidR="009218A8" w:rsidRPr="00473B7B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9218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218A8" w:rsidRPr="00473B7B">
              <w:rPr>
                <w:rStyle w:val="a6"/>
              </w:rPr>
              <w:t>Порядок проверки работоспособности</w:t>
            </w:r>
            <w:r w:rsidR="009218A8">
              <w:rPr>
                <w:webHidden/>
              </w:rPr>
              <w:tab/>
            </w:r>
            <w:r w:rsidR="009218A8">
              <w:rPr>
                <w:webHidden/>
              </w:rPr>
              <w:fldChar w:fldCharType="begin"/>
            </w:r>
            <w:r w:rsidR="009218A8">
              <w:rPr>
                <w:webHidden/>
              </w:rPr>
              <w:instrText xml:space="preserve"> PAGEREF _Toc157682688 \h </w:instrText>
            </w:r>
            <w:r w:rsidR="009218A8">
              <w:rPr>
                <w:webHidden/>
              </w:rPr>
            </w:r>
            <w:r w:rsidR="009218A8">
              <w:rPr>
                <w:webHidden/>
              </w:rPr>
              <w:fldChar w:fldCharType="separate"/>
            </w:r>
            <w:r w:rsidR="00960746">
              <w:rPr>
                <w:webHidden/>
              </w:rPr>
              <w:t>5</w:t>
            </w:r>
            <w:r w:rsidR="009218A8">
              <w:rPr>
                <w:webHidden/>
              </w:rPr>
              <w:fldChar w:fldCharType="end"/>
            </w:r>
          </w:hyperlink>
        </w:p>
        <w:p w14:paraId="7114C929" w14:textId="16605376" w:rsidR="009218A8" w:rsidRDefault="00826DF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82689" w:history="1">
            <w:r w:rsidR="009218A8" w:rsidRPr="00473B7B">
              <w:rPr>
                <w:rStyle w:val="a6"/>
              </w:rPr>
              <w:t>4</w:t>
            </w:r>
            <w:r w:rsidR="009218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218A8" w:rsidRPr="00473B7B">
              <w:rPr>
                <w:rStyle w:val="a6"/>
              </w:rPr>
              <w:t>Описание операций</w:t>
            </w:r>
            <w:r w:rsidR="009218A8">
              <w:rPr>
                <w:webHidden/>
              </w:rPr>
              <w:tab/>
            </w:r>
            <w:r w:rsidR="009218A8">
              <w:rPr>
                <w:webHidden/>
              </w:rPr>
              <w:fldChar w:fldCharType="begin"/>
            </w:r>
            <w:r w:rsidR="009218A8">
              <w:rPr>
                <w:webHidden/>
              </w:rPr>
              <w:instrText xml:space="preserve"> PAGEREF _Toc157682689 \h </w:instrText>
            </w:r>
            <w:r w:rsidR="009218A8">
              <w:rPr>
                <w:webHidden/>
              </w:rPr>
            </w:r>
            <w:r w:rsidR="009218A8">
              <w:rPr>
                <w:webHidden/>
              </w:rPr>
              <w:fldChar w:fldCharType="separate"/>
            </w:r>
            <w:r w:rsidR="00960746">
              <w:rPr>
                <w:webHidden/>
              </w:rPr>
              <w:t>6</w:t>
            </w:r>
            <w:r w:rsidR="009218A8">
              <w:rPr>
                <w:webHidden/>
              </w:rPr>
              <w:fldChar w:fldCharType="end"/>
            </w:r>
          </w:hyperlink>
        </w:p>
        <w:p w14:paraId="45762E4B" w14:textId="16F8FFB7" w:rsidR="009218A8" w:rsidRDefault="00826DF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82690" w:history="1">
            <w:r w:rsidR="009218A8" w:rsidRPr="00473B7B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9218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218A8" w:rsidRPr="00473B7B">
              <w:rPr>
                <w:rStyle w:val="a6"/>
              </w:rPr>
              <w:t>Описание функций</w:t>
            </w:r>
            <w:r w:rsidR="009218A8">
              <w:rPr>
                <w:webHidden/>
              </w:rPr>
              <w:tab/>
            </w:r>
            <w:r w:rsidR="009218A8">
              <w:rPr>
                <w:webHidden/>
              </w:rPr>
              <w:fldChar w:fldCharType="begin"/>
            </w:r>
            <w:r w:rsidR="009218A8">
              <w:rPr>
                <w:webHidden/>
              </w:rPr>
              <w:instrText xml:space="preserve"> PAGEREF _Toc157682690 \h </w:instrText>
            </w:r>
            <w:r w:rsidR="009218A8">
              <w:rPr>
                <w:webHidden/>
              </w:rPr>
            </w:r>
            <w:r w:rsidR="009218A8">
              <w:rPr>
                <w:webHidden/>
              </w:rPr>
              <w:fldChar w:fldCharType="separate"/>
            </w:r>
            <w:r w:rsidR="00960746">
              <w:rPr>
                <w:webHidden/>
              </w:rPr>
              <w:t>6</w:t>
            </w:r>
            <w:r w:rsidR="009218A8">
              <w:rPr>
                <w:webHidden/>
              </w:rPr>
              <w:fldChar w:fldCharType="end"/>
            </w:r>
          </w:hyperlink>
        </w:p>
        <w:p w14:paraId="61DACB96" w14:textId="0FE4F75B" w:rsidR="009218A8" w:rsidRDefault="00826DF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82691" w:history="1">
            <w:r w:rsidR="009218A8" w:rsidRPr="00473B7B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9218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218A8" w:rsidRPr="00473B7B">
              <w:rPr>
                <w:rStyle w:val="a6"/>
              </w:rPr>
              <w:t>Описание операций технологического процесса</w:t>
            </w:r>
            <w:r w:rsidR="009218A8">
              <w:rPr>
                <w:webHidden/>
              </w:rPr>
              <w:tab/>
            </w:r>
            <w:r w:rsidR="009218A8">
              <w:rPr>
                <w:webHidden/>
              </w:rPr>
              <w:fldChar w:fldCharType="begin"/>
            </w:r>
            <w:r w:rsidR="009218A8">
              <w:rPr>
                <w:webHidden/>
              </w:rPr>
              <w:instrText xml:space="preserve"> PAGEREF _Toc157682691 \h </w:instrText>
            </w:r>
            <w:r w:rsidR="009218A8">
              <w:rPr>
                <w:webHidden/>
              </w:rPr>
            </w:r>
            <w:r w:rsidR="009218A8">
              <w:rPr>
                <w:webHidden/>
              </w:rPr>
              <w:fldChar w:fldCharType="separate"/>
            </w:r>
            <w:r w:rsidR="00960746">
              <w:rPr>
                <w:webHidden/>
              </w:rPr>
              <w:t>6</w:t>
            </w:r>
            <w:r w:rsidR="009218A8">
              <w:rPr>
                <w:webHidden/>
              </w:rPr>
              <w:fldChar w:fldCharType="end"/>
            </w:r>
          </w:hyperlink>
        </w:p>
        <w:p w14:paraId="21C11941" w14:textId="2A9A6650" w:rsidR="009218A8" w:rsidRDefault="00826DF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82692" w:history="1">
            <w:r w:rsidR="009218A8" w:rsidRPr="00473B7B">
              <w:rPr>
                <w:rStyle w:val="a6"/>
              </w:rPr>
              <w:t>4.2.1</w:t>
            </w:r>
            <w:r w:rsidR="009218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218A8" w:rsidRPr="00473B7B">
              <w:rPr>
                <w:rStyle w:val="a6"/>
              </w:rPr>
              <w:t>Запуск чат-бота</w:t>
            </w:r>
            <w:r w:rsidR="009218A8">
              <w:rPr>
                <w:webHidden/>
              </w:rPr>
              <w:tab/>
            </w:r>
            <w:r w:rsidR="009218A8">
              <w:rPr>
                <w:webHidden/>
              </w:rPr>
              <w:fldChar w:fldCharType="begin"/>
            </w:r>
            <w:r w:rsidR="009218A8">
              <w:rPr>
                <w:webHidden/>
              </w:rPr>
              <w:instrText xml:space="preserve"> PAGEREF _Toc157682692 \h </w:instrText>
            </w:r>
            <w:r w:rsidR="009218A8">
              <w:rPr>
                <w:webHidden/>
              </w:rPr>
            </w:r>
            <w:r w:rsidR="009218A8">
              <w:rPr>
                <w:webHidden/>
              </w:rPr>
              <w:fldChar w:fldCharType="separate"/>
            </w:r>
            <w:r w:rsidR="00960746">
              <w:rPr>
                <w:webHidden/>
              </w:rPr>
              <w:t>6</w:t>
            </w:r>
            <w:r w:rsidR="009218A8">
              <w:rPr>
                <w:webHidden/>
              </w:rPr>
              <w:fldChar w:fldCharType="end"/>
            </w:r>
          </w:hyperlink>
        </w:p>
        <w:p w14:paraId="07F28B56" w14:textId="2CD1EB7B" w:rsidR="009218A8" w:rsidRDefault="00826DF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82693" w:history="1">
            <w:r w:rsidR="009218A8" w:rsidRPr="00473B7B">
              <w:rPr>
                <w:rStyle w:val="a6"/>
              </w:rPr>
              <w:t>4.2.2</w:t>
            </w:r>
            <w:r w:rsidR="009218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218A8" w:rsidRPr="00473B7B">
              <w:rPr>
                <w:rStyle w:val="a6"/>
              </w:rPr>
              <w:t>Помощь</w:t>
            </w:r>
            <w:r w:rsidR="009218A8">
              <w:rPr>
                <w:webHidden/>
              </w:rPr>
              <w:tab/>
            </w:r>
            <w:r w:rsidR="009218A8">
              <w:rPr>
                <w:webHidden/>
              </w:rPr>
              <w:fldChar w:fldCharType="begin"/>
            </w:r>
            <w:r w:rsidR="009218A8">
              <w:rPr>
                <w:webHidden/>
              </w:rPr>
              <w:instrText xml:space="preserve"> PAGEREF _Toc157682693 \h </w:instrText>
            </w:r>
            <w:r w:rsidR="009218A8">
              <w:rPr>
                <w:webHidden/>
              </w:rPr>
            </w:r>
            <w:r w:rsidR="009218A8">
              <w:rPr>
                <w:webHidden/>
              </w:rPr>
              <w:fldChar w:fldCharType="separate"/>
            </w:r>
            <w:r w:rsidR="00960746">
              <w:rPr>
                <w:webHidden/>
              </w:rPr>
              <w:t>7</w:t>
            </w:r>
            <w:r w:rsidR="009218A8">
              <w:rPr>
                <w:webHidden/>
              </w:rPr>
              <w:fldChar w:fldCharType="end"/>
            </w:r>
          </w:hyperlink>
        </w:p>
        <w:p w14:paraId="7ED828F9" w14:textId="17DB1E22" w:rsidR="009218A8" w:rsidRDefault="00826DF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82694" w:history="1">
            <w:r w:rsidR="009218A8" w:rsidRPr="00473B7B">
              <w:rPr>
                <w:rStyle w:val="a6"/>
              </w:rPr>
              <w:t>4.2.1</w:t>
            </w:r>
            <w:r w:rsidR="009218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218A8" w:rsidRPr="00473B7B">
              <w:rPr>
                <w:rStyle w:val="a6"/>
              </w:rPr>
              <w:t>Категории, тип, тематика оверлея</w:t>
            </w:r>
            <w:r w:rsidR="009218A8">
              <w:rPr>
                <w:webHidden/>
              </w:rPr>
              <w:tab/>
            </w:r>
            <w:r w:rsidR="009218A8">
              <w:rPr>
                <w:webHidden/>
              </w:rPr>
              <w:fldChar w:fldCharType="begin"/>
            </w:r>
            <w:r w:rsidR="009218A8">
              <w:rPr>
                <w:webHidden/>
              </w:rPr>
              <w:instrText xml:space="preserve"> PAGEREF _Toc157682694 \h </w:instrText>
            </w:r>
            <w:r w:rsidR="009218A8">
              <w:rPr>
                <w:webHidden/>
              </w:rPr>
            </w:r>
            <w:r w:rsidR="009218A8">
              <w:rPr>
                <w:webHidden/>
              </w:rPr>
              <w:fldChar w:fldCharType="separate"/>
            </w:r>
            <w:r w:rsidR="00960746">
              <w:rPr>
                <w:webHidden/>
              </w:rPr>
              <w:t>7</w:t>
            </w:r>
            <w:r w:rsidR="009218A8">
              <w:rPr>
                <w:webHidden/>
              </w:rPr>
              <w:fldChar w:fldCharType="end"/>
            </w:r>
          </w:hyperlink>
        </w:p>
        <w:p w14:paraId="45A8C447" w14:textId="7793FC92" w:rsidR="009218A8" w:rsidRDefault="00826DF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82695" w:history="1">
            <w:r w:rsidR="009218A8" w:rsidRPr="00473B7B">
              <w:rPr>
                <w:rStyle w:val="a6"/>
              </w:rPr>
              <w:t>4.2.2</w:t>
            </w:r>
            <w:r w:rsidR="009218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218A8" w:rsidRPr="00473B7B">
              <w:rPr>
                <w:rStyle w:val="a6"/>
              </w:rPr>
              <w:t>Избранное</w:t>
            </w:r>
            <w:r w:rsidR="009218A8">
              <w:rPr>
                <w:webHidden/>
              </w:rPr>
              <w:tab/>
            </w:r>
            <w:r w:rsidR="009218A8">
              <w:rPr>
                <w:webHidden/>
              </w:rPr>
              <w:fldChar w:fldCharType="begin"/>
            </w:r>
            <w:r w:rsidR="009218A8">
              <w:rPr>
                <w:webHidden/>
              </w:rPr>
              <w:instrText xml:space="preserve"> PAGEREF _Toc157682695 \h </w:instrText>
            </w:r>
            <w:r w:rsidR="009218A8">
              <w:rPr>
                <w:webHidden/>
              </w:rPr>
            </w:r>
            <w:r w:rsidR="009218A8">
              <w:rPr>
                <w:webHidden/>
              </w:rPr>
              <w:fldChar w:fldCharType="separate"/>
            </w:r>
            <w:r w:rsidR="00960746">
              <w:rPr>
                <w:webHidden/>
              </w:rPr>
              <w:t>9</w:t>
            </w:r>
            <w:r w:rsidR="009218A8">
              <w:rPr>
                <w:webHidden/>
              </w:rPr>
              <w:fldChar w:fldCharType="end"/>
            </w:r>
          </w:hyperlink>
        </w:p>
        <w:p w14:paraId="767EC051" w14:textId="4CDA8FE4" w:rsidR="009218A8" w:rsidRDefault="00826DF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82696" w:history="1">
            <w:r w:rsidR="009218A8" w:rsidRPr="00473B7B">
              <w:rPr>
                <w:rStyle w:val="a6"/>
              </w:rPr>
              <w:t>5</w:t>
            </w:r>
            <w:r w:rsidR="009218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218A8" w:rsidRPr="00473B7B">
              <w:rPr>
                <w:rStyle w:val="a6"/>
              </w:rPr>
              <w:t>Аварийные ситуации</w:t>
            </w:r>
            <w:r w:rsidR="009218A8">
              <w:rPr>
                <w:webHidden/>
              </w:rPr>
              <w:tab/>
            </w:r>
            <w:r w:rsidR="009218A8">
              <w:rPr>
                <w:webHidden/>
              </w:rPr>
              <w:fldChar w:fldCharType="begin"/>
            </w:r>
            <w:r w:rsidR="009218A8">
              <w:rPr>
                <w:webHidden/>
              </w:rPr>
              <w:instrText xml:space="preserve"> PAGEREF _Toc157682696 \h </w:instrText>
            </w:r>
            <w:r w:rsidR="009218A8">
              <w:rPr>
                <w:webHidden/>
              </w:rPr>
            </w:r>
            <w:r w:rsidR="009218A8">
              <w:rPr>
                <w:webHidden/>
              </w:rPr>
              <w:fldChar w:fldCharType="separate"/>
            </w:r>
            <w:r w:rsidR="00960746">
              <w:rPr>
                <w:webHidden/>
              </w:rPr>
              <w:t>10</w:t>
            </w:r>
            <w:r w:rsidR="009218A8">
              <w:rPr>
                <w:webHidden/>
              </w:rPr>
              <w:fldChar w:fldCharType="end"/>
            </w:r>
          </w:hyperlink>
        </w:p>
        <w:p w14:paraId="77A4CC2C" w14:textId="5D5BBD20" w:rsidR="009218A8" w:rsidRDefault="00826DF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82697" w:history="1">
            <w:r w:rsidR="009218A8" w:rsidRPr="00473B7B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9218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218A8" w:rsidRPr="00473B7B">
              <w:rPr>
                <w:rStyle w:val="a6"/>
              </w:rPr>
              <w:t>Действия при несоблюдении условий</w:t>
            </w:r>
            <w:r w:rsidR="009218A8">
              <w:rPr>
                <w:webHidden/>
              </w:rPr>
              <w:tab/>
            </w:r>
            <w:r w:rsidR="009218A8">
              <w:rPr>
                <w:webHidden/>
              </w:rPr>
              <w:fldChar w:fldCharType="begin"/>
            </w:r>
            <w:r w:rsidR="009218A8">
              <w:rPr>
                <w:webHidden/>
              </w:rPr>
              <w:instrText xml:space="preserve"> PAGEREF _Toc157682697 \h </w:instrText>
            </w:r>
            <w:r w:rsidR="009218A8">
              <w:rPr>
                <w:webHidden/>
              </w:rPr>
            </w:r>
            <w:r w:rsidR="009218A8">
              <w:rPr>
                <w:webHidden/>
              </w:rPr>
              <w:fldChar w:fldCharType="separate"/>
            </w:r>
            <w:r w:rsidR="00960746">
              <w:rPr>
                <w:webHidden/>
              </w:rPr>
              <w:t>10</w:t>
            </w:r>
            <w:r w:rsidR="009218A8">
              <w:rPr>
                <w:webHidden/>
              </w:rPr>
              <w:fldChar w:fldCharType="end"/>
            </w:r>
          </w:hyperlink>
        </w:p>
        <w:p w14:paraId="0839B1CB" w14:textId="1D395301" w:rsidR="009218A8" w:rsidRDefault="00826DF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82698" w:history="1">
            <w:r w:rsidR="009218A8" w:rsidRPr="00473B7B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9218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218A8" w:rsidRPr="00473B7B">
              <w:rPr>
                <w:rStyle w:val="a6"/>
              </w:rPr>
              <w:t>Действия при отказе носителей данных</w:t>
            </w:r>
            <w:r w:rsidR="009218A8">
              <w:rPr>
                <w:webHidden/>
              </w:rPr>
              <w:tab/>
            </w:r>
            <w:r w:rsidR="009218A8">
              <w:rPr>
                <w:webHidden/>
              </w:rPr>
              <w:fldChar w:fldCharType="begin"/>
            </w:r>
            <w:r w:rsidR="009218A8">
              <w:rPr>
                <w:webHidden/>
              </w:rPr>
              <w:instrText xml:space="preserve"> PAGEREF _Toc157682698 \h </w:instrText>
            </w:r>
            <w:r w:rsidR="009218A8">
              <w:rPr>
                <w:webHidden/>
              </w:rPr>
            </w:r>
            <w:r w:rsidR="009218A8">
              <w:rPr>
                <w:webHidden/>
              </w:rPr>
              <w:fldChar w:fldCharType="separate"/>
            </w:r>
            <w:r w:rsidR="00960746">
              <w:rPr>
                <w:webHidden/>
              </w:rPr>
              <w:t>10</w:t>
            </w:r>
            <w:r w:rsidR="009218A8">
              <w:rPr>
                <w:webHidden/>
              </w:rPr>
              <w:fldChar w:fldCharType="end"/>
            </w:r>
          </w:hyperlink>
        </w:p>
        <w:p w14:paraId="28666B53" w14:textId="09653DA0" w:rsidR="009218A8" w:rsidRDefault="00826DF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82699" w:history="1">
            <w:r w:rsidR="009218A8" w:rsidRPr="00473B7B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9218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218A8" w:rsidRPr="00473B7B">
              <w:rPr>
                <w:rStyle w:val="a6"/>
              </w:rPr>
              <w:t>Действия в других ситуациях</w:t>
            </w:r>
            <w:r w:rsidR="009218A8">
              <w:rPr>
                <w:webHidden/>
              </w:rPr>
              <w:tab/>
            </w:r>
            <w:r w:rsidR="009218A8">
              <w:rPr>
                <w:webHidden/>
              </w:rPr>
              <w:fldChar w:fldCharType="begin"/>
            </w:r>
            <w:r w:rsidR="009218A8">
              <w:rPr>
                <w:webHidden/>
              </w:rPr>
              <w:instrText xml:space="preserve"> PAGEREF _Toc157682699 \h </w:instrText>
            </w:r>
            <w:r w:rsidR="009218A8">
              <w:rPr>
                <w:webHidden/>
              </w:rPr>
            </w:r>
            <w:r w:rsidR="009218A8">
              <w:rPr>
                <w:webHidden/>
              </w:rPr>
              <w:fldChar w:fldCharType="separate"/>
            </w:r>
            <w:r w:rsidR="00960746">
              <w:rPr>
                <w:webHidden/>
              </w:rPr>
              <w:t>10</w:t>
            </w:r>
            <w:r w:rsidR="009218A8">
              <w:rPr>
                <w:webHidden/>
              </w:rPr>
              <w:fldChar w:fldCharType="end"/>
            </w:r>
          </w:hyperlink>
        </w:p>
        <w:p w14:paraId="7C3019ED" w14:textId="0A09AADD" w:rsidR="009218A8" w:rsidRDefault="00826DF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82700" w:history="1">
            <w:r w:rsidR="009218A8" w:rsidRPr="00473B7B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9218A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218A8" w:rsidRPr="00473B7B">
              <w:rPr>
                <w:rStyle w:val="a6"/>
              </w:rPr>
              <w:t>Рекомендации к освоению</w:t>
            </w:r>
            <w:r w:rsidR="009218A8">
              <w:rPr>
                <w:webHidden/>
              </w:rPr>
              <w:tab/>
            </w:r>
            <w:r w:rsidR="009218A8">
              <w:rPr>
                <w:webHidden/>
              </w:rPr>
              <w:fldChar w:fldCharType="begin"/>
            </w:r>
            <w:r w:rsidR="009218A8">
              <w:rPr>
                <w:webHidden/>
              </w:rPr>
              <w:instrText xml:space="preserve"> PAGEREF _Toc157682700 \h </w:instrText>
            </w:r>
            <w:r w:rsidR="009218A8">
              <w:rPr>
                <w:webHidden/>
              </w:rPr>
            </w:r>
            <w:r w:rsidR="009218A8">
              <w:rPr>
                <w:webHidden/>
              </w:rPr>
              <w:fldChar w:fldCharType="separate"/>
            </w:r>
            <w:r w:rsidR="00960746">
              <w:rPr>
                <w:webHidden/>
              </w:rPr>
              <w:t>10</w:t>
            </w:r>
            <w:r w:rsidR="009218A8">
              <w:rPr>
                <w:webHidden/>
              </w:rPr>
              <w:fldChar w:fldCharType="end"/>
            </w:r>
          </w:hyperlink>
        </w:p>
        <w:p w14:paraId="3CF0F4E1" w14:textId="5C5FA3F0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141F1B48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02AB02D1" w14:textId="77777777" w:rsidR="00004907" w:rsidRPr="00004907" w:rsidRDefault="00004907" w:rsidP="00004907">
      <w:pPr>
        <w:pStyle w:val="1"/>
      </w:pPr>
      <w:bookmarkStart w:id="1" w:name="_Toc149484386"/>
      <w:bookmarkStart w:id="2" w:name="_Toc157682677"/>
      <w:r w:rsidRPr="00004907">
        <w:lastRenderedPageBreak/>
        <w:t>Введение</w:t>
      </w:r>
      <w:bookmarkEnd w:id="1"/>
      <w:bookmarkEnd w:id="2"/>
    </w:p>
    <w:p w14:paraId="7597D07B" w14:textId="77777777" w:rsidR="00004907" w:rsidRPr="00004907" w:rsidRDefault="00004907" w:rsidP="00004907">
      <w:pPr>
        <w:pStyle w:val="2"/>
      </w:pPr>
      <w:bookmarkStart w:id="3" w:name="_Toc149484387"/>
      <w:bookmarkStart w:id="4" w:name="_Toc157682678"/>
      <w:r w:rsidRPr="00004907">
        <w:t>Область применения</w:t>
      </w:r>
      <w:bookmarkEnd w:id="3"/>
      <w:bookmarkEnd w:id="4"/>
    </w:p>
    <w:p w14:paraId="5C26069B" w14:textId="1702A89C" w:rsidR="00004907" w:rsidRPr="00150E3B" w:rsidRDefault="00004907" w:rsidP="00004907">
      <w:r w:rsidRPr="00150E3B">
        <w:t xml:space="preserve">Это руководство предназначено для пользователей, желающих использовать </w:t>
      </w:r>
      <w:r>
        <w:t>Телеграмм-бот «</w:t>
      </w:r>
      <w:r>
        <w:rPr>
          <w:lang w:val="en-US"/>
        </w:rPr>
        <w:t>OverEdit</w:t>
      </w:r>
      <w:r>
        <w:t>»</w:t>
      </w:r>
      <w:r w:rsidRPr="00150E3B">
        <w:t>.</w:t>
      </w:r>
    </w:p>
    <w:p w14:paraId="39D845E5" w14:textId="77777777" w:rsidR="00004907" w:rsidRPr="00004907" w:rsidRDefault="00004907" w:rsidP="00004907">
      <w:pPr>
        <w:pStyle w:val="2"/>
      </w:pPr>
      <w:bookmarkStart w:id="5" w:name="_Toc149484388"/>
      <w:bookmarkStart w:id="6" w:name="_Toc157682679"/>
      <w:r w:rsidRPr="00004907">
        <w:t>Краткое описание возможностей</w:t>
      </w:r>
      <w:bookmarkEnd w:id="5"/>
      <w:bookmarkEnd w:id="6"/>
    </w:p>
    <w:p w14:paraId="54B2DBE1" w14:textId="224E752F" w:rsidR="00004907" w:rsidRPr="00004907" w:rsidRDefault="00004907" w:rsidP="00004907">
      <w:pPr>
        <w:rPr>
          <w:b/>
          <w:bCs/>
        </w:rPr>
      </w:pPr>
      <w:bookmarkStart w:id="7" w:name="_Toc149484389"/>
      <w:r w:rsidRPr="00004907">
        <w:t xml:space="preserve">Телеграмм-бот </w:t>
      </w:r>
      <w:r w:rsidR="0019795C">
        <w:t>«</w:t>
      </w:r>
      <w:r w:rsidR="0019795C">
        <w:rPr>
          <w:lang w:val="en-US"/>
        </w:rPr>
        <w:t>OverEdit</w:t>
      </w:r>
      <w:r w:rsidR="0019795C">
        <w:t>»</w:t>
      </w:r>
      <w:r w:rsidRPr="00004907">
        <w:t xml:space="preserve"> </w:t>
      </w:r>
      <w:r w:rsidR="00911212">
        <w:t xml:space="preserve">реализован </w:t>
      </w:r>
      <w:r w:rsidRPr="00004907">
        <w:t xml:space="preserve">для обеспечения пользователей возможностью легкого доступа к оверлеям (видео), которые могут использоваться при создании и редактировании </w:t>
      </w:r>
      <w:r w:rsidR="00231EB1" w:rsidRPr="00004907">
        <w:t>контентом</w:t>
      </w:r>
      <w:r w:rsidRPr="00004907">
        <w:t>, таких как видеоролики, фотоколлажи и другие творческие проекты</w:t>
      </w:r>
    </w:p>
    <w:p w14:paraId="0B91393F" w14:textId="0F73488C" w:rsidR="00004907" w:rsidRPr="00004907" w:rsidRDefault="00004907" w:rsidP="00004907">
      <w:pPr>
        <w:pStyle w:val="2"/>
      </w:pPr>
      <w:bookmarkStart w:id="8" w:name="_Toc157682680"/>
      <w:r w:rsidRPr="00004907">
        <w:t>Уровень подготовки пользователя</w:t>
      </w:r>
      <w:bookmarkEnd w:id="7"/>
      <w:bookmarkEnd w:id="8"/>
    </w:p>
    <w:p w14:paraId="5D4DE07B" w14:textId="671DF461" w:rsidR="00004907" w:rsidRPr="00150E3B" w:rsidRDefault="00004907" w:rsidP="00004907">
      <w:r w:rsidRPr="00150E3B">
        <w:t xml:space="preserve">Для использования этого </w:t>
      </w:r>
      <w:r>
        <w:t xml:space="preserve">Телеграмм-бота </w:t>
      </w:r>
      <w:r w:rsidRPr="00150E3B">
        <w:t xml:space="preserve">необходимо иметь базовое представление о работе с </w:t>
      </w:r>
      <w:r>
        <w:t>телеграмм-ботами</w:t>
      </w:r>
      <w:r w:rsidRPr="00150E3B">
        <w:t>.</w:t>
      </w:r>
    </w:p>
    <w:p w14:paraId="7A5576F2" w14:textId="77777777" w:rsidR="0019795C" w:rsidRPr="0019795C" w:rsidRDefault="0019795C" w:rsidP="0019795C">
      <w:pPr>
        <w:pStyle w:val="2"/>
      </w:pPr>
      <w:bookmarkStart w:id="9" w:name="_Toc149484390"/>
      <w:bookmarkStart w:id="10" w:name="_Toc157682681"/>
      <w:r w:rsidRPr="0019795C">
        <w:t>Перечень эксплуатационной документации</w:t>
      </w:r>
      <w:bookmarkEnd w:id="9"/>
      <w:bookmarkEnd w:id="10"/>
    </w:p>
    <w:p w14:paraId="3BC11E25" w14:textId="0FA45B1F" w:rsidR="0019795C" w:rsidRDefault="0019795C" w:rsidP="0019795C">
      <w:r w:rsidRPr="00150E3B">
        <w:t xml:space="preserve">Пользователь должен ознакомиться с документацией по использованию </w:t>
      </w:r>
      <w:r>
        <w:t>телеграмм-ботов.</w:t>
      </w:r>
    </w:p>
    <w:p w14:paraId="2F485B00" w14:textId="05D7E552" w:rsidR="0019795C" w:rsidRDefault="0019795C" w:rsidP="0019795C"/>
    <w:p w14:paraId="468537DB" w14:textId="77777777" w:rsidR="0019795C" w:rsidRPr="00150E3B" w:rsidRDefault="0019795C" w:rsidP="0019795C"/>
    <w:p w14:paraId="7AAE5192" w14:textId="77777777" w:rsidR="0019795C" w:rsidRPr="00150E3B" w:rsidRDefault="0019795C" w:rsidP="0019795C">
      <w:pPr>
        <w:pStyle w:val="1"/>
      </w:pPr>
      <w:bookmarkStart w:id="11" w:name="_Toc149484391"/>
      <w:bookmarkStart w:id="12" w:name="_Toc157682682"/>
      <w:r w:rsidRPr="00150E3B">
        <w:lastRenderedPageBreak/>
        <w:t>Назначение и условия применения</w:t>
      </w:r>
      <w:bookmarkEnd w:id="11"/>
      <w:bookmarkEnd w:id="12"/>
    </w:p>
    <w:p w14:paraId="0C7C4FF8" w14:textId="77777777" w:rsidR="0019795C" w:rsidRPr="0019795C" w:rsidRDefault="0019795C" w:rsidP="0019795C">
      <w:pPr>
        <w:pStyle w:val="2"/>
      </w:pPr>
      <w:bookmarkStart w:id="13" w:name="_Toc149484392"/>
      <w:bookmarkStart w:id="14" w:name="_Toc157682683"/>
      <w:r w:rsidRPr="0019795C">
        <w:t>Виды деятельности и функции</w:t>
      </w:r>
      <w:bookmarkEnd w:id="13"/>
      <w:bookmarkEnd w:id="14"/>
    </w:p>
    <w:p w14:paraId="2595FC34" w14:textId="5BA01749" w:rsidR="0019795C" w:rsidRPr="0019795C" w:rsidRDefault="0019795C" w:rsidP="0019795C">
      <w:pPr>
        <w:rPr>
          <w:rFonts w:eastAsiaTheme="majorEastAsia"/>
          <w:b/>
          <w:bCs/>
          <w:szCs w:val="36"/>
        </w:rPr>
      </w:pPr>
      <w:bookmarkStart w:id="15" w:name="_Toc149484393"/>
      <w:r w:rsidRPr="0019795C">
        <w:t xml:space="preserve">Телеграмм-бот </w:t>
      </w:r>
      <w:r>
        <w:t>«</w:t>
      </w:r>
      <w:r w:rsidRPr="0019795C">
        <w:t>OverEdit</w:t>
      </w:r>
      <w:r>
        <w:t>»</w:t>
      </w:r>
      <w:r w:rsidRPr="0019795C">
        <w:t xml:space="preserve"> предназначен для предоставления оверлеев (видео) для редактирования. Пользователь может получить доступ к оверлеям различных тематик и типов, а также добавить их в избранное.</w:t>
      </w:r>
    </w:p>
    <w:p w14:paraId="67CD04C7" w14:textId="6D95C43B" w:rsidR="0019795C" w:rsidRPr="0019795C" w:rsidRDefault="0019795C" w:rsidP="0019795C">
      <w:pPr>
        <w:pStyle w:val="2"/>
      </w:pPr>
      <w:bookmarkStart w:id="16" w:name="_Toc157682684"/>
      <w:r w:rsidRPr="0019795C">
        <w:t>Условия применения</w:t>
      </w:r>
      <w:bookmarkEnd w:id="15"/>
      <w:bookmarkEnd w:id="16"/>
    </w:p>
    <w:p w14:paraId="37D401A9" w14:textId="2E764F53" w:rsidR="0019795C" w:rsidRDefault="0019795C" w:rsidP="0019795C">
      <w:pPr>
        <w:rPr>
          <w:bCs/>
          <w:szCs w:val="18"/>
        </w:rPr>
      </w:pPr>
      <w:r w:rsidRPr="0019795C">
        <w:t xml:space="preserve">Для корректной работы телеграмм-бота </w:t>
      </w:r>
      <w:r>
        <w:t>«</w:t>
      </w:r>
      <w:r w:rsidRPr="0019795C">
        <w:t>OverEdit</w:t>
      </w:r>
      <w:r>
        <w:t>»</w:t>
      </w:r>
      <w:r w:rsidRPr="0019795C">
        <w:t xml:space="preserve"> необходимо наличие интернет-соединения для взаимодействия с ботом. </w:t>
      </w:r>
    </w:p>
    <w:p w14:paraId="49697305" w14:textId="77777777" w:rsidR="0019795C" w:rsidRDefault="0019795C" w:rsidP="0019795C">
      <w:pPr>
        <w:keepNext/>
        <w:keepLines/>
        <w:spacing w:before="0" w:after="160" w:line="259" w:lineRule="auto"/>
        <w:ind w:firstLine="0"/>
        <w:contextualSpacing w:val="0"/>
        <w:jc w:val="left"/>
        <w:outlineLvl w:val="0"/>
        <w:rPr>
          <w:bCs/>
          <w:szCs w:val="18"/>
        </w:rPr>
      </w:pPr>
      <w:bookmarkStart w:id="17" w:name="_Toc149484394"/>
    </w:p>
    <w:p w14:paraId="7810C648" w14:textId="0879F2EF" w:rsidR="0019795C" w:rsidRPr="0019795C" w:rsidRDefault="0019795C" w:rsidP="0019795C">
      <w:pPr>
        <w:pStyle w:val="1"/>
      </w:pPr>
      <w:bookmarkStart w:id="18" w:name="_Toc157682685"/>
      <w:r w:rsidRPr="0019795C">
        <w:lastRenderedPageBreak/>
        <w:t>Подготовка к работе</w:t>
      </w:r>
      <w:bookmarkEnd w:id="17"/>
      <w:bookmarkEnd w:id="18"/>
    </w:p>
    <w:p w14:paraId="3693BD3B" w14:textId="77777777" w:rsidR="0019795C" w:rsidRPr="0019795C" w:rsidRDefault="0019795C" w:rsidP="0019795C">
      <w:pPr>
        <w:pStyle w:val="2"/>
      </w:pPr>
      <w:bookmarkStart w:id="19" w:name="_Toc149484395"/>
      <w:bookmarkStart w:id="20" w:name="_Toc157682686"/>
      <w:r w:rsidRPr="0019795C">
        <w:t>Состав дистрибутивного носителя</w:t>
      </w:r>
      <w:bookmarkEnd w:id="19"/>
      <w:bookmarkEnd w:id="20"/>
    </w:p>
    <w:p w14:paraId="5CCF4AB0" w14:textId="77777777" w:rsidR="0019795C" w:rsidRPr="0019795C" w:rsidRDefault="0019795C" w:rsidP="0019795C">
      <w:r w:rsidRPr="0019795C">
        <w:t>На дистрибутивном носителе находится установочный файл, а также файл, содержащий необходимые данные для установочного файла.</w:t>
      </w:r>
    </w:p>
    <w:p w14:paraId="17711C01" w14:textId="77777777" w:rsidR="0019795C" w:rsidRPr="0019795C" w:rsidRDefault="0019795C" w:rsidP="0019795C">
      <w:pPr>
        <w:pStyle w:val="2"/>
      </w:pPr>
      <w:bookmarkStart w:id="21" w:name="_Toc149484396"/>
      <w:bookmarkStart w:id="22" w:name="_Toc157682687"/>
      <w:r w:rsidRPr="0019795C">
        <w:t>Порядок загрузки данных и программ</w:t>
      </w:r>
      <w:bookmarkEnd w:id="21"/>
      <w:bookmarkEnd w:id="22"/>
    </w:p>
    <w:p w14:paraId="694C1293" w14:textId="02DA0740" w:rsidR="0019795C" w:rsidRPr="0019795C" w:rsidRDefault="0019795C" w:rsidP="0019795C">
      <w:r w:rsidRPr="0019795C">
        <w:t>Запустите телеграмм-бота https://t.me/OverEdit_NC_bot.</w:t>
      </w:r>
    </w:p>
    <w:p w14:paraId="267184CB" w14:textId="77777777" w:rsidR="0019795C" w:rsidRPr="0019795C" w:rsidRDefault="0019795C" w:rsidP="0019795C">
      <w:pPr>
        <w:pStyle w:val="2"/>
      </w:pPr>
      <w:bookmarkStart w:id="23" w:name="_Toc149484397"/>
      <w:bookmarkStart w:id="24" w:name="_Toc157682688"/>
      <w:r w:rsidRPr="0019795C">
        <w:t>Порядок проверки работоспособности</w:t>
      </w:r>
      <w:bookmarkEnd w:id="23"/>
      <w:bookmarkEnd w:id="24"/>
    </w:p>
    <w:p w14:paraId="14937589" w14:textId="36A1245F" w:rsidR="0019795C" w:rsidRDefault="0097622B" w:rsidP="0097622B">
      <w:r w:rsidRPr="0097622B">
        <w:t>Пользователь запускает бота OverEdit, выбирает тип оверлея (например, видео), просматривает список оверлеев, выбирает нужный оверлей, проверяет его на соответствие запросу</w:t>
      </w:r>
      <w:r>
        <w:t xml:space="preserve"> и </w:t>
      </w:r>
      <w:r w:rsidRPr="0097622B">
        <w:t xml:space="preserve">завершает работу с ботом. </w:t>
      </w:r>
    </w:p>
    <w:p w14:paraId="64B3CEB9" w14:textId="610E6992" w:rsidR="00104D3A" w:rsidRDefault="00104D3A" w:rsidP="0097622B"/>
    <w:p w14:paraId="00F4E221" w14:textId="4D93C888" w:rsidR="00104D3A" w:rsidRDefault="00104D3A" w:rsidP="0097622B"/>
    <w:p w14:paraId="53677C53" w14:textId="77777777" w:rsidR="00104D3A" w:rsidRPr="00104D3A" w:rsidRDefault="00104D3A" w:rsidP="00104D3A">
      <w:pPr>
        <w:pStyle w:val="1"/>
      </w:pPr>
      <w:bookmarkStart w:id="25" w:name="_Toc149484398"/>
      <w:bookmarkStart w:id="26" w:name="_Toc157682689"/>
      <w:r w:rsidRPr="00104D3A">
        <w:lastRenderedPageBreak/>
        <w:t>Описание операций</w:t>
      </w:r>
      <w:bookmarkEnd w:id="25"/>
      <w:bookmarkEnd w:id="26"/>
    </w:p>
    <w:p w14:paraId="44195012" w14:textId="77777777" w:rsidR="00104D3A" w:rsidRPr="00104D3A" w:rsidRDefault="00104D3A" w:rsidP="00104D3A">
      <w:pPr>
        <w:pStyle w:val="2"/>
      </w:pPr>
      <w:bookmarkStart w:id="27" w:name="_Toc149484399"/>
      <w:bookmarkStart w:id="28" w:name="_Toc157682690"/>
      <w:r w:rsidRPr="00104D3A">
        <w:t>Описание функций</w:t>
      </w:r>
      <w:bookmarkEnd w:id="27"/>
      <w:bookmarkEnd w:id="28"/>
    </w:p>
    <w:p w14:paraId="60565413" w14:textId="59AFC329" w:rsidR="00104D3A" w:rsidRPr="00104D3A" w:rsidRDefault="00104D3A" w:rsidP="00104D3A">
      <w:bookmarkStart w:id="29" w:name="_Toc149484400"/>
      <w:r w:rsidRPr="00104D3A">
        <w:t xml:space="preserve">Выбор тематики: </w:t>
      </w:r>
      <w:r>
        <w:t>п</w:t>
      </w:r>
      <w:r w:rsidRPr="00104D3A">
        <w:t>ользователь может выбрать желаемую тематику оверлея</w:t>
      </w:r>
      <w:r>
        <w:t xml:space="preserve"> предложенной от бота</w:t>
      </w:r>
      <w:r w:rsidRPr="00104D3A">
        <w:t>.</w:t>
      </w:r>
    </w:p>
    <w:p w14:paraId="6AE4341E" w14:textId="0C722F65" w:rsidR="00104D3A" w:rsidRPr="00104D3A" w:rsidRDefault="00104D3A" w:rsidP="00104D3A">
      <w:r w:rsidRPr="00104D3A">
        <w:t xml:space="preserve">Просмотр: </w:t>
      </w:r>
      <w:r>
        <w:t>б</w:t>
      </w:r>
      <w:r w:rsidRPr="00104D3A">
        <w:t>от предоставляет возможность просмотра</w:t>
      </w:r>
      <w:r w:rsidR="00D6307D">
        <w:t xml:space="preserve"> избранных</w:t>
      </w:r>
      <w:r w:rsidRPr="00104D3A">
        <w:t xml:space="preserve"> оверлеев.</w:t>
      </w:r>
    </w:p>
    <w:p w14:paraId="27D5D122" w14:textId="0EC7EB3C" w:rsidR="00104D3A" w:rsidRPr="00D6307D" w:rsidRDefault="00104D3A" w:rsidP="00D6307D">
      <w:pPr>
        <w:rPr>
          <w:b/>
          <w:bCs/>
        </w:rPr>
      </w:pPr>
      <w:r w:rsidRPr="00104D3A">
        <w:t xml:space="preserve">Добавление в избранное: </w:t>
      </w:r>
      <w:r>
        <w:t>п</w:t>
      </w:r>
      <w:r w:rsidRPr="00104D3A">
        <w:t>ользователь может добавить понравившиеся оверлеи в избранное для последующего доступа.</w:t>
      </w:r>
    </w:p>
    <w:p w14:paraId="3980DA41" w14:textId="5660FA00" w:rsidR="00104D3A" w:rsidRDefault="00104D3A" w:rsidP="00104D3A">
      <w:pPr>
        <w:pStyle w:val="2"/>
      </w:pPr>
      <w:bookmarkStart w:id="30" w:name="_Toc157682691"/>
      <w:r w:rsidRPr="00104D3A">
        <w:t>Описание операций технологического процесса</w:t>
      </w:r>
      <w:bookmarkEnd w:id="29"/>
      <w:bookmarkEnd w:id="30"/>
    </w:p>
    <w:p w14:paraId="6163AD90" w14:textId="4E69646D" w:rsidR="007117EF" w:rsidRDefault="007117EF" w:rsidP="007117EF">
      <w:pPr>
        <w:pStyle w:val="3"/>
      </w:pPr>
      <w:bookmarkStart w:id="31" w:name="_Toc157682692"/>
      <w:r w:rsidRPr="007117EF">
        <w:t>Запуск чат-бота</w:t>
      </w:r>
      <w:bookmarkEnd w:id="31"/>
    </w:p>
    <w:p w14:paraId="33B0B72B" w14:textId="064AFBD3" w:rsidR="007117EF" w:rsidRDefault="007117EF" w:rsidP="007117EF">
      <w:pPr>
        <w:jc w:val="center"/>
      </w:pPr>
      <w:r w:rsidRPr="007117EF">
        <w:rPr>
          <w:noProof/>
        </w:rPr>
        <w:drawing>
          <wp:inline distT="0" distB="0" distL="0" distR="0" wp14:anchorId="175F8464" wp14:editId="2A94F4CE">
            <wp:extent cx="5405392" cy="434391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2808" cy="434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6A96" w14:textId="7F89E11B" w:rsidR="007117EF" w:rsidRPr="007117EF" w:rsidRDefault="007117EF" w:rsidP="007117EF">
      <w:pPr>
        <w:ind w:firstLine="709"/>
        <w:jc w:val="center"/>
        <w:rPr>
          <w:rFonts w:cs="Times New Roman"/>
          <w:szCs w:val="24"/>
        </w:rPr>
      </w:pPr>
      <w:r w:rsidRPr="007117EF">
        <w:rPr>
          <w:rFonts w:cs="Times New Roman"/>
          <w:szCs w:val="24"/>
        </w:rPr>
        <w:t>Рисунок 1 – Запуск приложения и вывод основного меню</w:t>
      </w:r>
    </w:p>
    <w:p w14:paraId="151D1302" w14:textId="61835C95" w:rsidR="007117EF" w:rsidRDefault="007117EF" w:rsidP="007117EF">
      <w:r>
        <w:t xml:space="preserve">В данном меню пользователю выводятся кнопки </w:t>
      </w:r>
      <w:r w:rsidR="001274B1">
        <w:t>«</w:t>
      </w:r>
      <w:r>
        <w:t>Помощь</w:t>
      </w:r>
      <w:r>
        <w:rPr>
          <w:rFonts w:ascii="Segoe UI Emoji" w:hAnsi="Segoe UI Emoji" w:cs="Segoe UI Emoji"/>
        </w:rPr>
        <w:t>❓</w:t>
      </w:r>
      <w:r w:rsidR="001274B1">
        <w:t>»</w:t>
      </w:r>
      <w:r>
        <w:t xml:space="preserve">, </w:t>
      </w:r>
      <w:r w:rsidR="001274B1">
        <w:t>«</w:t>
      </w:r>
      <w:r>
        <w:rPr>
          <w:rFonts w:cs="Times New Roman"/>
        </w:rPr>
        <w:t>Категории</w:t>
      </w:r>
      <w:r>
        <w:rPr>
          <w:rFonts w:ascii="Segoe UI Emoji" w:hAnsi="Segoe UI Emoji" w:cs="Segoe UI Emoji"/>
        </w:rPr>
        <w:t>📋</w:t>
      </w:r>
      <w:r w:rsidR="001274B1">
        <w:t>»</w:t>
      </w:r>
      <w:r>
        <w:t xml:space="preserve">, </w:t>
      </w:r>
      <w:r w:rsidR="001274B1">
        <w:t>«</w:t>
      </w:r>
      <w:r>
        <w:t>Избранное</w:t>
      </w:r>
      <w:r>
        <w:rPr>
          <w:rFonts w:ascii="Segoe UI Emoji" w:hAnsi="Segoe UI Emoji" w:cs="Segoe UI Emoji"/>
        </w:rPr>
        <w:t>❤</w:t>
      </w:r>
      <w:r w:rsidR="001274B1">
        <w:t>»</w:t>
      </w:r>
      <w:r>
        <w:t>.</w:t>
      </w:r>
    </w:p>
    <w:p w14:paraId="7E7BBEAD" w14:textId="1BFE01F0" w:rsidR="007117EF" w:rsidRDefault="007117EF" w:rsidP="007117EF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7A58D209" w14:textId="72F6DBFD" w:rsidR="007117EF" w:rsidRDefault="007117EF" w:rsidP="007117EF">
      <w:pPr>
        <w:pStyle w:val="3"/>
      </w:pPr>
      <w:bookmarkStart w:id="32" w:name="_Toc157682693"/>
      <w:r>
        <w:lastRenderedPageBreak/>
        <w:t>Помощь</w:t>
      </w:r>
      <w:bookmarkEnd w:id="32"/>
    </w:p>
    <w:p w14:paraId="74C125A8" w14:textId="4CD24CE9" w:rsidR="007117EF" w:rsidRPr="00150E3B" w:rsidRDefault="007117EF" w:rsidP="007117EF">
      <w:r>
        <w:t xml:space="preserve">При нажатии на кнопки </w:t>
      </w:r>
      <w:r w:rsidR="001274B1">
        <w:t>«</w:t>
      </w:r>
      <w:r>
        <w:t>Помощь</w:t>
      </w:r>
      <w:r>
        <w:rPr>
          <w:rFonts w:ascii="Segoe UI Emoji" w:hAnsi="Segoe UI Emoji" w:cs="Segoe UI Emoji"/>
        </w:rPr>
        <w:t>❓</w:t>
      </w:r>
      <w:r w:rsidR="001274B1">
        <w:t>»</w:t>
      </w:r>
      <w:r>
        <w:t xml:space="preserve">, пользователю выведется инструкция как пользоваться ботом (см. рис. 2). </w:t>
      </w:r>
    </w:p>
    <w:p w14:paraId="05AB73B8" w14:textId="678DB77A" w:rsidR="007117EF" w:rsidRDefault="007117EF" w:rsidP="007117EF">
      <w:pPr>
        <w:jc w:val="center"/>
      </w:pPr>
    </w:p>
    <w:p w14:paraId="42C4A819" w14:textId="36474BDF" w:rsidR="007117EF" w:rsidRDefault="007117EF" w:rsidP="007117EF">
      <w:pPr>
        <w:jc w:val="center"/>
      </w:pPr>
      <w:r w:rsidRPr="007117EF">
        <w:rPr>
          <w:noProof/>
        </w:rPr>
        <w:drawing>
          <wp:inline distT="0" distB="0" distL="0" distR="0" wp14:anchorId="0EE04081" wp14:editId="4C1755E7">
            <wp:extent cx="5820587" cy="3439005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7264" w14:textId="0368AB9F" w:rsidR="007117EF" w:rsidRPr="001274B1" w:rsidRDefault="007117EF" w:rsidP="001274B1">
      <w:pPr>
        <w:ind w:firstLine="709"/>
        <w:jc w:val="center"/>
        <w:rPr>
          <w:rFonts w:cs="Times New Roman"/>
          <w:szCs w:val="24"/>
        </w:rPr>
      </w:pPr>
      <w:r w:rsidRPr="007117EF">
        <w:rPr>
          <w:rFonts w:cs="Times New Roman"/>
          <w:szCs w:val="24"/>
        </w:rPr>
        <w:t xml:space="preserve">Рисунок </w:t>
      </w:r>
      <w:r>
        <w:rPr>
          <w:rFonts w:cs="Times New Roman"/>
          <w:szCs w:val="24"/>
        </w:rPr>
        <w:t>2</w:t>
      </w:r>
      <w:r w:rsidRPr="007117EF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Вывод инструкции по использованию бота</w:t>
      </w:r>
    </w:p>
    <w:p w14:paraId="06DF2FD0" w14:textId="3A70D067" w:rsidR="007117EF" w:rsidRDefault="007117EF" w:rsidP="007117EF">
      <w:pPr>
        <w:pStyle w:val="3"/>
        <w:numPr>
          <w:ilvl w:val="2"/>
          <w:numId w:val="45"/>
        </w:numPr>
      </w:pPr>
      <w:bookmarkStart w:id="33" w:name="_Toc157682694"/>
      <w:r>
        <w:t>Категории, тип, тематика оверлея</w:t>
      </w:r>
      <w:bookmarkEnd w:id="33"/>
    </w:p>
    <w:p w14:paraId="729F4CEF" w14:textId="1106C979" w:rsidR="007117EF" w:rsidRDefault="00772F2A" w:rsidP="00772F2A">
      <w:r>
        <w:t>При нажатии кнопки «Категории» пользователю будет предложено выбрать тип оверлея (см. рис 3), на данный момент реализован только тип видео.</w:t>
      </w:r>
    </w:p>
    <w:p w14:paraId="4C6BEAC4" w14:textId="5B1C1E59" w:rsidR="00176623" w:rsidRDefault="00176623" w:rsidP="00176623">
      <w:pPr>
        <w:jc w:val="center"/>
      </w:pPr>
      <w:r w:rsidRPr="00176623">
        <w:rPr>
          <w:noProof/>
        </w:rPr>
        <w:drawing>
          <wp:inline distT="0" distB="0" distL="0" distR="0" wp14:anchorId="01AA144E" wp14:editId="74D99AFF">
            <wp:extent cx="3229426" cy="139084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B94A" w14:textId="69F6268F" w:rsidR="00176623" w:rsidRDefault="00176623" w:rsidP="00176623">
      <w:pPr>
        <w:jc w:val="center"/>
      </w:pPr>
      <w:r>
        <w:t>Рисунок 3 – Тип оверлея</w:t>
      </w:r>
    </w:p>
    <w:p w14:paraId="679904FD" w14:textId="4C8BA23C" w:rsidR="00176623" w:rsidRDefault="00176623" w:rsidP="00176623">
      <w:r>
        <w:t>После того как пользователь нажал на кнопку «Видео», появится клавиатура с выбором тематик оверлея.</w:t>
      </w:r>
    </w:p>
    <w:p w14:paraId="23DBA892" w14:textId="7F109A26" w:rsidR="00176623" w:rsidRDefault="00176623" w:rsidP="00176623">
      <w:r>
        <w:t xml:space="preserve">Если выбрать тематику оверлея </w:t>
      </w:r>
      <w:r w:rsidR="001274B1">
        <w:t>«</w:t>
      </w:r>
      <w:r>
        <w:t>Звезды</w:t>
      </w:r>
      <w:r>
        <w:rPr>
          <w:rFonts w:ascii="Segoe UI Emoji" w:hAnsi="Segoe UI Emoji" w:cs="Segoe UI Emoji"/>
        </w:rPr>
        <w:t>✨</w:t>
      </w:r>
      <w:r w:rsidR="001274B1">
        <w:t>»</w:t>
      </w:r>
      <w:r>
        <w:t xml:space="preserve">, то отправится видео пользователю с тематикой </w:t>
      </w:r>
      <w:r>
        <w:rPr>
          <w:lang w:val="en-US"/>
        </w:rPr>
        <w:t>Sparkles</w:t>
      </w:r>
      <w:r>
        <w:t>. Аналогично так же выполняются действия для других тематик</w:t>
      </w:r>
    </w:p>
    <w:p w14:paraId="3974FF9C" w14:textId="6BF909EC" w:rsidR="00176623" w:rsidRDefault="00176623" w:rsidP="00176623">
      <w:r>
        <w:lastRenderedPageBreak/>
        <w:t>Основные этапы представлены на рисунке 4.</w:t>
      </w:r>
    </w:p>
    <w:p w14:paraId="0D658807" w14:textId="0B201C8F" w:rsidR="00176623" w:rsidRDefault="00176623" w:rsidP="004469E0">
      <w:pPr>
        <w:ind w:firstLine="0"/>
      </w:pPr>
    </w:p>
    <w:p w14:paraId="69F44D46" w14:textId="0A0190D7" w:rsidR="00176623" w:rsidRDefault="00176623" w:rsidP="00176623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1B6B8" wp14:editId="4FFA0500">
                <wp:simplePos x="0" y="0"/>
                <wp:positionH relativeFrom="column">
                  <wp:posOffset>2632710</wp:posOffset>
                </wp:positionH>
                <wp:positionV relativeFrom="paragraph">
                  <wp:posOffset>480695</wp:posOffset>
                </wp:positionV>
                <wp:extent cx="1371600" cy="365760"/>
                <wp:effectExtent l="0" t="0" r="19050" b="1524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1950B" id="Прямоугольник 8" o:spid="_x0000_s1026" style="position:absolute;margin-left:207.3pt;margin-top:37.85pt;width:108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" filled="f" strokecolor="red" strokeweight="2pt"/>
            </w:pict>
          </mc:Fallback>
        </mc:AlternateContent>
      </w:r>
      <w:r w:rsidRPr="00176623">
        <w:rPr>
          <w:rFonts w:asciiTheme="minorHAnsi" w:hAnsiTheme="minorHAnsi"/>
          <w:noProof/>
        </w:rPr>
        <w:drawing>
          <wp:inline distT="0" distB="0" distL="0" distR="0" wp14:anchorId="480A6D39" wp14:editId="530D111A">
            <wp:extent cx="5734850" cy="572532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3008" w14:textId="570EA873" w:rsidR="00176623" w:rsidRDefault="00176623" w:rsidP="00176623">
      <w:pPr>
        <w:jc w:val="center"/>
      </w:pPr>
      <w:r>
        <w:t>Рисунок 4 – Выбор тематики и получение видео от бота</w:t>
      </w:r>
    </w:p>
    <w:p w14:paraId="791E3CC7" w14:textId="40FCCF28" w:rsidR="00176623" w:rsidRDefault="00176623" w:rsidP="001F4297">
      <w:r>
        <w:t xml:space="preserve">Так же можно переключатся с другого видео на другое при помощи кнопок </w:t>
      </w:r>
      <w:r w:rsidR="001274B1">
        <w:t>«</w:t>
      </w:r>
      <w:r>
        <w:t>Назад</w:t>
      </w:r>
      <w:r w:rsidR="001274B1">
        <w:t>»</w:t>
      </w:r>
      <w:r>
        <w:t xml:space="preserve"> и </w:t>
      </w:r>
      <w:r w:rsidR="004B12AE">
        <w:t>«</w:t>
      </w:r>
      <w:r>
        <w:t>Вперед</w:t>
      </w:r>
      <w:r w:rsidR="004B12AE">
        <w:t>»</w:t>
      </w:r>
      <w:r>
        <w:t>.</w:t>
      </w:r>
    </w:p>
    <w:p w14:paraId="1D6CC4CE" w14:textId="55FD1F40" w:rsidR="00176623" w:rsidRDefault="00176623" w:rsidP="001F4297">
      <w:r>
        <w:t xml:space="preserve">Кнопка </w:t>
      </w:r>
      <w:r w:rsidR="004B12AE">
        <w:t>«</w:t>
      </w:r>
      <w:r>
        <w:t>1</w:t>
      </w:r>
      <w:r w:rsidRPr="001F4297">
        <w:t>/5</w:t>
      </w:r>
      <w:r>
        <w:t xml:space="preserve"> Вперед</w:t>
      </w:r>
      <w:r w:rsidR="004B12AE">
        <w:t>»</w:t>
      </w:r>
      <w:r>
        <w:t xml:space="preserve"> означает, что </w:t>
      </w:r>
      <w:r w:rsidR="001F4297">
        <w:t>сколько всего доступно на крайний момент видео.</w:t>
      </w:r>
    </w:p>
    <w:p w14:paraId="115DB191" w14:textId="2A13C54C" w:rsidR="008E7BE0" w:rsidRDefault="001F4297" w:rsidP="003D2DA5">
      <w:r>
        <w:t xml:space="preserve">Кнопка </w:t>
      </w:r>
      <w:r w:rsidR="004B12AE">
        <w:t>«</w:t>
      </w:r>
      <w:r>
        <w:t>Добавить в избранное</w:t>
      </w:r>
      <w:r w:rsidR="004B12AE">
        <w:t>»</w:t>
      </w:r>
      <w:r>
        <w:t xml:space="preserve"> предназначена для добавления понравившегося оверлея в избранное. Если пользователь нажмет на эту кнопку, видео добавится в избранное и бот вышлет сообщение </w:t>
      </w:r>
      <w:r w:rsidR="004B12AE">
        <w:t>«</w:t>
      </w:r>
      <w:r w:rsidRPr="001F4297">
        <w:t>Это видео уже добавлено в избранное!</w:t>
      </w:r>
      <w:r w:rsidR="004B12AE">
        <w:t>»</w:t>
      </w:r>
      <w:r>
        <w:t xml:space="preserve">. Вместо кнопки </w:t>
      </w:r>
      <w:r w:rsidR="004B12AE">
        <w:t>«</w:t>
      </w:r>
      <w:r>
        <w:t>Добавить в избранное</w:t>
      </w:r>
      <w:r w:rsidR="004B12AE">
        <w:t>»</w:t>
      </w:r>
      <w:r>
        <w:t xml:space="preserve"> появится другая кнопка с другим наименованием </w:t>
      </w:r>
      <w:r w:rsidR="004B12AE">
        <w:t>«</w:t>
      </w:r>
      <w:r>
        <w:t>Удалить из избранного</w:t>
      </w:r>
      <w:r w:rsidR="004B12AE">
        <w:t>»</w:t>
      </w:r>
      <w:r>
        <w:t xml:space="preserve">, которая позволяет удалить, то </w:t>
      </w:r>
      <w:r w:rsidR="003D2DA5">
        <w:t>видео,</w:t>
      </w:r>
      <w:r>
        <w:t xml:space="preserve"> которое добавил пользователь в избранное.</w:t>
      </w:r>
    </w:p>
    <w:p w14:paraId="446E19DC" w14:textId="2DB19D1F" w:rsidR="008E7BE0" w:rsidRDefault="008E7BE0" w:rsidP="003D2DA5">
      <w:pPr>
        <w:pStyle w:val="3"/>
        <w:numPr>
          <w:ilvl w:val="2"/>
          <w:numId w:val="45"/>
        </w:numPr>
      </w:pPr>
      <w:bookmarkStart w:id="34" w:name="_Toc157682695"/>
      <w:r>
        <w:lastRenderedPageBreak/>
        <w:t>Избранное</w:t>
      </w:r>
      <w:bookmarkEnd w:id="34"/>
    </w:p>
    <w:p w14:paraId="3B18B424" w14:textId="16FC8264" w:rsidR="003D2DA5" w:rsidRDefault="008E7BE0" w:rsidP="003D2DA5">
      <w:r w:rsidRPr="008E7BE0">
        <w:t xml:space="preserve">Когда пользователь добавляет несколько видео в избранное, он может просмотреть их через отдельное меню </w:t>
      </w:r>
      <w:r w:rsidR="004B12AE">
        <w:t>«</w:t>
      </w:r>
      <w:r w:rsidRPr="008E7BE0">
        <w:t>Избранное</w:t>
      </w:r>
      <w:r w:rsidR="004B12AE">
        <w:t>»</w:t>
      </w:r>
      <w:r w:rsidRPr="008E7BE0">
        <w:t xml:space="preserve">, доступное в главном меню. При нажатии на эту кнопку ничего не изменится в основном принципе выбора типа и категории оверлея, так как он остается таким же, как и в разделе </w:t>
      </w:r>
      <w:r w:rsidR="004B12AE">
        <w:t>«</w:t>
      </w:r>
      <w:r w:rsidRPr="008E7BE0">
        <w:t>Категории</w:t>
      </w:r>
      <w:r w:rsidR="004B12AE">
        <w:t>»</w:t>
      </w:r>
      <w:r w:rsidRPr="008E7BE0">
        <w:t>.</w:t>
      </w:r>
      <w:r w:rsidR="003D2DA5">
        <w:t xml:space="preserve"> Отличатся будет тем, что будут показываться только избранные видео (см. рис 5).</w:t>
      </w:r>
    </w:p>
    <w:p w14:paraId="11C74BA8" w14:textId="2B2D7B41" w:rsidR="003D2DA5" w:rsidRDefault="006673BF" w:rsidP="003D2DA5">
      <w:pPr>
        <w:jc w:val="center"/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7A5560" wp14:editId="09D795D7">
                <wp:simplePos x="0" y="0"/>
                <wp:positionH relativeFrom="column">
                  <wp:posOffset>3190355</wp:posOffset>
                </wp:positionH>
                <wp:positionV relativeFrom="paragraph">
                  <wp:posOffset>1133417</wp:posOffset>
                </wp:positionV>
                <wp:extent cx="938646" cy="247650"/>
                <wp:effectExtent l="0" t="0" r="1397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646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36CC6" id="Прямоугольник 10" o:spid="_x0000_s1026" style="position:absolute;margin-left:251.2pt;margin-top:89.25pt;width:73.9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" filled="f" strokecolor="red" strokeweight="2pt"/>
            </w:pict>
          </mc:Fallback>
        </mc:AlternateContent>
      </w:r>
      <w:r w:rsidR="003D2DA5" w:rsidRPr="003D2DA5">
        <w:rPr>
          <w:noProof/>
        </w:rPr>
        <w:drawing>
          <wp:inline distT="0" distB="0" distL="0" distR="0" wp14:anchorId="07209C26" wp14:editId="33445707">
            <wp:extent cx="3324460" cy="514574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0409" cy="517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0030" w14:textId="019F59BC" w:rsidR="00A223B9" w:rsidRDefault="00A223B9" w:rsidP="00A223B9">
      <w:pPr>
        <w:jc w:val="center"/>
      </w:pPr>
      <w:r>
        <w:t>Рисунок 5 – Избранные видео</w:t>
      </w:r>
    </w:p>
    <w:p w14:paraId="1E517A8C" w14:textId="0C75BEC8" w:rsidR="00A223B9" w:rsidRDefault="00A223B9" w:rsidP="003D2DA5">
      <w:pPr>
        <w:jc w:val="center"/>
      </w:pPr>
    </w:p>
    <w:p w14:paraId="1C24AE77" w14:textId="4645BA5C" w:rsidR="00DF5BCA" w:rsidRDefault="00DF5BCA" w:rsidP="00DF5BCA"/>
    <w:p w14:paraId="7C0B3EEC" w14:textId="0150E644" w:rsidR="00DF5BCA" w:rsidRDefault="00DF5BCA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343EA402" w14:textId="77777777" w:rsidR="00DF5BCA" w:rsidRPr="00DF5BCA" w:rsidRDefault="00DF5BCA" w:rsidP="00DF5BCA">
      <w:pPr>
        <w:pStyle w:val="1"/>
      </w:pPr>
      <w:bookmarkStart w:id="35" w:name="_Toc149484406"/>
      <w:bookmarkStart w:id="36" w:name="_Toc157682696"/>
      <w:r w:rsidRPr="00DF5BCA">
        <w:lastRenderedPageBreak/>
        <w:t>Аварийные ситуации</w:t>
      </w:r>
      <w:bookmarkEnd w:id="35"/>
      <w:bookmarkEnd w:id="36"/>
    </w:p>
    <w:p w14:paraId="62269F8D" w14:textId="77777777" w:rsidR="00DF5BCA" w:rsidRPr="00DF5BCA" w:rsidRDefault="00DF5BCA" w:rsidP="00DF5BCA">
      <w:pPr>
        <w:pStyle w:val="2"/>
      </w:pPr>
      <w:bookmarkStart w:id="37" w:name="_Toc149484407"/>
      <w:bookmarkStart w:id="38" w:name="_Toc157682697"/>
      <w:r w:rsidRPr="00DF5BCA">
        <w:t>Действия при несоблюдении условий</w:t>
      </w:r>
      <w:bookmarkEnd w:id="37"/>
      <w:bookmarkEnd w:id="38"/>
    </w:p>
    <w:p w14:paraId="7EC3DCF7" w14:textId="6F3CA10E" w:rsidR="00DF5BCA" w:rsidRPr="00150E3B" w:rsidRDefault="00DF5BCA" w:rsidP="003422F4">
      <w:r w:rsidRPr="00150E3B">
        <w:t xml:space="preserve">Убедитесь, что введенные </w:t>
      </w:r>
      <w:r>
        <w:t xml:space="preserve">команды для запуска боты </w:t>
      </w:r>
      <w:r w:rsidRPr="00150E3B">
        <w:t>корректны. Перепроверьте интернет-соединение.</w:t>
      </w:r>
    </w:p>
    <w:p w14:paraId="3B00F81A" w14:textId="77777777" w:rsidR="00DF5BCA" w:rsidRPr="00DF5BCA" w:rsidRDefault="00DF5BCA" w:rsidP="00DF5BCA">
      <w:pPr>
        <w:pStyle w:val="2"/>
      </w:pPr>
      <w:bookmarkStart w:id="39" w:name="_Toc149484408"/>
      <w:bookmarkStart w:id="40" w:name="_Toc157682698"/>
      <w:r w:rsidRPr="00DF5BCA">
        <w:t>Действия при отказе носителей данных</w:t>
      </w:r>
      <w:bookmarkEnd w:id="39"/>
      <w:bookmarkEnd w:id="40"/>
    </w:p>
    <w:p w14:paraId="2F3AC767" w14:textId="03FB7B78" w:rsidR="00DF5BCA" w:rsidRPr="00150E3B" w:rsidRDefault="00DF5BCA" w:rsidP="003422F4">
      <w:r w:rsidRPr="00150E3B">
        <w:t>Сохраните необходимые данные для возможности повторной загрузки данных.</w:t>
      </w:r>
    </w:p>
    <w:p w14:paraId="7D00789B" w14:textId="77777777" w:rsidR="00DF5BCA" w:rsidRPr="00DF5BCA" w:rsidRDefault="00DF5BCA" w:rsidP="00DF5BCA">
      <w:pPr>
        <w:pStyle w:val="2"/>
      </w:pPr>
      <w:bookmarkStart w:id="41" w:name="_Toc149484409"/>
      <w:bookmarkStart w:id="42" w:name="_Toc157682699"/>
      <w:r w:rsidRPr="00DF5BCA">
        <w:t>Действия в других ситуациях</w:t>
      </w:r>
      <w:bookmarkEnd w:id="41"/>
      <w:bookmarkEnd w:id="42"/>
    </w:p>
    <w:p w14:paraId="161FC95F" w14:textId="77777777" w:rsidR="00DF5BCA" w:rsidRPr="00150E3B" w:rsidRDefault="00DF5BCA" w:rsidP="003422F4">
      <w:r w:rsidRPr="00150E3B">
        <w:t>При возникновении других проблем обратитесь к разработчикам.</w:t>
      </w:r>
    </w:p>
    <w:p w14:paraId="5C7D0D1D" w14:textId="77777777" w:rsidR="00DF5BCA" w:rsidRPr="00150E3B" w:rsidRDefault="00DF5BCA" w:rsidP="00DF5BCA">
      <w:pPr>
        <w:pStyle w:val="2"/>
      </w:pPr>
      <w:bookmarkStart w:id="43" w:name="_Toc149484410"/>
      <w:bookmarkStart w:id="44" w:name="_Toc157682700"/>
      <w:r w:rsidRPr="00150E3B">
        <w:t>Рекомендации к освоению</w:t>
      </w:r>
      <w:bookmarkEnd w:id="43"/>
      <w:bookmarkEnd w:id="44"/>
    </w:p>
    <w:p w14:paraId="446CF5F0" w14:textId="77777777" w:rsidR="00DF5BCA" w:rsidRPr="00150E3B" w:rsidRDefault="00DF5BCA" w:rsidP="003422F4">
      <w:r w:rsidRPr="00150E3B">
        <w:t xml:space="preserve">Для более эффективного использования </w:t>
      </w:r>
      <w:r>
        <w:t>телеграмм-бота</w:t>
      </w:r>
      <w:r w:rsidRPr="00150E3B">
        <w:t xml:space="preserve"> рекомендуется ознакомиться с документацией по использованию </w:t>
      </w:r>
      <w:r>
        <w:t>телеграмм-ботов</w:t>
      </w:r>
      <w:r w:rsidRPr="00150E3B">
        <w:t>.</w:t>
      </w:r>
    </w:p>
    <w:p w14:paraId="179E7015" w14:textId="77777777" w:rsidR="00DF5BCA" w:rsidRDefault="00DF5BCA" w:rsidP="003D2DA5">
      <w:pPr>
        <w:jc w:val="center"/>
      </w:pPr>
    </w:p>
    <w:p w14:paraId="1E6C3174" w14:textId="77777777" w:rsidR="00DF5BCA" w:rsidRPr="001F4297" w:rsidRDefault="00DF5BCA" w:rsidP="003D2DA5">
      <w:pPr>
        <w:jc w:val="center"/>
      </w:pPr>
    </w:p>
    <w:sectPr w:rsidR="00DF5BCA" w:rsidRPr="001F4297" w:rsidSect="00C34569">
      <w:headerReference w:type="default" r:id="rId16"/>
      <w:footerReference w:type="default" r:id="rId17"/>
      <w:pgSz w:w="11906" w:h="16838"/>
      <w:pgMar w:top="1134" w:right="567" w:bottom="1134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8D5A9" w14:textId="77777777" w:rsidR="00826DF7" w:rsidRDefault="00826DF7">
      <w:pPr>
        <w:spacing w:before="0" w:line="240" w:lineRule="auto"/>
      </w:pPr>
      <w:r>
        <w:separator/>
      </w:r>
    </w:p>
  </w:endnote>
  <w:endnote w:type="continuationSeparator" w:id="0">
    <w:p w14:paraId="70E4C3DE" w14:textId="77777777" w:rsidR="00826DF7" w:rsidRDefault="00826DF7">
      <w:pPr>
        <w:spacing w:before="0" w:line="240" w:lineRule="auto"/>
      </w:pPr>
      <w:r>
        <w:continuationSeparator/>
      </w:r>
    </w:p>
  </w:endnote>
  <w:endnote w:type="continuationNotice" w:id="1">
    <w:p w14:paraId="5D40D099" w14:textId="77777777" w:rsidR="00826DF7" w:rsidRDefault="00826DF7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1499078"/>
      <w:docPartObj>
        <w:docPartGallery w:val="Page Numbers (Bottom of Page)"/>
        <w:docPartUnique/>
      </w:docPartObj>
    </w:sdtPr>
    <w:sdtEndPr/>
    <w:sdtContent>
      <w:p w14:paraId="7BBFF48E" w14:textId="78CA244C" w:rsidR="002E6273" w:rsidRDefault="002E6273">
        <w:pPr>
          <w:pStyle w:val="af"/>
        </w:pPr>
        <w:r w:rsidRPr="002E6273">
          <w:rPr>
            <w:b w:val="0"/>
            <w:bCs/>
            <w:sz w:val="24"/>
            <w:szCs w:val="18"/>
          </w:rPr>
          <w:fldChar w:fldCharType="begin"/>
        </w:r>
        <w:r w:rsidRPr="002E6273">
          <w:rPr>
            <w:b w:val="0"/>
            <w:bCs/>
            <w:sz w:val="24"/>
            <w:szCs w:val="18"/>
          </w:rPr>
          <w:instrText>PAGE   \* MERGEFORMAT</w:instrText>
        </w:r>
        <w:r w:rsidRPr="002E6273">
          <w:rPr>
            <w:b w:val="0"/>
            <w:bCs/>
            <w:sz w:val="24"/>
            <w:szCs w:val="18"/>
          </w:rPr>
          <w:fldChar w:fldCharType="separate"/>
        </w:r>
        <w:r w:rsidRPr="002E6273">
          <w:rPr>
            <w:b w:val="0"/>
            <w:bCs/>
            <w:sz w:val="24"/>
            <w:szCs w:val="18"/>
          </w:rPr>
          <w:t>2</w:t>
        </w:r>
        <w:r w:rsidRPr="002E6273">
          <w:rPr>
            <w:b w:val="0"/>
            <w:bCs/>
            <w:sz w:val="24"/>
            <w:szCs w:val="18"/>
          </w:rPr>
          <w:fldChar w:fldCharType="end"/>
        </w:r>
      </w:p>
    </w:sdtContent>
  </w:sdt>
  <w:p w14:paraId="57A7D809" w14:textId="77777777" w:rsidR="002E6273" w:rsidRDefault="002E627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ED804" w14:textId="77777777" w:rsidR="00826DF7" w:rsidRDefault="00826DF7" w:rsidP="00990EAC">
      <w:pPr>
        <w:spacing w:before="0" w:line="240" w:lineRule="auto"/>
      </w:pPr>
      <w:r>
        <w:separator/>
      </w:r>
    </w:p>
  </w:footnote>
  <w:footnote w:type="continuationSeparator" w:id="0">
    <w:p w14:paraId="7CA8E628" w14:textId="77777777" w:rsidR="00826DF7" w:rsidRDefault="00826DF7" w:rsidP="00990EAC">
      <w:pPr>
        <w:spacing w:before="0" w:line="240" w:lineRule="auto"/>
      </w:pPr>
      <w:r>
        <w:continuationSeparator/>
      </w:r>
    </w:p>
  </w:footnote>
  <w:footnote w:type="continuationNotice" w:id="1">
    <w:p w14:paraId="6C8D384E" w14:textId="77777777" w:rsidR="00826DF7" w:rsidRDefault="00826DF7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9F560" w14:textId="1CA500EB" w:rsidR="00DF1289" w:rsidRPr="008E27BF" w:rsidRDefault="00DF1289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2770" w:hanging="360"/>
      </w:pPr>
      <w:rPr>
        <w:rFonts w:ascii="Symbol" w:hAnsi="Symbol" w:hint="default"/>
      </w:rPr>
    </w:lvl>
  </w:abstractNum>
  <w:abstractNum w:abstractNumId="1" w15:restartNumberingAfterBreak="0">
    <w:nsid w:val="024C5C93"/>
    <w:multiLevelType w:val="hybridMultilevel"/>
    <w:tmpl w:val="EA0A2578"/>
    <w:lvl w:ilvl="0" w:tplc="700E3CB2">
      <w:start w:val="1"/>
      <w:numFmt w:val="decimal"/>
      <w:lvlText w:val="1.%1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06977005"/>
    <w:multiLevelType w:val="hybridMultilevel"/>
    <w:tmpl w:val="9CBE960C"/>
    <w:lvl w:ilvl="0" w:tplc="700E3CB2">
      <w:start w:val="1"/>
      <w:numFmt w:val="decimal"/>
      <w:lvlText w:val="1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E43FC8"/>
    <w:multiLevelType w:val="hybridMultilevel"/>
    <w:tmpl w:val="C2C2320C"/>
    <w:lvl w:ilvl="0" w:tplc="91B8AA24">
      <w:start w:val="1"/>
      <w:numFmt w:val="russianLower"/>
      <w:lvlText w:val="%1."/>
      <w:lvlJc w:val="left"/>
      <w:pPr>
        <w:ind w:left="19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09732778"/>
    <w:multiLevelType w:val="hybridMultilevel"/>
    <w:tmpl w:val="287697E4"/>
    <w:lvl w:ilvl="0" w:tplc="8F729DB4">
      <w:start w:val="1"/>
      <w:numFmt w:val="lowerLetter"/>
      <w:lvlText w:val="%1)"/>
      <w:lvlJc w:val="left"/>
      <w:pPr>
        <w:ind w:left="1571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0A4C44FB"/>
    <w:multiLevelType w:val="hybridMultilevel"/>
    <w:tmpl w:val="38A43FFA"/>
    <w:lvl w:ilvl="0" w:tplc="0419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6" w15:restartNumberingAfterBreak="0">
    <w:nsid w:val="0D4B16FE"/>
    <w:multiLevelType w:val="hybridMultilevel"/>
    <w:tmpl w:val="6E680408"/>
    <w:lvl w:ilvl="0" w:tplc="4FD27E0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59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145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DE35513"/>
    <w:multiLevelType w:val="hybridMultilevel"/>
    <w:tmpl w:val="D826E196"/>
    <w:lvl w:ilvl="0" w:tplc="0419000F">
      <w:start w:val="1"/>
      <w:numFmt w:val="decimal"/>
      <w:lvlText w:val="%1."/>
      <w:lvlJc w:val="left"/>
      <w:pPr>
        <w:ind w:left="1919" w:hanging="360"/>
      </w:p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0" w15:restartNumberingAfterBreak="0">
    <w:nsid w:val="21270999"/>
    <w:multiLevelType w:val="hybridMultilevel"/>
    <w:tmpl w:val="C958BA72"/>
    <w:lvl w:ilvl="0" w:tplc="04190017">
      <w:start w:val="1"/>
      <w:numFmt w:val="lowerLetter"/>
      <w:lvlText w:val="%1)"/>
      <w:lvlJc w:val="left"/>
      <w:pPr>
        <w:ind w:left="1919" w:hanging="360"/>
      </w:p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1" w15:restartNumberingAfterBreak="0">
    <w:nsid w:val="24E10356"/>
    <w:multiLevelType w:val="hybridMultilevel"/>
    <w:tmpl w:val="729A20E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8528E2"/>
    <w:multiLevelType w:val="multilevel"/>
    <w:tmpl w:val="1B1C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E07DDF"/>
    <w:multiLevelType w:val="hybridMultilevel"/>
    <w:tmpl w:val="3E7C69D4"/>
    <w:lvl w:ilvl="0" w:tplc="7A4C5842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5" w15:restartNumberingAfterBreak="0">
    <w:nsid w:val="2D0727A5"/>
    <w:multiLevelType w:val="hybridMultilevel"/>
    <w:tmpl w:val="504868F6"/>
    <w:lvl w:ilvl="0" w:tplc="041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6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7" w15:restartNumberingAfterBreak="0">
    <w:nsid w:val="31F66180"/>
    <w:multiLevelType w:val="hybridMultilevel"/>
    <w:tmpl w:val="69D0DACE"/>
    <w:lvl w:ilvl="0" w:tplc="C966DD7A">
      <w:start w:val="1"/>
      <w:numFmt w:val="russianLower"/>
      <w:lvlText w:val="%1)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8" w15:restartNumberingAfterBreak="0">
    <w:nsid w:val="31FE1EA7"/>
    <w:multiLevelType w:val="hybridMultilevel"/>
    <w:tmpl w:val="3AEE429A"/>
    <w:lvl w:ilvl="0" w:tplc="C966DD7A">
      <w:start w:val="1"/>
      <w:numFmt w:val="russianLower"/>
      <w:lvlText w:val="%1)"/>
      <w:lvlJc w:val="left"/>
      <w:pPr>
        <w:ind w:left="149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350B31AD"/>
    <w:multiLevelType w:val="hybridMultilevel"/>
    <w:tmpl w:val="A0B01728"/>
    <w:lvl w:ilvl="0" w:tplc="DC7C3696">
      <w:start w:val="1"/>
      <w:numFmt w:val="lowerLetter"/>
      <w:lvlText w:val="%1)"/>
      <w:lvlJc w:val="left"/>
      <w:pPr>
        <w:ind w:left="1494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7527AC8"/>
    <w:multiLevelType w:val="hybridMultilevel"/>
    <w:tmpl w:val="2206CAA6"/>
    <w:lvl w:ilvl="0" w:tplc="145ECC2A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22" w15:restartNumberingAfterBreak="0">
    <w:nsid w:val="37765A9D"/>
    <w:multiLevelType w:val="hybridMultilevel"/>
    <w:tmpl w:val="1A5EF716"/>
    <w:lvl w:ilvl="0" w:tplc="C966DD7A">
      <w:start w:val="1"/>
      <w:numFmt w:val="russianLower"/>
      <w:lvlText w:val="%1)"/>
      <w:lvlJc w:val="left"/>
      <w:pPr>
        <w:ind w:left="1571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3B752D14"/>
    <w:multiLevelType w:val="hybridMultilevel"/>
    <w:tmpl w:val="4A96F108"/>
    <w:lvl w:ilvl="0" w:tplc="C966DD7A">
      <w:start w:val="1"/>
      <w:numFmt w:val="russianLower"/>
      <w:lvlText w:val="%1)"/>
      <w:lvlJc w:val="left"/>
      <w:pPr>
        <w:ind w:left="1778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D9D7B55"/>
    <w:multiLevelType w:val="hybridMultilevel"/>
    <w:tmpl w:val="3750572A"/>
    <w:lvl w:ilvl="0" w:tplc="4734FF6E">
      <w:start w:val="1"/>
      <w:numFmt w:val="lowerLetter"/>
      <w:lvlText w:val="%1)"/>
      <w:lvlJc w:val="left"/>
      <w:pPr>
        <w:ind w:left="1211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447050F7"/>
    <w:multiLevelType w:val="hybridMultilevel"/>
    <w:tmpl w:val="B1383FA2"/>
    <w:lvl w:ilvl="0" w:tplc="04190011">
      <w:start w:val="1"/>
      <w:numFmt w:val="decimal"/>
      <w:lvlText w:val="%1)"/>
      <w:lvlJc w:val="left"/>
      <w:pPr>
        <w:ind w:left="1919" w:hanging="360"/>
      </w:p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9" w15:restartNumberingAfterBreak="0">
    <w:nsid w:val="461C5BE9"/>
    <w:multiLevelType w:val="multilevel"/>
    <w:tmpl w:val="A67E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2E0352A"/>
    <w:multiLevelType w:val="hybridMultilevel"/>
    <w:tmpl w:val="8BA8443E"/>
    <w:lvl w:ilvl="0" w:tplc="145ECC2A">
      <w:start w:val="1"/>
      <w:numFmt w:val="bullet"/>
      <w:lvlText w:val=""/>
      <w:lvlJc w:val="left"/>
      <w:pPr>
        <w:ind w:left="2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33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59490119"/>
    <w:multiLevelType w:val="hybridMultilevel"/>
    <w:tmpl w:val="A544B8A8"/>
    <w:lvl w:ilvl="0" w:tplc="145ECC2A">
      <w:start w:val="1"/>
      <w:numFmt w:val="bullet"/>
      <w:lvlText w:val=""/>
      <w:lvlJc w:val="left"/>
      <w:pPr>
        <w:ind w:left="1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35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62CB40D9"/>
    <w:multiLevelType w:val="hybridMultilevel"/>
    <w:tmpl w:val="1CE867AA"/>
    <w:lvl w:ilvl="0" w:tplc="145ECC2A">
      <w:start w:val="1"/>
      <w:numFmt w:val="bullet"/>
      <w:lvlText w:val=""/>
      <w:lvlJc w:val="left"/>
      <w:pPr>
        <w:ind w:left="1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37" w15:restartNumberingAfterBreak="0">
    <w:nsid w:val="655C4E45"/>
    <w:multiLevelType w:val="multilevel"/>
    <w:tmpl w:val="E592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4C55E0"/>
    <w:multiLevelType w:val="multilevel"/>
    <w:tmpl w:val="7D68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64930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AA773C"/>
    <w:multiLevelType w:val="hybridMultilevel"/>
    <w:tmpl w:val="D826E196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1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42" w15:restartNumberingAfterBreak="0">
    <w:nsid w:val="7F2C11EB"/>
    <w:multiLevelType w:val="hybridMultilevel"/>
    <w:tmpl w:val="19344388"/>
    <w:lvl w:ilvl="0" w:tplc="C966DD7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4"/>
  </w:num>
  <w:num w:numId="2">
    <w:abstractNumId w:val="0"/>
  </w:num>
  <w:num w:numId="3">
    <w:abstractNumId w:val="16"/>
  </w:num>
  <w:num w:numId="4">
    <w:abstractNumId w:val="7"/>
  </w:num>
  <w:num w:numId="5">
    <w:abstractNumId w:val="8"/>
  </w:num>
  <w:num w:numId="6">
    <w:abstractNumId w:val="24"/>
  </w:num>
  <w:num w:numId="7">
    <w:abstractNumId w:val="30"/>
  </w:num>
  <w:num w:numId="8">
    <w:abstractNumId w:val="33"/>
  </w:num>
  <w:num w:numId="9">
    <w:abstractNumId w:val="35"/>
  </w:num>
  <w:num w:numId="10">
    <w:abstractNumId w:val="26"/>
  </w:num>
  <w:num w:numId="11">
    <w:abstractNumId w:val="31"/>
  </w:num>
  <w:num w:numId="12">
    <w:abstractNumId w:val="41"/>
  </w:num>
  <w:num w:numId="13">
    <w:abstractNumId w:val="20"/>
  </w:num>
  <w:num w:numId="14">
    <w:abstractNumId w:val="23"/>
  </w:num>
  <w:num w:numId="15">
    <w:abstractNumId w:val="12"/>
  </w:num>
  <w:num w:numId="16">
    <w:abstractNumId w:val="40"/>
  </w:num>
  <w:num w:numId="17">
    <w:abstractNumId w:val="1"/>
  </w:num>
  <w:num w:numId="18">
    <w:abstractNumId w:val="2"/>
  </w:num>
  <w:num w:numId="19">
    <w:abstractNumId w:val="15"/>
  </w:num>
  <w:num w:numId="20">
    <w:abstractNumId w:val="34"/>
  </w:num>
  <w:num w:numId="21">
    <w:abstractNumId w:val="11"/>
  </w:num>
  <w:num w:numId="22">
    <w:abstractNumId w:val="36"/>
  </w:num>
  <w:num w:numId="23">
    <w:abstractNumId w:val="9"/>
  </w:num>
  <w:num w:numId="24">
    <w:abstractNumId w:val="32"/>
  </w:num>
  <w:num w:numId="25">
    <w:abstractNumId w:val="28"/>
  </w:num>
  <w:num w:numId="26">
    <w:abstractNumId w:val="5"/>
  </w:num>
  <w:num w:numId="27">
    <w:abstractNumId w:val="21"/>
  </w:num>
  <w:num w:numId="28">
    <w:abstractNumId w:val="10"/>
  </w:num>
  <w:num w:numId="29">
    <w:abstractNumId w:val="19"/>
  </w:num>
  <w:num w:numId="30">
    <w:abstractNumId w:val="27"/>
  </w:num>
  <w:num w:numId="31">
    <w:abstractNumId w:val="4"/>
  </w:num>
  <w:num w:numId="32">
    <w:abstractNumId w:val="42"/>
  </w:num>
  <w:num w:numId="33">
    <w:abstractNumId w:val="3"/>
  </w:num>
  <w:num w:numId="34">
    <w:abstractNumId w:val="17"/>
  </w:num>
  <w:num w:numId="35">
    <w:abstractNumId w:val="25"/>
  </w:num>
  <w:num w:numId="36">
    <w:abstractNumId w:val="22"/>
  </w:num>
  <w:num w:numId="37">
    <w:abstractNumId w:val="18"/>
  </w:num>
  <w:num w:numId="38">
    <w:abstractNumId w:val="14"/>
  </w:num>
  <w:num w:numId="39">
    <w:abstractNumId w:val="6"/>
  </w:num>
  <w:num w:numId="40">
    <w:abstractNumId w:val="38"/>
  </w:num>
  <w:num w:numId="41">
    <w:abstractNumId w:val="37"/>
  </w:num>
  <w:num w:numId="42">
    <w:abstractNumId w:val="29"/>
  </w:num>
  <w:num w:numId="43">
    <w:abstractNumId w:val="13"/>
  </w:num>
  <w:num w:numId="44">
    <w:abstractNumId w:val="39"/>
  </w:num>
  <w:num w:numId="4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05F1"/>
    <w:rsid w:val="0000190E"/>
    <w:rsid w:val="00003AF1"/>
    <w:rsid w:val="00004907"/>
    <w:rsid w:val="00015480"/>
    <w:rsid w:val="000205E2"/>
    <w:rsid w:val="00020C2C"/>
    <w:rsid w:val="00024473"/>
    <w:rsid w:val="000268CD"/>
    <w:rsid w:val="00032359"/>
    <w:rsid w:val="00032DA1"/>
    <w:rsid w:val="00033833"/>
    <w:rsid w:val="00035A26"/>
    <w:rsid w:val="00037B3E"/>
    <w:rsid w:val="00040D1E"/>
    <w:rsid w:val="0004336A"/>
    <w:rsid w:val="00044093"/>
    <w:rsid w:val="00046056"/>
    <w:rsid w:val="00051403"/>
    <w:rsid w:val="00053558"/>
    <w:rsid w:val="0005745E"/>
    <w:rsid w:val="00061F64"/>
    <w:rsid w:val="00066F6D"/>
    <w:rsid w:val="000803D2"/>
    <w:rsid w:val="0008146F"/>
    <w:rsid w:val="000934BA"/>
    <w:rsid w:val="00094729"/>
    <w:rsid w:val="00096EC7"/>
    <w:rsid w:val="000A537A"/>
    <w:rsid w:val="000C0C5D"/>
    <w:rsid w:val="000C2A5F"/>
    <w:rsid w:val="000C5760"/>
    <w:rsid w:val="000C7B86"/>
    <w:rsid w:val="000C7DE5"/>
    <w:rsid w:val="000D3006"/>
    <w:rsid w:val="000D38ED"/>
    <w:rsid w:val="000D3A15"/>
    <w:rsid w:val="000D59EB"/>
    <w:rsid w:val="000D66C4"/>
    <w:rsid w:val="000D7A39"/>
    <w:rsid w:val="000E6490"/>
    <w:rsid w:val="001005D7"/>
    <w:rsid w:val="00104146"/>
    <w:rsid w:val="00104D3A"/>
    <w:rsid w:val="001063EC"/>
    <w:rsid w:val="0011316B"/>
    <w:rsid w:val="001157C8"/>
    <w:rsid w:val="0011717E"/>
    <w:rsid w:val="001223A9"/>
    <w:rsid w:val="001238DC"/>
    <w:rsid w:val="001274B1"/>
    <w:rsid w:val="001275E2"/>
    <w:rsid w:val="0013162A"/>
    <w:rsid w:val="0013287A"/>
    <w:rsid w:val="00150617"/>
    <w:rsid w:val="00153F6F"/>
    <w:rsid w:val="00155A8D"/>
    <w:rsid w:val="0016119C"/>
    <w:rsid w:val="001673EC"/>
    <w:rsid w:val="00172DBA"/>
    <w:rsid w:val="00176623"/>
    <w:rsid w:val="00176698"/>
    <w:rsid w:val="00177239"/>
    <w:rsid w:val="00181EA8"/>
    <w:rsid w:val="0019044F"/>
    <w:rsid w:val="0019795C"/>
    <w:rsid w:val="001A0F73"/>
    <w:rsid w:val="001A12C2"/>
    <w:rsid w:val="001A50A1"/>
    <w:rsid w:val="001B065B"/>
    <w:rsid w:val="001B3C9B"/>
    <w:rsid w:val="001B6CEC"/>
    <w:rsid w:val="001B746A"/>
    <w:rsid w:val="001B794F"/>
    <w:rsid w:val="001F030C"/>
    <w:rsid w:val="001F273B"/>
    <w:rsid w:val="001F3C1A"/>
    <w:rsid w:val="001F4297"/>
    <w:rsid w:val="001F5E9C"/>
    <w:rsid w:val="00201509"/>
    <w:rsid w:val="00205E92"/>
    <w:rsid w:val="00211DC5"/>
    <w:rsid w:val="00216131"/>
    <w:rsid w:val="002264CB"/>
    <w:rsid w:val="00231EB1"/>
    <w:rsid w:val="0023221D"/>
    <w:rsid w:val="00234403"/>
    <w:rsid w:val="00234BD7"/>
    <w:rsid w:val="00237F3A"/>
    <w:rsid w:val="00241C37"/>
    <w:rsid w:val="00244671"/>
    <w:rsid w:val="00244AD0"/>
    <w:rsid w:val="002469D0"/>
    <w:rsid w:val="002502BF"/>
    <w:rsid w:val="00252CBD"/>
    <w:rsid w:val="00263185"/>
    <w:rsid w:val="0026423B"/>
    <w:rsid w:val="00270C38"/>
    <w:rsid w:val="00276CAB"/>
    <w:rsid w:val="00287E94"/>
    <w:rsid w:val="00292B29"/>
    <w:rsid w:val="002952BC"/>
    <w:rsid w:val="00296BBF"/>
    <w:rsid w:val="002A514A"/>
    <w:rsid w:val="002A56D9"/>
    <w:rsid w:val="002A5EC7"/>
    <w:rsid w:val="002A77FD"/>
    <w:rsid w:val="002C1982"/>
    <w:rsid w:val="002C6A09"/>
    <w:rsid w:val="002D249C"/>
    <w:rsid w:val="002D354A"/>
    <w:rsid w:val="002D5B25"/>
    <w:rsid w:val="002D5ED0"/>
    <w:rsid w:val="002E28E9"/>
    <w:rsid w:val="002E6273"/>
    <w:rsid w:val="002F15DD"/>
    <w:rsid w:val="00303DC8"/>
    <w:rsid w:val="00310966"/>
    <w:rsid w:val="00311E97"/>
    <w:rsid w:val="00312254"/>
    <w:rsid w:val="00312F95"/>
    <w:rsid w:val="00317BF7"/>
    <w:rsid w:val="00323F6E"/>
    <w:rsid w:val="00324845"/>
    <w:rsid w:val="00326605"/>
    <w:rsid w:val="003312E5"/>
    <w:rsid w:val="00331470"/>
    <w:rsid w:val="003422F4"/>
    <w:rsid w:val="00342964"/>
    <w:rsid w:val="00347678"/>
    <w:rsid w:val="00350180"/>
    <w:rsid w:val="00351631"/>
    <w:rsid w:val="003552A3"/>
    <w:rsid w:val="00363704"/>
    <w:rsid w:val="00364D74"/>
    <w:rsid w:val="00370436"/>
    <w:rsid w:val="003711B3"/>
    <w:rsid w:val="003722A0"/>
    <w:rsid w:val="00372964"/>
    <w:rsid w:val="00372C9E"/>
    <w:rsid w:val="00374EF9"/>
    <w:rsid w:val="00380D25"/>
    <w:rsid w:val="00386F3E"/>
    <w:rsid w:val="00387E10"/>
    <w:rsid w:val="00390EAB"/>
    <w:rsid w:val="00393F45"/>
    <w:rsid w:val="00397496"/>
    <w:rsid w:val="003A4E95"/>
    <w:rsid w:val="003B58FA"/>
    <w:rsid w:val="003C2810"/>
    <w:rsid w:val="003C3B40"/>
    <w:rsid w:val="003D2DA5"/>
    <w:rsid w:val="003D3E93"/>
    <w:rsid w:val="003D61D2"/>
    <w:rsid w:val="003E0217"/>
    <w:rsid w:val="003E09BF"/>
    <w:rsid w:val="003E1A1B"/>
    <w:rsid w:val="003E22A5"/>
    <w:rsid w:val="003E396F"/>
    <w:rsid w:val="003E3B91"/>
    <w:rsid w:val="003E58AE"/>
    <w:rsid w:val="003E7102"/>
    <w:rsid w:val="003E72CD"/>
    <w:rsid w:val="003F1C7B"/>
    <w:rsid w:val="003F3F0D"/>
    <w:rsid w:val="004100FA"/>
    <w:rsid w:val="004106E6"/>
    <w:rsid w:val="00410843"/>
    <w:rsid w:val="00412E47"/>
    <w:rsid w:val="00415663"/>
    <w:rsid w:val="00420D22"/>
    <w:rsid w:val="004347A5"/>
    <w:rsid w:val="00442256"/>
    <w:rsid w:val="004469E0"/>
    <w:rsid w:val="00447629"/>
    <w:rsid w:val="00451E07"/>
    <w:rsid w:val="004523E5"/>
    <w:rsid w:val="00455936"/>
    <w:rsid w:val="0045599D"/>
    <w:rsid w:val="0045786A"/>
    <w:rsid w:val="004605D9"/>
    <w:rsid w:val="00460AE9"/>
    <w:rsid w:val="00460D1A"/>
    <w:rsid w:val="004677DC"/>
    <w:rsid w:val="00471FE2"/>
    <w:rsid w:val="00472A19"/>
    <w:rsid w:val="00475A10"/>
    <w:rsid w:val="004767CD"/>
    <w:rsid w:val="00477484"/>
    <w:rsid w:val="00482910"/>
    <w:rsid w:val="0048416D"/>
    <w:rsid w:val="004921C8"/>
    <w:rsid w:val="004A34C3"/>
    <w:rsid w:val="004A7A41"/>
    <w:rsid w:val="004B0C8E"/>
    <w:rsid w:val="004B0F88"/>
    <w:rsid w:val="004B12AE"/>
    <w:rsid w:val="004B7636"/>
    <w:rsid w:val="004C5524"/>
    <w:rsid w:val="004E0688"/>
    <w:rsid w:val="004E0D83"/>
    <w:rsid w:val="004F4D49"/>
    <w:rsid w:val="005008C8"/>
    <w:rsid w:val="005017B0"/>
    <w:rsid w:val="00503505"/>
    <w:rsid w:val="005040DD"/>
    <w:rsid w:val="005110DA"/>
    <w:rsid w:val="00512B60"/>
    <w:rsid w:val="00514790"/>
    <w:rsid w:val="00514894"/>
    <w:rsid w:val="00514CFD"/>
    <w:rsid w:val="00524056"/>
    <w:rsid w:val="00530053"/>
    <w:rsid w:val="00531E80"/>
    <w:rsid w:val="005343A0"/>
    <w:rsid w:val="005343B2"/>
    <w:rsid w:val="00541DD4"/>
    <w:rsid w:val="00543484"/>
    <w:rsid w:val="00544617"/>
    <w:rsid w:val="005524E9"/>
    <w:rsid w:val="00554344"/>
    <w:rsid w:val="00555E69"/>
    <w:rsid w:val="0056079D"/>
    <w:rsid w:val="00561F8C"/>
    <w:rsid w:val="0057389A"/>
    <w:rsid w:val="00576138"/>
    <w:rsid w:val="005764B1"/>
    <w:rsid w:val="00584E3E"/>
    <w:rsid w:val="00590F28"/>
    <w:rsid w:val="005972E7"/>
    <w:rsid w:val="005A188B"/>
    <w:rsid w:val="005A3167"/>
    <w:rsid w:val="005A4E60"/>
    <w:rsid w:val="005A5C4C"/>
    <w:rsid w:val="005A78D4"/>
    <w:rsid w:val="005B5089"/>
    <w:rsid w:val="005D1D9F"/>
    <w:rsid w:val="005D4ECA"/>
    <w:rsid w:val="005E7941"/>
    <w:rsid w:val="005F0877"/>
    <w:rsid w:val="005F0B98"/>
    <w:rsid w:val="006007E9"/>
    <w:rsid w:val="00600BFB"/>
    <w:rsid w:val="006030ED"/>
    <w:rsid w:val="0060322B"/>
    <w:rsid w:val="00606C43"/>
    <w:rsid w:val="0061301A"/>
    <w:rsid w:val="00620630"/>
    <w:rsid w:val="006252D8"/>
    <w:rsid w:val="0062534D"/>
    <w:rsid w:val="006267F9"/>
    <w:rsid w:val="00627BC1"/>
    <w:rsid w:val="006324C6"/>
    <w:rsid w:val="00636E3B"/>
    <w:rsid w:val="00642FB9"/>
    <w:rsid w:val="0064643E"/>
    <w:rsid w:val="006606E2"/>
    <w:rsid w:val="00661775"/>
    <w:rsid w:val="006638C9"/>
    <w:rsid w:val="006652DC"/>
    <w:rsid w:val="006673BF"/>
    <w:rsid w:val="00681B00"/>
    <w:rsid w:val="00682B4A"/>
    <w:rsid w:val="006843D2"/>
    <w:rsid w:val="006A20D4"/>
    <w:rsid w:val="006A3648"/>
    <w:rsid w:val="006A4E6C"/>
    <w:rsid w:val="006A534C"/>
    <w:rsid w:val="006A5DFD"/>
    <w:rsid w:val="006B1B73"/>
    <w:rsid w:val="006C21DB"/>
    <w:rsid w:val="006D422E"/>
    <w:rsid w:val="006D46A3"/>
    <w:rsid w:val="006E4EA7"/>
    <w:rsid w:val="006E7B7F"/>
    <w:rsid w:val="006F079E"/>
    <w:rsid w:val="006F512D"/>
    <w:rsid w:val="00701738"/>
    <w:rsid w:val="00702405"/>
    <w:rsid w:val="00706D32"/>
    <w:rsid w:val="007117EF"/>
    <w:rsid w:val="0071279D"/>
    <w:rsid w:val="007157E7"/>
    <w:rsid w:val="00717B43"/>
    <w:rsid w:val="0072273B"/>
    <w:rsid w:val="00724B50"/>
    <w:rsid w:val="00741EC2"/>
    <w:rsid w:val="00742650"/>
    <w:rsid w:val="007445A3"/>
    <w:rsid w:val="00747AA0"/>
    <w:rsid w:val="007522DD"/>
    <w:rsid w:val="007550FB"/>
    <w:rsid w:val="007630D2"/>
    <w:rsid w:val="007661F7"/>
    <w:rsid w:val="0076691E"/>
    <w:rsid w:val="00766BC1"/>
    <w:rsid w:val="00770291"/>
    <w:rsid w:val="00772F2A"/>
    <w:rsid w:val="00773671"/>
    <w:rsid w:val="00773EC7"/>
    <w:rsid w:val="00774522"/>
    <w:rsid w:val="00775FCB"/>
    <w:rsid w:val="00783E68"/>
    <w:rsid w:val="007A0770"/>
    <w:rsid w:val="007A44EC"/>
    <w:rsid w:val="007A670B"/>
    <w:rsid w:val="007B2E9D"/>
    <w:rsid w:val="007B79AA"/>
    <w:rsid w:val="007C2693"/>
    <w:rsid w:val="007C590F"/>
    <w:rsid w:val="007C5DA6"/>
    <w:rsid w:val="007C648D"/>
    <w:rsid w:val="007C6517"/>
    <w:rsid w:val="007D189A"/>
    <w:rsid w:val="007D18D6"/>
    <w:rsid w:val="007D67BA"/>
    <w:rsid w:val="007E7DEB"/>
    <w:rsid w:val="007F6F16"/>
    <w:rsid w:val="008004B5"/>
    <w:rsid w:val="008004D9"/>
    <w:rsid w:val="00801271"/>
    <w:rsid w:val="00801482"/>
    <w:rsid w:val="008047D0"/>
    <w:rsid w:val="00811679"/>
    <w:rsid w:val="0081256F"/>
    <w:rsid w:val="0081417D"/>
    <w:rsid w:val="00815163"/>
    <w:rsid w:val="00815197"/>
    <w:rsid w:val="00816AE0"/>
    <w:rsid w:val="008233FB"/>
    <w:rsid w:val="00826DF7"/>
    <w:rsid w:val="0083114C"/>
    <w:rsid w:val="00831C62"/>
    <w:rsid w:val="00846EC3"/>
    <w:rsid w:val="00851CEE"/>
    <w:rsid w:val="00853022"/>
    <w:rsid w:val="00856459"/>
    <w:rsid w:val="00860B07"/>
    <w:rsid w:val="00873C68"/>
    <w:rsid w:val="008821B6"/>
    <w:rsid w:val="00885557"/>
    <w:rsid w:val="00887461"/>
    <w:rsid w:val="008913CD"/>
    <w:rsid w:val="00895567"/>
    <w:rsid w:val="008A19F3"/>
    <w:rsid w:val="008A3C7E"/>
    <w:rsid w:val="008A447D"/>
    <w:rsid w:val="008A6A06"/>
    <w:rsid w:val="008A7235"/>
    <w:rsid w:val="008A7928"/>
    <w:rsid w:val="008B1742"/>
    <w:rsid w:val="008B2FF6"/>
    <w:rsid w:val="008B3835"/>
    <w:rsid w:val="008B5671"/>
    <w:rsid w:val="008B57AD"/>
    <w:rsid w:val="008C0D47"/>
    <w:rsid w:val="008C30AA"/>
    <w:rsid w:val="008C35D4"/>
    <w:rsid w:val="008C6310"/>
    <w:rsid w:val="008D417C"/>
    <w:rsid w:val="008D6356"/>
    <w:rsid w:val="008E68DE"/>
    <w:rsid w:val="008E7BE0"/>
    <w:rsid w:val="008F4105"/>
    <w:rsid w:val="0090429A"/>
    <w:rsid w:val="00907058"/>
    <w:rsid w:val="0090747E"/>
    <w:rsid w:val="009078D1"/>
    <w:rsid w:val="00911212"/>
    <w:rsid w:val="00912AA6"/>
    <w:rsid w:val="00920BC2"/>
    <w:rsid w:val="009218A8"/>
    <w:rsid w:val="0092285C"/>
    <w:rsid w:val="00922A0E"/>
    <w:rsid w:val="009236FA"/>
    <w:rsid w:val="00926288"/>
    <w:rsid w:val="009266D9"/>
    <w:rsid w:val="00930B24"/>
    <w:rsid w:val="00931494"/>
    <w:rsid w:val="0093265D"/>
    <w:rsid w:val="009355BF"/>
    <w:rsid w:val="00940731"/>
    <w:rsid w:val="00941637"/>
    <w:rsid w:val="00944557"/>
    <w:rsid w:val="00946800"/>
    <w:rsid w:val="00950955"/>
    <w:rsid w:val="0095138C"/>
    <w:rsid w:val="00955863"/>
    <w:rsid w:val="00957C73"/>
    <w:rsid w:val="00960746"/>
    <w:rsid w:val="00962BF3"/>
    <w:rsid w:val="0096798D"/>
    <w:rsid w:val="00970E98"/>
    <w:rsid w:val="009724CE"/>
    <w:rsid w:val="0097494B"/>
    <w:rsid w:val="0097511E"/>
    <w:rsid w:val="0097622B"/>
    <w:rsid w:val="0098081B"/>
    <w:rsid w:val="0098133E"/>
    <w:rsid w:val="009863FC"/>
    <w:rsid w:val="0098708B"/>
    <w:rsid w:val="00990EAC"/>
    <w:rsid w:val="009913C3"/>
    <w:rsid w:val="00991D11"/>
    <w:rsid w:val="0099717C"/>
    <w:rsid w:val="00997825"/>
    <w:rsid w:val="009A1CB3"/>
    <w:rsid w:val="009A456D"/>
    <w:rsid w:val="009A78AA"/>
    <w:rsid w:val="009C15AC"/>
    <w:rsid w:val="009C1E84"/>
    <w:rsid w:val="009C2712"/>
    <w:rsid w:val="009C36DE"/>
    <w:rsid w:val="009C5201"/>
    <w:rsid w:val="009C62A8"/>
    <w:rsid w:val="009C6785"/>
    <w:rsid w:val="009C69FD"/>
    <w:rsid w:val="009D483E"/>
    <w:rsid w:val="009D5528"/>
    <w:rsid w:val="009D6117"/>
    <w:rsid w:val="009D69EC"/>
    <w:rsid w:val="009D6AA3"/>
    <w:rsid w:val="009F1C8A"/>
    <w:rsid w:val="009F59D7"/>
    <w:rsid w:val="00A01F74"/>
    <w:rsid w:val="00A0279B"/>
    <w:rsid w:val="00A06116"/>
    <w:rsid w:val="00A109AC"/>
    <w:rsid w:val="00A1547A"/>
    <w:rsid w:val="00A223B9"/>
    <w:rsid w:val="00A22E7D"/>
    <w:rsid w:val="00A248D3"/>
    <w:rsid w:val="00A26122"/>
    <w:rsid w:val="00A3550C"/>
    <w:rsid w:val="00A358E4"/>
    <w:rsid w:val="00A37AA3"/>
    <w:rsid w:val="00A43971"/>
    <w:rsid w:val="00A43D43"/>
    <w:rsid w:val="00A50EA5"/>
    <w:rsid w:val="00A51A5D"/>
    <w:rsid w:val="00A54F03"/>
    <w:rsid w:val="00A631A3"/>
    <w:rsid w:val="00A64A7D"/>
    <w:rsid w:val="00A6518F"/>
    <w:rsid w:val="00A66360"/>
    <w:rsid w:val="00A70C76"/>
    <w:rsid w:val="00A7464D"/>
    <w:rsid w:val="00A774C3"/>
    <w:rsid w:val="00A80780"/>
    <w:rsid w:val="00A93B7E"/>
    <w:rsid w:val="00AA487E"/>
    <w:rsid w:val="00AB047F"/>
    <w:rsid w:val="00AB276B"/>
    <w:rsid w:val="00AB465D"/>
    <w:rsid w:val="00AB7875"/>
    <w:rsid w:val="00AC354C"/>
    <w:rsid w:val="00AC48CE"/>
    <w:rsid w:val="00AC4F31"/>
    <w:rsid w:val="00AC53A7"/>
    <w:rsid w:val="00AD0740"/>
    <w:rsid w:val="00AD1E5B"/>
    <w:rsid w:val="00AD74DC"/>
    <w:rsid w:val="00AE4CE5"/>
    <w:rsid w:val="00AF069D"/>
    <w:rsid w:val="00AF478D"/>
    <w:rsid w:val="00AF7668"/>
    <w:rsid w:val="00B06B73"/>
    <w:rsid w:val="00B125F0"/>
    <w:rsid w:val="00B27F07"/>
    <w:rsid w:val="00B3164A"/>
    <w:rsid w:val="00B36C5A"/>
    <w:rsid w:val="00B37E6B"/>
    <w:rsid w:val="00B426FB"/>
    <w:rsid w:val="00B61BFB"/>
    <w:rsid w:val="00B62D3F"/>
    <w:rsid w:val="00B63A5B"/>
    <w:rsid w:val="00B6451B"/>
    <w:rsid w:val="00B6574F"/>
    <w:rsid w:val="00B6663A"/>
    <w:rsid w:val="00B7174E"/>
    <w:rsid w:val="00B775B6"/>
    <w:rsid w:val="00B805D4"/>
    <w:rsid w:val="00B84157"/>
    <w:rsid w:val="00BA06DC"/>
    <w:rsid w:val="00BA70FD"/>
    <w:rsid w:val="00BB0350"/>
    <w:rsid w:val="00BB41FD"/>
    <w:rsid w:val="00BB7AEE"/>
    <w:rsid w:val="00BC17B4"/>
    <w:rsid w:val="00BC283C"/>
    <w:rsid w:val="00BD065B"/>
    <w:rsid w:val="00BD2B75"/>
    <w:rsid w:val="00BD442E"/>
    <w:rsid w:val="00BD738C"/>
    <w:rsid w:val="00BE39B8"/>
    <w:rsid w:val="00BE71FF"/>
    <w:rsid w:val="00BF0033"/>
    <w:rsid w:val="00BF3232"/>
    <w:rsid w:val="00BF44A4"/>
    <w:rsid w:val="00BF7BFF"/>
    <w:rsid w:val="00C035AA"/>
    <w:rsid w:val="00C105A1"/>
    <w:rsid w:val="00C11E33"/>
    <w:rsid w:val="00C122F9"/>
    <w:rsid w:val="00C1681F"/>
    <w:rsid w:val="00C17699"/>
    <w:rsid w:val="00C17890"/>
    <w:rsid w:val="00C2408C"/>
    <w:rsid w:val="00C31128"/>
    <w:rsid w:val="00C34569"/>
    <w:rsid w:val="00C435ED"/>
    <w:rsid w:val="00C44F52"/>
    <w:rsid w:val="00C52A0D"/>
    <w:rsid w:val="00C54F79"/>
    <w:rsid w:val="00C61DF4"/>
    <w:rsid w:val="00C64266"/>
    <w:rsid w:val="00C85997"/>
    <w:rsid w:val="00C86701"/>
    <w:rsid w:val="00C8774D"/>
    <w:rsid w:val="00C92C19"/>
    <w:rsid w:val="00C9327A"/>
    <w:rsid w:val="00C9376A"/>
    <w:rsid w:val="00C93C3A"/>
    <w:rsid w:val="00C96227"/>
    <w:rsid w:val="00CA462A"/>
    <w:rsid w:val="00CA46E3"/>
    <w:rsid w:val="00CB1422"/>
    <w:rsid w:val="00CB1B57"/>
    <w:rsid w:val="00CB211A"/>
    <w:rsid w:val="00CC3B6C"/>
    <w:rsid w:val="00CD1405"/>
    <w:rsid w:val="00CD68AD"/>
    <w:rsid w:val="00CE3A3D"/>
    <w:rsid w:val="00CE7A30"/>
    <w:rsid w:val="00CE7A85"/>
    <w:rsid w:val="00CF3B09"/>
    <w:rsid w:val="00CF4EF6"/>
    <w:rsid w:val="00CF7011"/>
    <w:rsid w:val="00D0476C"/>
    <w:rsid w:val="00D1204C"/>
    <w:rsid w:val="00D1695C"/>
    <w:rsid w:val="00D24A5D"/>
    <w:rsid w:val="00D26A08"/>
    <w:rsid w:val="00D270A5"/>
    <w:rsid w:val="00D2756B"/>
    <w:rsid w:val="00D3115C"/>
    <w:rsid w:val="00D31A36"/>
    <w:rsid w:val="00D37FCB"/>
    <w:rsid w:val="00D4023D"/>
    <w:rsid w:val="00D4069A"/>
    <w:rsid w:val="00D54ECC"/>
    <w:rsid w:val="00D564D3"/>
    <w:rsid w:val="00D6307D"/>
    <w:rsid w:val="00D664C5"/>
    <w:rsid w:val="00D7189D"/>
    <w:rsid w:val="00D730CA"/>
    <w:rsid w:val="00D7675E"/>
    <w:rsid w:val="00D801DF"/>
    <w:rsid w:val="00D802EB"/>
    <w:rsid w:val="00D8379C"/>
    <w:rsid w:val="00D84CBB"/>
    <w:rsid w:val="00D86307"/>
    <w:rsid w:val="00D94F64"/>
    <w:rsid w:val="00D978E4"/>
    <w:rsid w:val="00D97932"/>
    <w:rsid w:val="00DA33AC"/>
    <w:rsid w:val="00DA64D0"/>
    <w:rsid w:val="00DA6582"/>
    <w:rsid w:val="00DA7130"/>
    <w:rsid w:val="00DB0DFE"/>
    <w:rsid w:val="00DB67CB"/>
    <w:rsid w:val="00DB78D9"/>
    <w:rsid w:val="00DC22C2"/>
    <w:rsid w:val="00DC575A"/>
    <w:rsid w:val="00DC5FE1"/>
    <w:rsid w:val="00DC6631"/>
    <w:rsid w:val="00DD2B98"/>
    <w:rsid w:val="00DD2FF3"/>
    <w:rsid w:val="00DD3B18"/>
    <w:rsid w:val="00DD4754"/>
    <w:rsid w:val="00DD7515"/>
    <w:rsid w:val="00DE03C1"/>
    <w:rsid w:val="00DE18B5"/>
    <w:rsid w:val="00DF09F4"/>
    <w:rsid w:val="00DF1289"/>
    <w:rsid w:val="00DF22DE"/>
    <w:rsid w:val="00DF5BCA"/>
    <w:rsid w:val="00E0166D"/>
    <w:rsid w:val="00E02E0B"/>
    <w:rsid w:val="00E0593E"/>
    <w:rsid w:val="00E06C9D"/>
    <w:rsid w:val="00E126BD"/>
    <w:rsid w:val="00E26720"/>
    <w:rsid w:val="00E36DF7"/>
    <w:rsid w:val="00E41AEE"/>
    <w:rsid w:val="00E4794F"/>
    <w:rsid w:val="00E508A7"/>
    <w:rsid w:val="00E50F28"/>
    <w:rsid w:val="00E60A44"/>
    <w:rsid w:val="00E666EA"/>
    <w:rsid w:val="00E74087"/>
    <w:rsid w:val="00E7484A"/>
    <w:rsid w:val="00E83F75"/>
    <w:rsid w:val="00E85CEA"/>
    <w:rsid w:val="00E8690C"/>
    <w:rsid w:val="00E97C53"/>
    <w:rsid w:val="00EA6493"/>
    <w:rsid w:val="00EA70F3"/>
    <w:rsid w:val="00EA7476"/>
    <w:rsid w:val="00EB0651"/>
    <w:rsid w:val="00EB1F89"/>
    <w:rsid w:val="00EB1FC2"/>
    <w:rsid w:val="00EC14DF"/>
    <w:rsid w:val="00EC1BB9"/>
    <w:rsid w:val="00EC259B"/>
    <w:rsid w:val="00ED3B32"/>
    <w:rsid w:val="00ED4484"/>
    <w:rsid w:val="00ED54BE"/>
    <w:rsid w:val="00ED6B45"/>
    <w:rsid w:val="00ED6DFF"/>
    <w:rsid w:val="00ED7346"/>
    <w:rsid w:val="00ED77F3"/>
    <w:rsid w:val="00EE45D4"/>
    <w:rsid w:val="00EF1410"/>
    <w:rsid w:val="00EF3314"/>
    <w:rsid w:val="00F00186"/>
    <w:rsid w:val="00F03675"/>
    <w:rsid w:val="00F05BB5"/>
    <w:rsid w:val="00F113BF"/>
    <w:rsid w:val="00F20633"/>
    <w:rsid w:val="00F20ED0"/>
    <w:rsid w:val="00F2337D"/>
    <w:rsid w:val="00F25908"/>
    <w:rsid w:val="00F26E37"/>
    <w:rsid w:val="00F32A7C"/>
    <w:rsid w:val="00F34EC4"/>
    <w:rsid w:val="00F374E5"/>
    <w:rsid w:val="00F408AB"/>
    <w:rsid w:val="00F4271F"/>
    <w:rsid w:val="00F5534E"/>
    <w:rsid w:val="00F6042B"/>
    <w:rsid w:val="00F6074A"/>
    <w:rsid w:val="00F62DCD"/>
    <w:rsid w:val="00F67E56"/>
    <w:rsid w:val="00F7451A"/>
    <w:rsid w:val="00F745DD"/>
    <w:rsid w:val="00F76B03"/>
    <w:rsid w:val="00F76EBD"/>
    <w:rsid w:val="00F8478E"/>
    <w:rsid w:val="00F84AC0"/>
    <w:rsid w:val="00F84B99"/>
    <w:rsid w:val="00F85769"/>
    <w:rsid w:val="00F85C2B"/>
    <w:rsid w:val="00F86BFC"/>
    <w:rsid w:val="00F8700A"/>
    <w:rsid w:val="00F96F1D"/>
    <w:rsid w:val="00FA07BC"/>
    <w:rsid w:val="00FA2AD6"/>
    <w:rsid w:val="00FA3223"/>
    <w:rsid w:val="00FA6956"/>
    <w:rsid w:val="00FB0572"/>
    <w:rsid w:val="00FB05EA"/>
    <w:rsid w:val="00FB226C"/>
    <w:rsid w:val="00FC38CD"/>
    <w:rsid w:val="00FD0C4A"/>
    <w:rsid w:val="00FD2680"/>
    <w:rsid w:val="00FD73B1"/>
    <w:rsid w:val="00FE4482"/>
    <w:rsid w:val="00FE77D9"/>
    <w:rsid w:val="00FF2EF7"/>
    <w:rsid w:val="00FF53CE"/>
    <w:rsid w:val="00FF668A"/>
    <w:rsid w:val="07177A84"/>
    <w:rsid w:val="0F030047"/>
    <w:rsid w:val="136EC3CD"/>
    <w:rsid w:val="2BB99CFF"/>
    <w:rsid w:val="2D92A99A"/>
    <w:rsid w:val="2DDF2CFF"/>
    <w:rsid w:val="30B9DD65"/>
    <w:rsid w:val="339F39E7"/>
    <w:rsid w:val="34A1791B"/>
    <w:rsid w:val="3B27B35B"/>
    <w:rsid w:val="40E85BAC"/>
    <w:rsid w:val="53A057EF"/>
    <w:rsid w:val="650829A6"/>
    <w:rsid w:val="6AB0D674"/>
    <w:rsid w:val="6C4CA6D5"/>
    <w:rsid w:val="6D85FACB"/>
    <w:rsid w:val="76179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A223B9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926288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926288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9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9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2"/>
    <w:rsid w:val="003E396F"/>
  </w:style>
  <w:style w:type="character" w:customStyle="1" w:styleId="spellingerror">
    <w:name w:val="spellingerror"/>
    <w:basedOn w:val="a2"/>
    <w:rsid w:val="003E396F"/>
  </w:style>
  <w:style w:type="character" w:customStyle="1" w:styleId="eop">
    <w:name w:val="eop"/>
    <w:basedOn w:val="a2"/>
    <w:rsid w:val="003E396F"/>
  </w:style>
  <w:style w:type="paragraph" w:customStyle="1" w:styleId="paragraph">
    <w:name w:val="paragraph"/>
    <w:basedOn w:val="a1"/>
    <w:rsid w:val="00E0166D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scxw237552713">
    <w:name w:val="scxw237552713"/>
    <w:basedOn w:val="a2"/>
    <w:rsid w:val="00460AE9"/>
  </w:style>
  <w:style w:type="character" w:customStyle="1" w:styleId="scxw243350531">
    <w:name w:val="scxw243350531"/>
    <w:basedOn w:val="a2"/>
    <w:rsid w:val="00460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D1717A-FF54-415A-9478-D61A08C4C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941</TotalTime>
  <Pages>10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natalyachervyakova@outlook.com</cp:lastModifiedBy>
  <cp:revision>211</cp:revision>
  <cp:lastPrinted>2019-07-22T11:48:00Z</cp:lastPrinted>
  <dcterms:created xsi:type="dcterms:W3CDTF">2022-02-14T06:37:00Z</dcterms:created>
  <dcterms:modified xsi:type="dcterms:W3CDTF">2024-02-01T09:42:00Z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