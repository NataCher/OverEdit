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CC04F" w14:textId="23CA417C" w:rsidR="008A7928" w:rsidRDefault="008A7928" w:rsidP="008A7928">
      <w:pPr>
        <w:ind w:firstLine="0"/>
      </w:pPr>
    </w:p>
    <w:p w14:paraId="213F0106" w14:textId="091707E5" w:rsidR="008A7928" w:rsidRDefault="008A7928" w:rsidP="00990EAC"/>
    <w:p w14:paraId="53967EF5" w14:textId="4F9161A2" w:rsidR="008A7928" w:rsidRDefault="008A7928" w:rsidP="00990EAC"/>
    <w:p w14:paraId="175B5B85" w14:textId="26D2C4BA" w:rsidR="008A7928" w:rsidRDefault="008A7928" w:rsidP="00990EAC"/>
    <w:p w14:paraId="7ED1CB04" w14:textId="0CAF71DF" w:rsidR="008A7928" w:rsidRDefault="008A7928" w:rsidP="00990EAC"/>
    <w:p w14:paraId="41B038FA" w14:textId="77777777" w:rsidR="004B1564" w:rsidRDefault="004B1564" w:rsidP="00990EAC"/>
    <w:p w14:paraId="5B059D93" w14:textId="62A08E48" w:rsidR="008A7928" w:rsidRDefault="008A7928" w:rsidP="00990EAC"/>
    <w:p w14:paraId="65C0A3F1" w14:textId="24FA58A0" w:rsidR="008A7928" w:rsidRDefault="008A7928" w:rsidP="00990EAC"/>
    <w:p w14:paraId="3326B809" w14:textId="6F6EF6CD" w:rsidR="00A46C83" w:rsidRDefault="00A46C83" w:rsidP="00990EAC"/>
    <w:p w14:paraId="0EFF05E5" w14:textId="77777777" w:rsidR="00A46C83" w:rsidRDefault="00A46C83" w:rsidP="00990EAC"/>
    <w:p w14:paraId="7B31E36F" w14:textId="77777777" w:rsidR="008A7928" w:rsidRPr="00646136" w:rsidRDefault="008A7928" w:rsidP="00990EAC"/>
    <w:p w14:paraId="06C9C3EC" w14:textId="77777777" w:rsidR="00AD73C4" w:rsidRPr="00E54DBB" w:rsidRDefault="00AD73C4" w:rsidP="00AD73C4">
      <w:pPr>
        <w:pStyle w:val="vguxTitleDocName"/>
        <w:rPr>
          <w:lang w:val="ru-RU"/>
        </w:rPr>
      </w:pPr>
      <w:r>
        <w:rPr>
          <w:lang w:val="ru-RU"/>
        </w:rPr>
        <w:t>ТЕХНИЧЕСКАЯ ДОКУМЕНТАЦИЯ</w:t>
      </w:r>
    </w:p>
    <w:p w14:paraId="1AC91821" w14:textId="2A3E4DB6" w:rsidR="00990EAC" w:rsidRPr="000803D2" w:rsidRDefault="00420D22" w:rsidP="00420D22">
      <w:pPr>
        <w:spacing w:line="240" w:lineRule="auto"/>
        <w:ind w:firstLine="0"/>
        <w:jc w:val="center"/>
      </w:pPr>
      <w:r>
        <w:rPr>
          <w:rFonts w:cs="Times New Roman"/>
          <w:color w:val="1F1F1F"/>
          <w:sz w:val="32"/>
          <w:szCs w:val="32"/>
          <w:shd w:val="clear" w:color="auto" w:fill="FFFFFF"/>
        </w:rPr>
        <w:t>Т</w:t>
      </w:r>
      <w:r w:rsidRPr="00743076">
        <w:rPr>
          <w:rFonts w:cs="Times New Roman"/>
          <w:color w:val="1F1F1F"/>
          <w:sz w:val="32"/>
          <w:szCs w:val="32"/>
          <w:shd w:val="clear" w:color="auto" w:fill="FFFFFF"/>
        </w:rPr>
        <w:t xml:space="preserve">елеграм-бот </w:t>
      </w:r>
      <w:r>
        <w:rPr>
          <w:rFonts w:cs="Times New Roman"/>
          <w:color w:val="1F1F1F"/>
          <w:sz w:val="32"/>
          <w:szCs w:val="32"/>
          <w:shd w:val="clear" w:color="auto" w:fill="FFFFFF"/>
        </w:rPr>
        <w:t>«</w:t>
      </w:r>
      <w:proofErr w:type="spellStart"/>
      <w:r w:rsidRPr="00743076">
        <w:rPr>
          <w:rFonts w:cs="Times New Roman"/>
          <w:color w:val="1F1F1F"/>
          <w:sz w:val="32"/>
          <w:szCs w:val="32"/>
          <w:shd w:val="clear" w:color="auto" w:fill="FFFFFF"/>
        </w:rPr>
        <w:t>OverEdit</w:t>
      </w:r>
      <w:proofErr w:type="spellEnd"/>
      <w:r>
        <w:rPr>
          <w:rFonts w:cs="Times New Roman"/>
          <w:color w:val="1F1F1F"/>
          <w:sz w:val="32"/>
          <w:szCs w:val="32"/>
          <w:shd w:val="clear" w:color="auto" w:fill="FFFFFF"/>
        </w:rPr>
        <w:t>»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p w14:paraId="4EEED0FE" w14:textId="52D2A6A5" w:rsidR="00D2756B" w:rsidRDefault="00D2756B" w:rsidP="003E22A5">
      <w:pPr>
        <w:ind w:firstLine="0"/>
      </w:pPr>
    </w:p>
    <w:p w14:paraId="2821F77F" w14:textId="2AD32305" w:rsidR="003E22A5" w:rsidRDefault="003E22A5" w:rsidP="003E22A5">
      <w:pPr>
        <w:ind w:firstLine="0"/>
      </w:pPr>
    </w:p>
    <w:p w14:paraId="00F33C21" w14:textId="0E567224" w:rsidR="008A7928" w:rsidRDefault="008A7928" w:rsidP="003E22A5">
      <w:pPr>
        <w:ind w:firstLine="0"/>
      </w:pPr>
    </w:p>
    <w:p w14:paraId="256592BE" w14:textId="44BB42D3" w:rsidR="008A7928" w:rsidRDefault="008A7928" w:rsidP="003E22A5">
      <w:pPr>
        <w:ind w:firstLine="0"/>
      </w:pPr>
    </w:p>
    <w:p w14:paraId="5EFF78E5" w14:textId="09CDE26E" w:rsidR="008A7928" w:rsidRDefault="008A7928" w:rsidP="003E22A5">
      <w:pPr>
        <w:ind w:firstLine="0"/>
      </w:pPr>
    </w:p>
    <w:p w14:paraId="3A744564" w14:textId="1996E658" w:rsidR="008A7928" w:rsidRDefault="008A7928" w:rsidP="003E22A5">
      <w:pPr>
        <w:ind w:firstLine="0"/>
      </w:pPr>
    </w:p>
    <w:p w14:paraId="4D0F8FB7" w14:textId="69093FD6" w:rsidR="008A7928" w:rsidRDefault="008A7928" w:rsidP="003E22A5">
      <w:pPr>
        <w:ind w:firstLine="0"/>
      </w:pPr>
    </w:p>
    <w:p w14:paraId="22E2E536" w14:textId="758014BE" w:rsidR="008A7928" w:rsidRDefault="008A7928" w:rsidP="003E22A5">
      <w:pPr>
        <w:ind w:firstLine="0"/>
      </w:pPr>
    </w:p>
    <w:p w14:paraId="4DA8ABD8" w14:textId="5AD549D2" w:rsidR="008A7928" w:rsidRDefault="008A7928" w:rsidP="003E22A5">
      <w:pPr>
        <w:ind w:firstLine="0"/>
      </w:pPr>
    </w:p>
    <w:p w14:paraId="437DDAA6" w14:textId="4E39F895" w:rsidR="008A7928" w:rsidRDefault="008A7928" w:rsidP="003E22A5">
      <w:pPr>
        <w:ind w:firstLine="0"/>
      </w:pPr>
    </w:p>
    <w:p w14:paraId="210243A6" w14:textId="6EE9F0C6" w:rsidR="008A7928" w:rsidRDefault="008A7928" w:rsidP="003E22A5">
      <w:pPr>
        <w:ind w:firstLine="0"/>
      </w:pPr>
    </w:p>
    <w:p w14:paraId="3929B7F4" w14:textId="1082DEE4" w:rsidR="008A7928" w:rsidRDefault="008A7928" w:rsidP="003E22A5">
      <w:pPr>
        <w:ind w:firstLine="0"/>
      </w:pPr>
    </w:p>
    <w:p w14:paraId="07AD7CBD" w14:textId="25972312" w:rsidR="008A7928" w:rsidRDefault="008A7928" w:rsidP="003E22A5">
      <w:pPr>
        <w:ind w:firstLine="0"/>
      </w:pPr>
    </w:p>
    <w:p w14:paraId="32293D29" w14:textId="731C1CA4" w:rsidR="008A7928" w:rsidRDefault="008A7928" w:rsidP="003E22A5">
      <w:pPr>
        <w:ind w:firstLine="0"/>
      </w:pPr>
    </w:p>
    <w:p w14:paraId="3CA04401" w14:textId="77777777" w:rsidR="008A7928" w:rsidRDefault="008A7928" w:rsidP="003E22A5">
      <w:pPr>
        <w:ind w:firstLine="0"/>
      </w:pPr>
    </w:p>
    <w:p w14:paraId="0E468CFB" w14:textId="721BA3C1" w:rsidR="00D2756B" w:rsidRDefault="00D2756B" w:rsidP="00303DC8"/>
    <w:p w14:paraId="4110DC7E" w14:textId="11FCBDFD" w:rsidR="00D2756B" w:rsidRDefault="00D2756B" w:rsidP="003312E5">
      <w:pPr>
        <w:ind w:firstLine="0"/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  <w:bookmarkStart w:id="0" w:name="_GoBack"/>
      <w:bookmarkEnd w:id="0"/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4E8E9C96" w:rsidR="00442256" w:rsidRDefault="00442256" w:rsidP="00706504">
          <w:pPr>
            <w:pStyle w:val="afb"/>
            <w:tabs>
              <w:tab w:val="left" w:pos="2820"/>
            </w:tabs>
          </w:pPr>
        </w:p>
        <w:p w14:paraId="5FA584AD" w14:textId="4111C1B3" w:rsidR="00706504" w:rsidRDefault="00442256" w:rsidP="00706504">
          <w:pPr>
            <w:pStyle w:val="11"/>
            <w:ind w:left="0" w:firstLine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74519" w:history="1">
            <w:r w:rsidR="00706504" w:rsidRPr="003C0F82">
              <w:rPr>
                <w:rStyle w:val="a6"/>
              </w:rPr>
              <w:t>1</w:t>
            </w:r>
            <w:r w:rsidR="007065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06504" w:rsidRPr="003C0F82">
              <w:rPr>
                <w:rStyle w:val="a6"/>
              </w:rPr>
              <w:t>Описание проекта</w:t>
            </w:r>
            <w:r w:rsidR="00706504">
              <w:rPr>
                <w:webHidden/>
              </w:rPr>
              <w:tab/>
            </w:r>
            <w:r w:rsidR="00706504">
              <w:rPr>
                <w:webHidden/>
              </w:rPr>
              <w:fldChar w:fldCharType="begin"/>
            </w:r>
            <w:r w:rsidR="00706504">
              <w:rPr>
                <w:webHidden/>
              </w:rPr>
              <w:instrText xml:space="preserve"> PAGEREF _Toc157674519 \h </w:instrText>
            </w:r>
            <w:r w:rsidR="00706504">
              <w:rPr>
                <w:webHidden/>
              </w:rPr>
            </w:r>
            <w:r w:rsidR="00706504">
              <w:rPr>
                <w:webHidden/>
              </w:rPr>
              <w:fldChar w:fldCharType="separate"/>
            </w:r>
            <w:r w:rsidR="004B1564">
              <w:rPr>
                <w:webHidden/>
              </w:rPr>
              <w:t>3</w:t>
            </w:r>
            <w:r w:rsidR="00706504">
              <w:rPr>
                <w:webHidden/>
              </w:rPr>
              <w:fldChar w:fldCharType="end"/>
            </w:r>
          </w:hyperlink>
        </w:p>
        <w:p w14:paraId="6BDFDD27" w14:textId="4BCCC01B" w:rsidR="00706504" w:rsidRDefault="000B28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74520" w:history="1">
            <w:r w:rsidR="00706504" w:rsidRPr="003C0F82">
              <w:rPr>
                <w:rStyle w:val="a6"/>
              </w:rPr>
              <w:t>2</w:t>
            </w:r>
            <w:r w:rsidR="007065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06504" w:rsidRPr="003C0F82">
              <w:rPr>
                <w:rStyle w:val="a6"/>
              </w:rPr>
              <w:t>Основные функциональные возможности:</w:t>
            </w:r>
            <w:r w:rsidR="00706504">
              <w:rPr>
                <w:webHidden/>
              </w:rPr>
              <w:tab/>
            </w:r>
            <w:r w:rsidR="00706504">
              <w:rPr>
                <w:webHidden/>
              </w:rPr>
              <w:fldChar w:fldCharType="begin"/>
            </w:r>
            <w:r w:rsidR="00706504">
              <w:rPr>
                <w:webHidden/>
              </w:rPr>
              <w:instrText xml:space="preserve"> PAGEREF _Toc157674520 \h </w:instrText>
            </w:r>
            <w:r w:rsidR="00706504">
              <w:rPr>
                <w:webHidden/>
              </w:rPr>
            </w:r>
            <w:r w:rsidR="00706504">
              <w:rPr>
                <w:webHidden/>
              </w:rPr>
              <w:fldChar w:fldCharType="separate"/>
            </w:r>
            <w:r w:rsidR="004B1564">
              <w:rPr>
                <w:webHidden/>
              </w:rPr>
              <w:t>4</w:t>
            </w:r>
            <w:r w:rsidR="00706504">
              <w:rPr>
                <w:webHidden/>
              </w:rPr>
              <w:fldChar w:fldCharType="end"/>
            </w:r>
          </w:hyperlink>
        </w:p>
        <w:p w14:paraId="06340820" w14:textId="20324AC7" w:rsidR="00706504" w:rsidRDefault="000B28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74521" w:history="1">
            <w:r w:rsidR="00706504" w:rsidRPr="003C0F82">
              <w:rPr>
                <w:rStyle w:val="a6"/>
              </w:rPr>
              <w:t>3</w:t>
            </w:r>
            <w:r w:rsidR="007065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06504" w:rsidRPr="003C0F82">
              <w:rPr>
                <w:rStyle w:val="a6"/>
              </w:rPr>
              <w:t>Уточнение структуры данных:</w:t>
            </w:r>
            <w:r w:rsidR="00706504">
              <w:rPr>
                <w:webHidden/>
              </w:rPr>
              <w:tab/>
            </w:r>
            <w:r w:rsidR="00706504">
              <w:rPr>
                <w:webHidden/>
              </w:rPr>
              <w:fldChar w:fldCharType="begin"/>
            </w:r>
            <w:r w:rsidR="00706504">
              <w:rPr>
                <w:webHidden/>
              </w:rPr>
              <w:instrText xml:space="preserve"> PAGEREF _Toc157674521 \h </w:instrText>
            </w:r>
            <w:r w:rsidR="00706504">
              <w:rPr>
                <w:webHidden/>
              </w:rPr>
            </w:r>
            <w:r w:rsidR="00706504">
              <w:rPr>
                <w:webHidden/>
              </w:rPr>
              <w:fldChar w:fldCharType="separate"/>
            </w:r>
            <w:r w:rsidR="004B1564">
              <w:rPr>
                <w:webHidden/>
              </w:rPr>
              <w:t>5</w:t>
            </w:r>
            <w:r w:rsidR="00706504">
              <w:rPr>
                <w:webHidden/>
              </w:rPr>
              <w:fldChar w:fldCharType="end"/>
            </w:r>
          </w:hyperlink>
        </w:p>
        <w:p w14:paraId="152856EB" w14:textId="4FA2FD52" w:rsidR="00706504" w:rsidRDefault="000B28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74522" w:history="1">
            <w:r w:rsidR="00706504" w:rsidRPr="003C0F82">
              <w:rPr>
                <w:rStyle w:val="a6"/>
              </w:rPr>
              <w:t>4</w:t>
            </w:r>
            <w:r w:rsidR="007065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06504" w:rsidRPr="003C0F82">
              <w:rPr>
                <w:rStyle w:val="a6"/>
              </w:rPr>
              <w:t>Формы представления данных</w:t>
            </w:r>
            <w:r w:rsidR="00706504">
              <w:rPr>
                <w:webHidden/>
              </w:rPr>
              <w:tab/>
            </w:r>
            <w:r w:rsidR="00706504">
              <w:rPr>
                <w:webHidden/>
              </w:rPr>
              <w:fldChar w:fldCharType="begin"/>
            </w:r>
            <w:r w:rsidR="00706504">
              <w:rPr>
                <w:webHidden/>
              </w:rPr>
              <w:instrText xml:space="preserve"> PAGEREF _Toc157674522 \h </w:instrText>
            </w:r>
            <w:r w:rsidR="00706504">
              <w:rPr>
                <w:webHidden/>
              </w:rPr>
            </w:r>
            <w:r w:rsidR="00706504">
              <w:rPr>
                <w:webHidden/>
              </w:rPr>
              <w:fldChar w:fldCharType="separate"/>
            </w:r>
            <w:r w:rsidR="004B1564">
              <w:rPr>
                <w:webHidden/>
              </w:rPr>
              <w:t>6</w:t>
            </w:r>
            <w:r w:rsidR="00706504">
              <w:rPr>
                <w:webHidden/>
              </w:rPr>
              <w:fldChar w:fldCharType="end"/>
            </w:r>
          </w:hyperlink>
        </w:p>
        <w:p w14:paraId="479B3E0D" w14:textId="73CC0C12" w:rsidR="00706504" w:rsidRDefault="000B28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74523" w:history="1">
            <w:r w:rsidR="00706504" w:rsidRPr="003C0F82">
              <w:rPr>
                <w:rStyle w:val="a6"/>
              </w:rPr>
              <w:t>5</w:t>
            </w:r>
            <w:r w:rsidR="007065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06504" w:rsidRPr="003C0F82">
              <w:rPr>
                <w:rStyle w:val="a6"/>
              </w:rPr>
              <w:t>Структура базы данных</w:t>
            </w:r>
            <w:r w:rsidR="00706504">
              <w:rPr>
                <w:webHidden/>
              </w:rPr>
              <w:tab/>
            </w:r>
            <w:r w:rsidR="00706504">
              <w:rPr>
                <w:webHidden/>
              </w:rPr>
              <w:fldChar w:fldCharType="begin"/>
            </w:r>
            <w:r w:rsidR="00706504">
              <w:rPr>
                <w:webHidden/>
              </w:rPr>
              <w:instrText xml:space="preserve"> PAGEREF _Toc157674523 \h </w:instrText>
            </w:r>
            <w:r w:rsidR="00706504">
              <w:rPr>
                <w:webHidden/>
              </w:rPr>
            </w:r>
            <w:r w:rsidR="00706504">
              <w:rPr>
                <w:webHidden/>
              </w:rPr>
              <w:fldChar w:fldCharType="separate"/>
            </w:r>
            <w:r w:rsidR="004B1564">
              <w:rPr>
                <w:webHidden/>
              </w:rPr>
              <w:t>8</w:t>
            </w:r>
            <w:r w:rsidR="00706504">
              <w:rPr>
                <w:webHidden/>
              </w:rPr>
              <w:fldChar w:fldCharType="end"/>
            </w:r>
          </w:hyperlink>
        </w:p>
        <w:p w14:paraId="29A859E8" w14:textId="1ECA0FBC" w:rsidR="00706504" w:rsidRDefault="000B28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74524" w:history="1">
            <w:r w:rsidR="00706504" w:rsidRPr="003C0F82">
              <w:rPr>
                <w:rStyle w:val="a6"/>
              </w:rPr>
              <w:t>6</w:t>
            </w:r>
            <w:r w:rsidR="007065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06504" w:rsidRPr="003C0F82">
              <w:rPr>
                <w:rStyle w:val="a6"/>
              </w:rPr>
              <w:t>Разработка алгоритма решения задачи:</w:t>
            </w:r>
            <w:r w:rsidR="00706504">
              <w:rPr>
                <w:webHidden/>
              </w:rPr>
              <w:tab/>
            </w:r>
            <w:r w:rsidR="00706504">
              <w:rPr>
                <w:webHidden/>
              </w:rPr>
              <w:fldChar w:fldCharType="begin"/>
            </w:r>
            <w:r w:rsidR="00706504">
              <w:rPr>
                <w:webHidden/>
              </w:rPr>
              <w:instrText xml:space="preserve"> PAGEREF _Toc157674524 \h </w:instrText>
            </w:r>
            <w:r w:rsidR="00706504">
              <w:rPr>
                <w:webHidden/>
              </w:rPr>
            </w:r>
            <w:r w:rsidR="00706504">
              <w:rPr>
                <w:webHidden/>
              </w:rPr>
              <w:fldChar w:fldCharType="separate"/>
            </w:r>
            <w:r w:rsidR="004B1564">
              <w:rPr>
                <w:webHidden/>
              </w:rPr>
              <w:t>9</w:t>
            </w:r>
            <w:r w:rsidR="00706504">
              <w:rPr>
                <w:webHidden/>
              </w:rPr>
              <w:fldChar w:fldCharType="end"/>
            </w:r>
          </w:hyperlink>
        </w:p>
        <w:p w14:paraId="3A8DE350" w14:textId="76DE2475" w:rsidR="00706504" w:rsidRDefault="000B28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74525" w:history="1">
            <w:r w:rsidR="00706504" w:rsidRPr="003C0F82">
              <w:rPr>
                <w:rStyle w:val="a6"/>
              </w:rPr>
              <w:t>7</w:t>
            </w:r>
            <w:r w:rsidR="007065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06504" w:rsidRPr="003C0F82">
              <w:rPr>
                <w:rStyle w:val="a6"/>
              </w:rPr>
              <w:t>Определение языка, структуры программы и требований к техническим средствам</w:t>
            </w:r>
            <w:r w:rsidR="00706504">
              <w:rPr>
                <w:webHidden/>
              </w:rPr>
              <w:tab/>
            </w:r>
            <w:r w:rsidR="00706504">
              <w:rPr>
                <w:webHidden/>
              </w:rPr>
              <w:fldChar w:fldCharType="begin"/>
            </w:r>
            <w:r w:rsidR="00706504">
              <w:rPr>
                <w:webHidden/>
              </w:rPr>
              <w:instrText xml:space="preserve"> PAGEREF _Toc157674525 \h </w:instrText>
            </w:r>
            <w:r w:rsidR="00706504">
              <w:rPr>
                <w:webHidden/>
              </w:rPr>
            </w:r>
            <w:r w:rsidR="00706504">
              <w:rPr>
                <w:webHidden/>
              </w:rPr>
              <w:fldChar w:fldCharType="separate"/>
            </w:r>
            <w:r w:rsidR="004B1564">
              <w:rPr>
                <w:webHidden/>
              </w:rPr>
              <w:t>10</w:t>
            </w:r>
            <w:r w:rsidR="00706504">
              <w:rPr>
                <w:webHidden/>
              </w:rPr>
              <w:fldChar w:fldCharType="end"/>
            </w:r>
          </w:hyperlink>
        </w:p>
        <w:p w14:paraId="70563938" w14:textId="2F08F759" w:rsidR="00706504" w:rsidRDefault="000B288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74526" w:history="1">
            <w:r w:rsidR="00706504" w:rsidRPr="003C0F82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7065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06504" w:rsidRPr="003C0F82">
              <w:rPr>
                <w:rStyle w:val="a6"/>
              </w:rPr>
              <w:t>Язык программирования</w:t>
            </w:r>
            <w:r w:rsidR="00706504">
              <w:rPr>
                <w:webHidden/>
              </w:rPr>
              <w:tab/>
            </w:r>
            <w:r w:rsidR="00706504">
              <w:rPr>
                <w:webHidden/>
              </w:rPr>
              <w:fldChar w:fldCharType="begin"/>
            </w:r>
            <w:r w:rsidR="00706504">
              <w:rPr>
                <w:webHidden/>
              </w:rPr>
              <w:instrText xml:space="preserve"> PAGEREF _Toc157674526 \h </w:instrText>
            </w:r>
            <w:r w:rsidR="00706504">
              <w:rPr>
                <w:webHidden/>
              </w:rPr>
            </w:r>
            <w:r w:rsidR="00706504">
              <w:rPr>
                <w:webHidden/>
              </w:rPr>
              <w:fldChar w:fldCharType="separate"/>
            </w:r>
            <w:r w:rsidR="004B1564">
              <w:rPr>
                <w:webHidden/>
              </w:rPr>
              <w:t>10</w:t>
            </w:r>
            <w:r w:rsidR="00706504">
              <w:rPr>
                <w:webHidden/>
              </w:rPr>
              <w:fldChar w:fldCharType="end"/>
            </w:r>
          </w:hyperlink>
        </w:p>
        <w:p w14:paraId="36DE0C49" w14:textId="259286E3" w:rsidR="00706504" w:rsidRDefault="000B288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74527" w:history="1">
            <w:r w:rsidR="00706504" w:rsidRPr="003C0F82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7065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06504" w:rsidRPr="003C0F82">
              <w:rPr>
                <w:rStyle w:val="a6"/>
              </w:rPr>
              <w:t>Структура программы</w:t>
            </w:r>
            <w:r w:rsidR="00706504">
              <w:rPr>
                <w:webHidden/>
              </w:rPr>
              <w:tab/>
            </w:r>
            <w:r w:rsidR="00706504">
              <w:rPr>
                <w:webHidden/>
              </w:rPr>
              <w:fldChar w:fldCharType="begin"/>
            </w:r>
            <w:r w:rsidR="00706504">
              <w:rPr>
                <w:webHidden/>
              </w:rPr>
              <w:instrText xml:space="preserve"> PAGEREF _Toc157674527 \h </w:instrText>
            </w:r>
            <w:r w:rsidR="00706504">
              <w:rPr>
                <w:webHidden/>
              </w:rPr>
            </w:r>
            <w:r w:rsidR="00706504">
              <w:rPr>
                <w:webHidden/>
              </w:rPr>
              <w:fldChar w:fldCharType="separate"/>
            </w:r>
            <w:r w:rsidR="004B1564">
              <w:rPr>
                <w:webHidden/>
              </w:rPr>
              <w:t>10</w:t>
            </w:r>
            <w:r w:rsidR="00706504">
              <w:rPr>
                <w:webHidden/>
              </w:rPr>
              <w:fldChar w:fldCharType="end"/>
            </w:r>
          </w:hyperlink>
        </w:p>
        <w:p w14:paraId="7F8A1891" w14:textId="0FE93169" w:rsidR="00706504" w:rsidRDefault="000B288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74528" w:history="1">
            <w:r w:rsidR="00706504" w:rsidRPr="003C0F82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70650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06504" w:rsidRPr="003C0F82">
              <w:rPr>
                <w:rStyle w:val="a6"/>
              </w:rPr>
              <w:t>Требования к техническим средствам</w:t>
            </w:r>
            <w:r w:rsidR="00706504">
              <w:rPr>
                <w:webHidden/>
              </w:rPr>
              <w:tab/>
            </w:r>
            <w:r w:rsidR="00706504">
              <w:rPr>
                <w:webHidden/>
              </w:rPr>
              <w:fldChar w:fldCharType="begin"/>
            </w:r>
            <w:r w:rsidR="00706504">
              <w:rPr>
                <w:webHidden/>
              </w:rPr>
              <w:instrText xml:space="preserve"> PAGEREF _Toc157674528 \h </w:instrText>
            </w:r>
            <w:r w:rsidR="00706504">
              <w:rPr>
                <w:webHidden/>
              </w:rPr>
            </w:r>
            <w:r w:rsidR="00706504">
              <w:rPr>
                <w:webHidden/>
              </w:rPr>
              <w:fldChar w:fldCharType="separate"/>
            </w:r>
            <w:r w:rsidR="004B1564">
              <w:rPr>
                <w:webHidden/>
              </w:rPr>
              <w:t>11</w:t>
            </w:r>
            <w:r w:rsidR="00706504">
              <w:rPr>
                <w:webHidden/>
              </w:rPr>
              <w:fldChar w:fldCharType="end"/>
            </w:r>
          </w:hyperlink>
        </w:p>
        <w:p w14:paraId="3CF0F4E1" w14:textId="6FDD80E3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E3DD3A5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37D3A28D" w14:textId="3B6E3688" w:rsidR="004356F0" w:rsidRPr="004356F0" w:rsidRDefault="004356F0" w:rsidP="004356F0">
      <w:pPr>
        <w:pStyle w:val="1"/>
      </w:pPr>
      <w:bookmarkStart w:id="1" w:name="_Toc157674519"/>
      <w:r w:rsidRPr="004356F0">
        <w:lastRenderedPageBreak/>
        <w:t>Описание проекта</w:t>
      </w:r>
      <w:bookmarkEnd w:id="1"/>
    </w:p>
    <w:p w14:paraId="64C1B350" w14:textId="7BCA0E7C" w:rsidR="004356F0" w:rsidRPr="004356F0" w:rsidRDefault="004356F0" w:rsidP="004356F0">
      <w:r w:rsidRPr="004356F0">
        <w:t xml:space="preserve">Название проекта: </w:t>
      </w:r>
      <w:r>
        <w:t>т</w:t>
      </w:r>
      <w:r w:rsidRPr="004356F0">
        <w:t>елеграмм-бот для предоставления оверлеев (видеороликов) для творческих проектов.</w:t>
      </w:r>
    </w:p>
    <w:p w14:paraId="72AB28A2" w14:textId="3AA60A82" w:rsidR="005A4E60" w:rsidRDefault="004356F0" w:rsidP="004356F0">
      <w:r w:rsidRPr="004356F0">
        <w:t xml:space="preserve">Цель проекта: </w:t>
      </w:r>
      <w:r>
        <w:t>р</w:t>
      </w:r>
      <w:r w:rsidRPr="004356F0">
        <w:t>азработка телеграмм-бота с целью предоставления оверлеев в видеороликах для редакторских проектов пользователей.</w:t>
      </w:r>
    </w:p>
    <w:p w14:paraId="0EEE035B" w14:textId="5C0383A3" w:rsidR="004356F0" w:rsidRDefault="004356F0" w:rsidP="004356F0"/>
    <w:p w14:paraId="0DDDEC4B" w14:textId="38161253" w:rsidR="004356F0" w:rsidRPr="004356F0" w:rsidRDefault="004356F0" w:rsidP="004356F0">
      <w:pPr>
        <w:pStyle w:val="1"/>
      </w:pPr>
      <w:bookmarkStart w:id="2" w:name="_Toc157674520"/>
      <w:r w:rsidRPr="00EA656E">
        <w:lastRenderedPageBreak/>
        <w:t>Основные функциональные возможности:</w:t>
      </w:r>
      <w:bookmarkEnd w:id="2"/>
    </w:p>
    <w:p w14:paraId="112B0867" w14:textId="272CC331" w:rsidR="004356F0" w:rsidRPr="004356F0" w:rsidRDefault="00FB75DD" w:rsidP="004356F0">
      <w:pPr>
        <w:pStyle w:val="a0"/>
        <w:rPr>
          <w:b/>
          <w:lang w:eastAsia="en-US"/>
        </w:rPr>
      </w:pPr>
      <w:r>
        <w:rPr>
          <w:lang w:eastAsia="en-US"/>
        </w:rPr>
        <w:t>о</w:t>
      </w:r>
      <w:r w:rsidR="004356F0" w:rsidRPr="004356F0">
        <w:rPr>
          <w:lang w:eastAsia="en-US"/>
        </w:rPr>
        <w:t>тображение оверлеев (видео) пользователю в Telegram;</w:t>
      </w:r>
    </w:p>
    <w:p w14:paraId="3AEE123D" w14:textId="3AA6DB38" w:rsidR="004356F0" w:rsidRPr="004356F0" w:rsidRDefault="00FB75DD" w:rsidP="004356F0">
      <w:pPr>
        <w:pStyle w:val="a0"/>
        <w:rPr>
          <w:b/>
          <w:lang w:eastAsia="en-US"/>
        </w:rPr>
      </w:pPr>
      <w:r>
        <w:rPr>
          <w:lang w:eastAsia="en-US"/>
        </w:rPr>
        <w:t>в</w:t>
      </w:r>
      <w:r w:rsidR="004356F0" w:rsidRPr="004356F0">
        <w:rPr>
          <w:lang w:eastAsia="en-US"/>
        </w:rPr>
        <w:t>ыбор оверлеев по тематике;</w:t>
      </w:r>
    </w:p>
    <w:p w14:paraId="5A3E7830" w14:textId="385A70A6" w:rsidR="004356F0" w:rsidRPr="004356F0" w:rsidRDefault="00FB75DD" w:rsidP="004356F0">
      <w:pPr>
        <w:pStyle w:val="a0"/>
        <w:rPr>
          <w:b/>
          <w:lang w:eastAsia="en-US"/>
        </w:rPr>
      </w:pPr>
      <w:r>
        <w:rPr>
          <w:lang w:eastAsia="en-US"/>
        </w:rPr>
        <w:t>д</w:t>
      </w:r>
      <w:r w:rsidR="004356F0" w:rsidRPr="004356F0">
        <w:rPr>
          <w:lang w:eastAsia="en-US"/>
        </w:rPr>
        <w:t>обавление и удаление оверлеев в избранное;</w:t>
      </w:r>
    </w:p>
    <w:p w14:paraId="2995B4F6" w14:textId="213DCB58" w:rsidR="004356F0" w:rsidRPr="004356F0" w:rsidRDefault="00FB75DD" w:rsidP="004356F0">
      <w:pPr>
        <w:pStyle w:val="a0"/>
        <w:rPr>
          <w:b/>
          <w:lang w:eastAsia="en-US"/>
        </w:rPr>
      </w:pPr>
      <w:r>
        <w:rPr>
          <w:lang w:eastAsia="en-US"/>
        </w:rPr>
        <w:t>в</w:t>
      </w:r>
      <w:r w:rsidR="004356F0" w:rsidRPr="004356F0">
        <w:rPr>
          <w:lang w:eastAsia="en-US"/>
        </w:rPr>
        <w:t>изуализация оверлеев;</w:t>
      </w:r>
    </w:p>
    <w:p w14:paraId="6F4C0DF1" w14:textId="7CC81C7A" w:rsidR="004356F0" w:rsidRPr="004356F0" w:rsidRDefault="00FB75DD" w:rsidP="004356F0">
      <w:pPr>
        <w:pStyle w:val="a0"/>
        <w:rPr>
          <w:b/>
          <w:lang w:eastAsia="en-US"/>
        </w:rPr>
      </w:pPr>
      <w:r>
        <w:rPr>
          <w:lang w:eastAsia="en-US"/>
        </w:rPr>
        <w:t>и</w:t>
      </w:r>
      <w:r w:rsidR="004356F0" w:rsidRPr="004356F0">
        <w:rPr>
          <w:lang w:eastAsia="en-US"/>
        </w:rPr>
        <w:t>нтеграция с мессенджером Telegram.</w:t>
      </w:r>
    </w:p>
    <w:p w14:paraId="50ACD317" w14:textId="72055A96" w:rsidR="004356F0" w:rsidRDefault="004356F0" w:rsidP="004356F0"/>
    <w:p w14:paraId="527116E4" w14:textId="0184D0ED" w:rsidR="004356F0" w:rsidRDefault="004356F0" w:rsidP="004356F0"/>
    <w:p w14:paraId="5F4FBBCF" w14:textId="10E4EF61" w:rsidR="001D4EB6" w:rsidRPr="001D4EB6" w:rsidRDefault="001D4EB6" w:rsidP="001D4EB6"/>
    <w:p w14:paraId="39C01449" w14:textId="18D70944" w:rsidR="001D4EB6" w:rsidRPr="001D4EB6" w:rsidRDefault="001D4EB6" w:rsidP="001D4EB6"/>
    <w:p w14:paraId="0C8B39E4" w14:textId="54389E8B" w:rsidR="001D4EB6" w:rsidRPr="001D4EB6" w:rsidRDefault="001D4EB6" w:rsidP="001D4EB6"/>
    <w:p w14:paraId="1B27159D" w14:textId="4574D6B7" w:rsidR="001D4EB6" w:rsidRDefault="001D4EB6" w:rsidP="001D4EB6"/>
    <w:p w14:paraId="2E5E0A8A" w14:textId="68C724BA" w:rsidR="001D4EB6" w:rsidRDefault="001D4EB6" w:rsidP="001D4EB6"/>
    <w:p w14:paraId="3AD8D02F" w14:textId="2AB76208" w:rsidR="001D4EB6" w:rsidRDefault="001D4EB6" w:rsidP="001D4EB6"/>
    <w:p w14:paraId="14D86114" w14:textId="77777777" w:rsidR="001D4EB6" w:rsidRPr="001D4EB6" w:rsidRDefault="001D4EB6" w:rsidP="001D4EB6">
      <w:pPr>
        <w:ind w:firstLine="0"/>
      </w:pPr>
    </w:p>
    <w:p w14:paraId="7483F4EA" w14:textId="77777777" w:rsidR="001D4EB6" w:rsidRPr="00EA656E" w:rsidRDefault="001D4EB6" w:rsidP="001D4EB6">
      <w:pPr>
        <w:pStyle w:val="1"/>
      </w:pPr>
      <w:bookmarkStart w:id="3" w:name="_Toc157674521"/>
      <w:r w:rsidRPr="00EA656E">
        <w:lastRenderedPageBreak/>
        <w:t>Уточнение структуры данных:</w:t>
      </w:r>
      <w:bookmarkEnd w:id="3"/>
    </w:p>
    <w:p w14:paraId="52A49622" w14:textId="3A775EAB" w:rsidR="001D4EB6" w:rsidRPr="001D4EB6" w:rsidRDefault="001D4EB6" w:rsidP="001D4EB6">
      <w:pPr>
        <w:rPr>
          <w:b/>
          <w:bCs/>
        </w:rPr>
      </w:pPr>
      <w:r w:rsidRPr="001D4EB6">
        <w:rPr>
          <w:b/>
          <w:bCs/>
        </w:rPr>
        <w:t>Пользователь:</w:t>
      </w:r>
    </w:p>
    <w:p w14:paraId="0F208480" w14:textId="7BB4C926" w:rsidR="001D4EB6" w:rsidRPr="001D4EB6" w:rsidRDefault="001D4EB6" w:rsidP="001D4EB6">
      <w:pPr>
        <w:pStyle w:val="a0"/>
      </w:pPr>
      <w:r w:rsidRPr="001D4EB6">
        <w:t>Telegram ID пользователя (</w:t>
      </w:r>
      <w:proofErr w:type="spellStart"/>
      <w:r w:rsidRPr="001D4EB6">
        <w:t>user_id</w:t>
      </w:r>
      <w:proofErr w:type="spellEnd"/>
      <w:r w:rsidRPr="001D4EB6">
        <w:t>) - уникальный идентификатор пользователя в Telegram</w:t>
      </w:r>
      <w:r w:rsidR="00EA5774" w:rsidRPr="00EA5774">
        <w:t>;</w:t>
      </w:r>
    </w:p>
    <w:p w14:paraId="6D87D66C" w14:textId="2B0EBDF5" w:rsidR="001D4EB6" w:rsidRPr="001D4EB6" w:rsidRDefault="00EA5774" w:rsidP="001D4EB6">
      <w:pPr>
        <w:pStyle w:val="a0"/>
      </w:pPr>
      <w:r>
        <w:t>н</w:t>
      </w:r>
      <w:r w:rsidR="001D4EB6" w:rsidRPr="001D4EB6">
        <w:t>икнейм (</w:t>
      </w:r>
      <w:proofErr w:type="spellStart"/>
      <w:r w:rsidR="001D4EB6" w:rsidRPr="001D4EB6">
        <w:t>username</w:t>
      </w:r>
      <w:proofErr w:type="spellEnd"/>
      <w:r w:rsidR="001D4EB6" w:rsidRPr="001D4EB6">
        <w:t>) - никнейм пользователя в Telegram</w:t>
      </w:r>
      <w:r w:rsidRPr="00EA5774">
        <w:t>;</w:t>
      </w:r>
    </w:p>
    <w:p w14:paraId="0F39E8B8" w14:textId="08DABD22" w:rsidR="001D4EB6" w:rsidRPr="001D4EB6" w:rsidRDefault="00EA5774" w:rsidP="001D4EB6">
      <w:pPr>
        <w:pStyle w:val="a0"/>
      </w:pPr>
      <w:r>
        <w:t>т</w:t>
      </w:r>
      <w:r w:rsidR="001D4EB6" w:rsidRPr="001D4EB6">
        <w:t>ема, которую предпочитает пользователь (</w:t>
      </w:r>
      <w:proofErr w:type="spellStart"/>
      <w:r w:rsidR="001D4EB6" w:rsidRPr="001D4EB6">
        <w:t>current_theme</w:t>
      </w:r>
      <w:proofErr w:type="spellEnd"/>
      <w:r w:rsidR="001D4EB6" w:rsidRPr="001D4EB6">
        <w:t>) - текущая тема оверлеев, которую пользователь выбрал или в которой он заинтересован.</w:t>
      </w:r>
    </w:p>
    <w:p w14:paraId="3BA19B82" w14:textId="7E9B706F" w:rsidR="001D4EB6" w:rsidRPr="001D4EB6" w:rsidRDefault="001D4EB6" w:rsidP="001D4EB6">
      <w:pPr>
        <w:rPr>
          <w:b/>
          <w:bCs/>
        </w:rPr>
      </w:pPr>
      <w:r w:rsidRPr="001D4EB6">
        <w:rPr>
          <w:b/>
          <w:bCs/>
        </w:rPr>
        <w:t>Оверлеи (видео):</w:t>
      </w:r>
    </w:p>
    <w:p w14:paraId="41D79AB3" w14:textId="5A0A8618" w:rsidR="001D4EB6" w:rsidRPr="001D4EB6" w:rsidRDefault="00EA5774" w:rsidP="001D4EB6">
      <w:pPr>
        <w:pStyle w:val="a0"/>
      </w:pPr>
      <w:r>
        <w:t>н</w:t>
      </w:r>
      <w:r w:rsidR="001D4EB6" w:rsidRPr="001D4EB6">
        <w:t>омер оверлея (</w:t>
      </w:r>
      <w:proofErr w:type="spellStart"/>
      <w:r w:rsidR="001D4EB6" w:rsidRPr="001D4EB6">
        <w:t>overlay_id</w:t>
      </w:r>
      <w:proofErr w:type="spellEnd"/>
      <w:r w:rsidR="001D4EB6" w:rsidRPr="001D4EB6">
        <w:t>) - уникальный идентификатор оверлея.</w:t>
      </w:r>
    </w:p>
    <w:p w14:paraId="0756A204" w14:textId="655FA882" w:rsidR="001D4EB6" w:rsidRPr="001D4EB6" w:rsidRDefault="00EA5774" w:rsidP="001D4EB6">
      <w:pPr>
        <w:pStyle w:val="a0"/>
      </w:pPr>
      <w:r>
        <w:t>н</w:t>
      </w:r>
      <w:r w:rsidR="001D4EB6" w:rsidRPr="001D4EB6">
        <w:t>азвание (</w:t>
      </w:r>
      <w:proofErr w:type="spellStart"/>
      <w:r w:rsidR="001D4EB6" w:rsidRPr="001D4EB6">
        <w:t>title</w:t>
      </w:r>
      <w:proofErr w:type="spellEnd"/>
      <w:r w:rsidR="001D4EB6" w:rsidRPr="001D4EB6">
        <w:t>) - название оверлея</w:t>
      </w:r>
      <w:r w:rsidRPr="00EA5774">
        <w:t>;</w:t>
      </w:r>
    </w:p>
    <w:p w14:paraId="219236E4" w14:textId="66292351" w:rsidR="001D4EB6" w:rsidRPr="001D4EB6" w:rsidRDefault="00EA5774" w:rsidP="001D4EB6">
      <w:pPr>
        <w:pStyle w:val="a0"/>
      </w:pPr>
      <w:r>
        <w:t>т</w:t>
      </w:r>
      <w:r w:rsidR="001D4EB6" w:rsidRPr="001D4EB6">
        <w:t>ема (</w:t>
      </w:r>
      <w:proofErr w:type="spellStart"/>
      <w:r w:rsidR="001D4EB6" w:rsidRPr="001D4EB6">
        <w:t>theme</w:t>
      </w:r>
      <w:proofErr w:type="spellEnd"/>
      <w:r w:rsidR="001D4EB6" w:rsidRPr="001D4EB6">
        <w:t xml:space="preserve">) - тематика оверлея (например, </w:t>
      </w:r>
      <w:r w:rsidR="00FD1688">
        <w:t>«</w:t>
      </w:r>
      <w:r w:rsidR="001D4EB6" w:rsidRPr="001D4EB6">
        <w:t>Бабочки</w:t>
      </w:r>
      <w:r w:rsidR="00FD1688">
        <w:t>»</w:t>
      </w:r>
      <w:r w:rsidR="001D4EB6" w:rsidRPr="001D4EB6">
        <w:t xml:space="preserve">, </w:t>
      </w:r>
      <w:r w:rsidR="00FD1688">
        <w:t>«</w:t>
      </w:r>
      <w:r w:rsidR="001D4EB6" w:rsidRPr="001D4EB6">
        <w:t>Звезды</w:t>
      </w:r>
      <w:r w:rsidR="00FD1688">
        <w:t>»</w:t>
      </w:r>
      <w:r w:rsidR="001D4EB6" w:rsidRPr="001D4EB6">
        <w:t xml:space="preserve">, </w:t>
      </w:r>
      <w:r w:rsidR="00FD1688">
        <w:t>«</w:t>
      </w:r>
      <w:r w:rsidR="001D4EB6" w:rsidRPr="001D4EB6">
        <w:t>Фон</w:t>
      </w:r>
      <w:r w:rsidR="00FD1688">
        <w:t>»</w:t>
      </w:r>
      <w:r w:rsidR="001D4EB6" w:rsidRPr="001D4EB6">
        <w:t>)</w:t>
      </w:r>
      <w:r w:rsidRPr="00EA5774">
        <w:t>;</w:t>
      </w:r>
    </w:p>
    <w:p w14:paraId="01508E97" w14:textId="13DF9E11" w:rsidR="001D4EB6" w:rsidRPr="001D4EB6" w:rsidRDefault="00EA5774" w:rsidP="001D4EB6">
      <w:pPr>
        <w:pStyle w:val="a0"/>
      </w:pPr>
      <w:r>
        <w:t>т</w:t>
      </w:r>
      <w:r w:rsidR="001D4EB6" w:rsidRPr="001D4EB6">
        <w:t>ип (</w:t>
      </w:r>
      <w:proofErr w:type="spellStart"/>
      <w:r w:rsidR="001D4EB6" w:rsidRPr="001D4EB6">
        <w:t>type</w:t>
      </w:r>
      <w:proofErr w:type="spellEnd"/>
      <w:r w:rsidR="001D4EB6" w:rsidRPr="001D4EB6">
        <w:t xml:space="preserve">) - тип оверлея (например, </w:t>
      </w:r>
      <w:r w:rsidR="00FD1688">
        <w:t>«</w:t>
      </w:r>
      <w:r w:rsidR="001D4EB6" w:rsidRPr="001D4EB6">
        <w:t>видео</w:t>
      </w:r>
      <w:r w:rsidR="00FD1688">
        <w:t>»</w:t>
      </w:r>
      <w:r w:rsidR="001D4EB6" w:rsidRPr="001D4EB6">
        <w:t>)</w:t>
      </w:r>
      <w:r w:rsidRPr="00EA5774">
        <w:t>;</w:t>
      </w:r>
    </w:p>
    <w:p w14:paraId="0A7AEE75" w14:textId="63599612" w:rsidR="001D4EB6" w:rsidRPr="001D4EB6" w:rsidRDefault="00EA5774" w:rsidP="001D4EB6">
      <w:pPr>
        <w:pStyle w:val="a0"/>
      </w:pPr>
      <w:r>
        <w:t>с</w:t>
      </w:r>
      <w:r w:rsidR="001D4EB6" w:rsidRPr="001D4EB6">
        <w:t>сылка на файл оверлея (</w:t>
      </w:r>
      <w:proofErr w:type="spellStart"/>
      <w:r w:rsidR="001D4EB6" w:rsidRPr="001D4EB6">
        <w:t>file_url</w:t>
      </w:r>
      <w:proofErr w:type="spellEnd"/>
      <w:r w:rsidR="001D4EB6" w:rsidRPr="001D4EB6">
        <w:t>) - ссылка на файл с видео оверлеем</w:t>
      </w:r>
      <w:r w:rsidRPr="00EA5774">
        <w:t>;</w:t>
      </w:r>
    </w:p>
    <w:p w14:paraId="291AA971" w14:textId="5788534D" w:rsidR="001D4EB6" w:rsidRPr="001D4EB6" w:rsidRDefault="00EA5774" w:rsidP="001D4EB6">
      <w:pPr>
        <w:pStyle w:val="a0"/>
      </w:pPr>
      <w:r>
        <w:t>п</w:t>
      </w:r>
      <w:r w:rsidR="001D4EB6" w:rsidRPr="001D4EB6">
        <w:t xml:space="preserve">ометка </w:t>
      </w:r>
      <w:r w:rsidR="00FD1688">
        <w:t>«</w:t>
      </w:r>
      <w:r w:rsidR="001D4EB6" w:rsidRPr="001D4EB6">
        <w:t>избранное</w:t>
      </w:r>
      <w:r w:rsidR="00FD1688">
        <w:t>»</w:t>
      </w:r>
      <w:r w:rsidR="001D4EB6" w:rsidRPr="001D4EB6">
        <w:t xml:space="preserve"> (</w:t>
      </w:r>
      <w:proofErr w:type="spellStart"/>
      <w:r w:rsidR="001D4EB6" w:rsidRPr="001D4EB6">
        <w:t>favorite</w:t>
      </w:r>
      <w:proofErr w:type="spellEnd"/>
      <w:r w:rsidR="001D4EB6" w:rsidRPr="001D4EB6">
        <w:t>) - флаг, указывающий, добавлен ли оверлей в избранное пользователем.</w:t>
      </w:r>
    </w:p>
    <w:p w14:paraId="7EE31619" w14:textId="4477B9CF" w:rsidR="001D4EB6" w:rsidRPr="001D4EB6" w:rsidRDefault="001D4EB6" w:rsidP="001D4EB6">
      <w:r w:rsidRPr="001D4EB6">
        <w:rPr>
          <w:b/>
          <w:bCs/>
        </w:rPr>
        <w:t>Избранное пользователя:</w:t>
      </w:r>
    </w:p>
    <w:p w14:paraId="68D3AE8F" w14:textId="1CADAF31" w:rsidR="001D4EB6" w:rsidRPr="001D4EB6" w:rsidRDefault="001D4EB6" w:rsidP="00F76257">
      <w:pPr>
        <w:pStyle w:val="a0"/>
      </w:pPr>
      <w:r w:rsidRPr="001D4EB6">
        <w:t>Telegram ID пользователя (</w:t>
      </w:r>
      <w:proofErr w:type="spellStart"/>
      <w:r w:rsidRPr="001D4EB6">
        <w:t>user_id</w:t>
      </w:r>
      <w:proofErr w:type="spellEnd"/>
      <w:r w:rsidRPr="001D4EB6">
        <w:t xml:space="preserve">) </w:t>
      </w:r>
      <w:r w:rsidR="00F76257">
        <w:t>–</w:t>
      </w:r>
      <w:r w:rsidRPr="001D4EB6">
        <w:t xml:space="preserve"> уникальный идентификатор пользователя в Telegram</w:t>
      </w:r>
      <w:r w:rsidR="00EA5774" w:rsidRPr="00EA5774">
        <w:t>;</w:t>
      </w:r>
    </w:p>
    <w:p w14:paraId="1BDC94B8" w14:textId="746C7D0D" w:rsidR="001D4EB6" w:rsidRPr="001D4EB6" w:rsidRDefault="00EA5774" w:rsidP="00F76257">
      <w:pPr>
        <w:pStyle w:val="a0"/>
      </w:pPr>
      <w:r>
        <w:t>н</w:t>
      </w:r>
      <w:r w:rsidR="001D4EB6" w:rsidRPr="001D4EB6">
        <w:t>омер оверлея (</w:t>
      </w:r>
      <w:proofErr w:type="spellStart"/>
      <w:r w:rsidR="001D4EB6" w:rsidRPr="001D4EB6">
        <w:t>overlay_id</w:t>
      </w:r>
      <w:proofErr w:type="spellEnd"/>
      <w:r w:rsidR="001D4EB6" w:rsidRPr="001D4EB6">
        <w:t xml:space="preserve">) </w:t>
      </w:r>
      <w:r w:rsidR="00F76257">
        <w:t>–</w:t>
      </w:r>
      <w:r w:rsidR="001D4EB6" w:rsidRPr="001D4EB6">
        <w:t xml:space="preserve"> уникальный идентификатор оверлея, добавленного пользователем в избранное.</w:t>
      </w:r>
    </w:p>
    <w:p w14:paraId="551498AE" w14:textId="551424B9" w:rsidR="004356F0" w:rsidRDefault="001D4EB6" w:rsidP="001D4EB6">
      <w:pPr>
        <w:pStyle w:val="1"/>
      </w:pPr>
      <w:bookmarkStart w:id="4" w:name="_Toc157674522"/>
      <w:r w:rsidRPr="001D4EB6">
        <w:lastRenderedPageBreak/>
        <w:t>Формы представления данных</w:t>
      </w:r>
      <w:bookmarkEnd w:id="4"/>
    </w:p>
    <w:p w14:paraId="275F3386" w14:textId="249E8358" w:rsidR="0029677E" w:rsidRDefault="00E26EE2" w:rsidP="0029677E">
      <w:r w:rsidRPr="00E26EE2">
        <w:t xml:space="preserve">Контекстная диаграмма приложения для Телеграмм </w:t>
      </w:r>
      <w:r w:rsidR="0029677E">
        <w:t>«</w:t>
      </w:r>
      <w:proofErr w:type="spellStart"/>
      <w:r w:rsidR="0029677E">
        <w:rPr>
          <w:lang w:val="en-US"/>
        </w:rPr>
        <w:t>OverEdit</w:t>
      </w:r>
      <w:proofErr w:type="spellEnd"/>
      <w:r w:rsidR="0029677E">
        <w:t>»</w:t>
      </w:r>
      <w:r w:rsidR="0029677E" w:rsidRPr="0029677E">
        <w:t xml:space="preserve"> </w:t>
      </w:r>
      <w:r w:rsidRPr="00E26EE2">
        <w:t xml:space="preserve">представляет собой высокоуровневую иллюстрацию взаимодействия данного приложения с его внешней средой. </w:t>
      </w:r>
      <w:r w:rsidR="00EA26FB" w:rsidRPr="00E26EE2">
        <w:t>Контекстная</w:t>
      </w:r>
      <w:r w:rsidRPr="00E26EE2">
        <w:t xml:space="preserve"> диаграмма представлена на рисунке </w:t>
      </w:r>
      <w:r w:rsidR="0029677E">
        <w:t>4.</w:t>
      </w:r>
      <w:r w:rsidRPr="00E26EE2">
        <w:t>1.</w:t>
      </w:r>
    </w:p>
    <w:p w14:paraId="16FF95F1" w14:textId="35B6B49C" w:rsidR="0029677E" w:rsidRDefault="0029677E" w:rsidP="0029677E">
      <w:pPr>
        <w:jc w:val="center"/>
      </w:pPr>
      <w:r w:rsidRPr="0029677E">
        <w:rPr>
          <w:noProof/>
        </w:rPr>
        <w:drawing>
          <wp:inline distT="0" distB="0" distL="0" distR="0" wp14:anchorId="3D3B8868" wp14:editId="2FECDF6A">
            <wp:extent cx="5730240" cy="3538588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t="3531" r="177"/>
                    <a:stretch/>
                  </pic:blipFill>
                  <pic:spPr bwMode="auto">
                    <a:xfrm>
                      <a:off x="0" y="0"/>
                      <a:ext cx="5743607" cy="3546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ACE3B" w14:textId="79642632" w:rsidR="00EA26FB" w:rsidRPr="00EA656E" w:rsidRDefault="00EA26FB" w:rsidP="00EA26FB">
      <w:pPr>
        <w:spacing w:before="0"/>
        <w:ind w:firstLine="709"/>
        <w:contextualSpacing w:val="0"/>
        <w:jc w:val="center"/>
        <w:rPr>
          <w:rFonts w:cs="Times New Roman"/>
          <w:szCs w:val="24"/>
        </w:rPr>
      </w:pPr>
      <w:r w:rsidRPr="00EA656E">
        <w:rPr>
          <w:rFonts w:cs="Times New Roman"/>
          <w:szCs w:val="24"/>
        </w:rPr>
        <w:t xml:space="preserve">Рисунок </w:t>
      </w:r>
      <w:r>
        <w:rPr>
          <w:rFonts w:cs="Times New Roman"/>
          <w:szCs w:val="24"/>
        </w:rPr>
        <w:t>4.1</w:t>
      </w:r>
      <w:r w:rsidRPr="00EA656E">
        <w:rPr>
          <w:rFonts w:cs="Times New Roman"/>
          <w:szCs w:val="24"/>
        </w:rPr>
        <w:t xml:space="preserve"> – Контекстная диаграмма</w:t>
      </w:r>
    </w:p>
    <w:p w14:paraId="27BBAE5A" w14:textId="38B0F737" w:rsidR="0029677E" w:rsidRPr="00EA26FB" w:rsidRDefault="00EA26FB" w:rsidP="00EA26FB">
      <w:pPr>
        <w:spacing w:before="0"/>
        <w:ind w:firstLine="709"/>
        <w:contextualSpacing w:val="0"/>
        <w:rPr>
          <w:rFonts w:cs="Times New Roman"/>
          <w:noProof/>
          <w:szCs w:val="24"/>
        </w:rPr>
      </w:pPr>
      <w:r w:rsidRPr="00EA656E">
        <w:rPr>
          <w:rFonts w:cs="Times New Roman"/>
          <w:noProof/>
          <w:szCs w:val="24"/>
        </w:rPr>
        <w:t>Ниже приведено описание основных элементов контекстной диаграммы</w:t>
      </w:r>
      <w:r>
        <w:rPr>
          <w:rFonts w:cs="Times New Roman"/>
          <w:noProof/>
          <w:szCs w:val="24"/>
        </w:rPr>
        <w:t>.</w:t>
      </w:r>
    </w:p>
    <w:p w14:paraId="1140B727" w14:textId="0BC050FF" w:rsidR="0029677E" w:rsidRPr="00EA26FB" w:rsidRDefault="0029677E" w:rsidP="00EA26FB">
      <w:pPr>
        <w:rPr>
          <w:b/>
          <w:bCs/>
        </w:rPr>
      </w:pPr>
      <w:r w:rsidRPr="00EA26FB">
        <w:rPr>
          <w:b/>
          <w:bCs/>
        </w:rPr>
        <w:t>Выбор категории оверлея</w:t>
      </w:r>
      <w:r w:rsidR="00EA26FB" w:rsidRPr="00EA26FB">
        <w:rPr>
          <w:b/>
          <w:bCs/>
        </w:rPr>
        <w:t xml:space="preserve">: </w:t>
      </w:r>
      <w:r w:rsidR="00EA26FB">
        <w:t>к</w:t>
      </w:r>
      <w:r>
        <w:t>огда пользователь запускает бота и взаимодействует с командой "Категории</w:t>
      </w:r>
      <w:r>
        <w:rPr>
          <w:rFonts w:ascii="Segoe UI Emoji" w:hAnsi="Segoe UI Emoji" w:cs="Segoe UI Emoji"/>
        </w:rPr>
        <w:t>📋</w:t>
      </w:r>
      <w:r>
        <w:t>", бот предоставляет пользователю список категорий оверлеев, таких как "Видео</w:t>
      </w:r>
      <w:r>
        <w:rPr>
          <w:rFonts w:ascii="Segoe UI Emoji" w:hAnsi="Segoe UI Emoji" w:cs="Segoe UI Emoji"/>
        </w:rPr>
        <w:t>🎞</w:t>
      </w:r>
      <w:r>
        <w:t>️", "Картинки</w:t>
      </w:r>
      <w:r>
        <w:rPr>
          <w:rFonts w:ascii="Segoe UI Emoji" w:hAnsi="Segoe UI Emoji" w:cs="Segoe UI Emoji"/>
        </w:rPr>
        <w:t>🌆</w:t>
      </w:r>
      <w:r>
        <w:t>" и др. Пользователь выбирает нужную категорию, и бот предоставляет дополнительные опции, связанные с выбранной категорией (например, тематики видео).</w:t>
      </w:r>
    </w:p>
    <w:p w14:paraId="51289E01" w14:textId="6F138F69" w:rsidR="0029677E" w:rsidRDefault="0029677E" w:rsidP="00EA26FB">
      <w:r w:rsidRPr="00EA26FB">
        <w:rPr>
          <w:b/>
          <w:bCs/>
        </w:rPr>
        <w:t>Инструкция к боту</w:t>
      </w:r>
      <w:r w:rsidR="00EA26FB" w:rsidRPr="00EA26FB">
        <w:rPr>
          <w:b/>
          <w:bCs/>
        </w:rPr>
        <w:t>:</w:t>
      </w:r>
      <w:r w:rsidR="00EA26FB">
        <w:t xml:space="preserve"> п</w:t>
      </w:r>
      <w:r>
        <w:t>ри команде "/</w:t>
      </w:r>
      <w:proofErr w:type="spellStart"/>
      <w:r>
        <w:t>start</w:t>
      </w:r>
      <w:proofErr w:type="spellEnd"/>
      <w:r>
        <w:t>" бот приветствует пользователя и предоставляет краткую инструкцию по использованию. Это может включать в себя обзор доступных команд, например, "Помощь</w:t>
      </w:r>
      <w:r>
        <w:rPr>
          <w:rFonts w:ascii="Segoe UI Emoji" w:hAnsi="Segoe UI Emoji" w:cs="Segoe UI Emoji"/>
        </w:rPr>
        <w:t>❓</w:t>
      </w:r>
      <w:r>
        <w:t>", "</w:t>
      </w:r>
      <w:r>
        <w:rPr>
          <w:rFonts w:cs="Times New Roman"/>
        </w:rPr>
        <w:t>Категории</w:t>
      </w:r>
      <w:r>
        <w:rPr>
          <w:rFonts w:ascii="Segoe UI Emoji" w:hAnsi="Segoe UI Emoji" w:cs="Segoe UI Emoji"/>
        </w:rPr>
        <w:t>📋</w:t>
      </w:r>
      <w:r>
        <w:t>", "Избранное</w:t>
      </w:r>
      <w:r>
        <w:rPr>
          <w:rFonts w:ascii="Segoe UI Emoji" w:hAnsi="Segoe UI Emoji" w:cs="Segoe UI Emoji"/>
        </w:rPr>
        <w:t>❤</w:t>
      </w:r>
      <w:r>
        <w:t xml:space="preserve">"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др</w:t>
      </w:r>
      <w:r>
        <w:t xml:space="preserve">. </w:t>
      </w:r>
      <w:r>
        <w:rPr>
          <w:rFonts w:cs="Times New Roman"/>
        </w:rPr>
        <w:t>Также</w:t>
      </w:r>
      <w:r>
        <w:t xml:space="preserve"> </w:t>
      </w:r>
      <w:r>
        <w:rPr>
          <w:rFonts w:cs="Times New Roman"/>
        </w:rPr>
        <w:t>бот</w:t>
      </w:r>
      <w:r>
        <w:t xml:space="preserve"> </w:t>
      </w:r>
      <w:r>
        <w:rPr>
          <w:rFonts w:cs="Times New Roman"/>
        </w:rPr>
        <w:t>может</w:t>
      </w:r>
      <w:r>
        <w:t xml:space="preserve"> </w:t>
      </w:r>
      <w:r>
        <w:rPr>
          <w:rFonts w:cs="Times New Roman"/>
        </w:rPr>
        <w:t>предложить</w:t>
      </w:r>
      <w:r>
        <w:t xml:space="preserve"> </w:t>
      </w:r>
      <w:r>
        <w:rPr>
          <w:rFonts w:cs="Times New Roman"/>
        </w:rPr>
        <w:t>выбрать</w:t>
      </w:r>
      <w:r>
        <w:t xml:space="preserve"> </w:t>
      </w:r>
      <w:r>
        <w:rPr>
          <w:rFonts w:cs="Times New Roman"/>
        </w:rPr>
        <w:t>категорию</w:t>
      </w:r>
      <w:r>
        <w:t xml:space="preserve"> </w:t>
      </w:r>
      <w:r>
        <w:rPr>
          <w:rFonts w:cs="Times New Roman"/>
        </w:rPr>
        <w:t>ов</w:t>
      </w:r>
      <w:r>
        <w:t>ерлеев.</w:t>
      </w:r>
    </w:p>
    <w:p w14:paraId="4D6D2055" w14:textId="5EB3B79A" w:rsidR="0029677E" w:rsidRPr="00EA26FB" w:rsidRDefault="0029677E" w:rsidP="00EA26FB">
      <w:pPr>
        <w:rPr>
          <w:b/>
          <w:bCs/>
        </w:rPr>
      </w:pPr>
      <w:r w:rsidRPr="00EA26FB">
        <w:rPr>
          <w:b/>
          <w:bCs/>
        </w:rPr>
        <w:t>База данных (БД):</w:t>
      </w:r>
      <w:r w:rsidR="00EA26FB">
        <w:rPr>
          <w:b/>
          <w:bCs/>
        </w:rPr>
        <w:t xml:space="preserve"> </w:t>
      </w:r>
      <w:r w:rsidR="00EA26FB">
        <w:t>б</w:t>
      </w:r>
      <w:r>
        <w:t>от использует базу данных для хранения информации о пользователях, оверлеях и их статусе (избранное). В таблице пользователей хранятся Telegram ID, никнейм и текущая тема пользователя. В таблице оверлеев хранятся номер оверлея, название, тема, тип (видео, картинка), ссылка на файл и флаг "</w:t>
      </w:r>
      <w:r w:rsidR="00FD1688">
        <w:t>И</w:t>
      </w:r>
      <w:r>
        <w:t>збранное". База данных обеспечивает сохранение пользовательских настроек и управление доступом к оверлеям.</w:t>
      </w:r>
    </w:p>
    <w:p w14:paraId="6E7E2D0D" w14:textId="77777777" w:rsidR="0029677E" w:rsidRDefault="0029677E" w:rsidP="0029677E"/>
    <w:p w14:paraId="299A82FC" w14:textId="6F576456" w:rsidR="0029677E" w:rsidRDefault="0029677E" w:rsidP="00EA26FB">
      <w:r w:rsidRPr="00EA26FB">
        <w:rPr>
          <w:b/>
          <w:bCs/>
        </w:rPr>
        <w:lastRenderedPageBreak/>
        <w:t>Оверлей по выбранной тематике:</w:t>
      </w:r>
      <w:r w:rsidR="00EA26FB">
        <w:t xml:space="preserve"> к</w:t>
      </w:r>
      <w:r>
        <w:t>огда пользователь выбирает тематику оверлея, например, "Бабочки</w:t>
      </w:r>
      <w:r>
        <w:rPr>
          <w:rFonts w:ascii="Segoe UI Emoji" w:hAnsi="Segoe UI Emoji" w:cs="Segoe UI Emoji"/>
        </w:rPr>
        <w:t>🦋</w:t>
      </w:r>
      <w:r>
        <w:t>", "Звезды</w:t>
      </w:r>
      <w:r>
        <w:rPr>
          <w:rFonts w:ascii="Segoe UI Emoji" w:hAnsi="Segoe UI Emoji" w:cs="Segoe UI Emoji"/>
        </w:rPr>
        <w:t>✨</w:t>
      </w:r>
      <w:r>
        <w:t>", "</w:t>
      </w:r>
      <w:r>
        <w:rPr>
          <w:rFonts w:cs="Times New Roman"/>
        </w:rPr>
        <w:t>Фон</w:t>
      </w:r>
      <w:r>
        <w:rPr>
          <w:rFonts w:ascii="Segoe UI Emoji" w:hAnsi="Segoe UI Emoji" w:cs="Segoe UI Emoji"/>
        </w:rPr>
        <w:t>🌌</w:t>
      </w:r>
      <w:r>
        <w:t>", бот обращается к базе данных, извлекает соответствующие оверлеи и предоставляет пользователю возможность выбрать конкретный оверлей. Бот может также предложить просмотр предыдущих и следующих оверлеев в выбранной тематике.</w:t>
      </w:r>
    </w:p>
    <w:p w14:paraId="5BE873A1" w14:textId="77777777" w:rsidR="00922038" w:rsidRDefault="0029677E" w:rsidP="00922038">
      <w:r w:rsidRPr="00EA26FB">
        <w:rPr>
          <w:b/>
          <w:bCs/>
        </w:rPr>
        <w:t>Избранные оверлеи:</w:t>
      </w:r>
      <w:r w:rsidR="00EA26FB">
        <w:t xml:space="preserve"> к</w:t>
      </w:r>
      <w:r>
        <w:t>огда пользователь выбирает опцию "Избранное</w:t>
      </w:r>
      <w:r>
        <w:rPr>
          <w:rFonts w:ascii="Segoe UI Emoji" w:hAnsi="Segoe UI Emoji" w:cs="Segoe UI Emoji"/>
        </w:rPr>
        <w:t>❤</w:t>
      </w:r>
      <w:r>
        <w:t xml:space="preserve">", </w:t>
      </w:r>
      <w:r>
        <w:rPr>
          <w:rFonts w:cs="Times New Roman"/>
        </w:rPr>
        <w:t>бот</w:t>
      </w:r>
      <w:r>
        <w:t xml:space="preserve"> </w:t>
      </w:r>
      <w:r>
        <w:rPr>
          <w:rFonts w:cs="Times New Roman"/>
        </w:rPr>
        <w:t>обращается</w:t>
      </w:r>
      <w:r>
        <w:t xml:space="preserve"> </w:t>
      </w:r>
      <w:r>
        <w:rPr>
          <w:rFonts w:cs="Times New Roman"/>
        </w:rPr>
        <w:t>к</w:t>
      </w:r>
      <w:r>
        <w:t xml:space="preserve"> </w:t>
      </w:r>
      <w:r>
        <w:rPr>
          <w:rFonts w:cs="Times New Roman"/>
        </w:rPr>
        <w:t>базе</w:t>
      </w:r>
      <w:r>
        <w:t xml:space="preserve"> </w:t>
      </w:r>
      <w:r>
        <w:rPr>
          <w:rFonts w:cs="Times New Roman"/>
        </w:rPr>
        <w:t>данных</w:t>
      </w:r>
      <w:r>
        <w:t xml:space="preserve">, </w:t>
      </w:r>
      <w:r>
        <w:rPr>
          <w:rFonts w:cs="Times New Roman"/>
        </w:rPr>
        <w:t>извлекает</w:t>
      </w:r>
      <w:r>
        <w:t xml:space="preserve"> </w:t>
      </w:r>
      <w:r>
        <w:rPr>
          <w:rFonts w:cs="Times New Roman"/>
        </w:rPr>
        <w:t>избранные</w:t>
      </w:r>
      <w:r>
        <w:t xml:space="preserve"> </w:t>
      </w:r>
      <w:r>
        <w:rPr>
          <w:rFonts w:cs="Times New Roman"/>
        </w:rPr>
        <w:t>оверлеи</w:t>
      </w:r>
      <w:r>
        <w:t xml:space="preserve"> </w:t>
      </w:r>
      <w:r>
        <w:rPr>
          <w:rFonts w:cs="Times New Roman"/>
        </w:rPr>
        <w:t>для</w:t>
      </w:r>
      <w:r>
        <w:t xml:space="preserve"> </w:t>
      </w:r>
      <w:r>
        <w:rPr>
          <w:rFonts w:cs="Times New Roman"/>
        </w:rPr>
        <w:t>данного</w:t>
      </w:r>
      <w:r>
        <w:t xml:space="preserve"> </w:t>
      </w:r>
      <w:r>
        <w:rPr>
          <w:rFonts w:cs="Times New Roman"/>
        </w:rPr>
        <w:t>пользователя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предоставляет</w:t>
      </w:r>
      <w:r>
        <w:t xml:space="preserve"> </w:t>
      </w:r>
      <w:r>
        <w:rPr>
          <w:rFonts w:cs="Times New Roman"/>
        </w:rPr>
        <w:t>их</w:t>
      </w:r>
      <w:r>
        <w:t xml:space="preserve"> </w:t>
      </w:r>
      <w:r>
        <w:rPr>
          <w:rFonts w:cs="Times New Roman"/>
        </w:rPr>
        <w:t>в</w:t>
      </w:r>
      <w:r>
        <w:t xml:space="preserve"> </w:t>
      </w:r>
      <w:r>
        <w:rPr>
          <w:rFonts w:cs="Times New Roman"/>
        </w:rPr>
        <w:t>виде</w:t>
      </w:r>
      <w:r>
        <w:t xml:space="preserve"> </w:t>
      </w:r>
      <w:r>
        <w:rPr>
          <w:rFonts w:cs="Times New Roman"/>
        </w:rPr>
        <w:t>списка</w:t>
      </w:r>
      <w:r>
        <w:t xml:space="preserve">. </w:t>
      </w:r>
      <w:r>
        <w:rPr>
          <w:rFonts w:cs="Times New Roman"/>
        </w:rPr>
        <w:t>Пользователь</w:t>
      </w:r>
      <w:r>
        <w:t xml:space="preserve"> может просматривать избранные оверлеи и взаимодействовать с ними, например, добавлять или удалять из избранного. Бот обновляет базу данных согласно действиям пользователя.</w:t>
      </w:r>
    </w:p>
    <w:p w14:paraId="0763ECD2" w14:textId="51CA878D" w:rsidR="00922038" w:rsidRDefault="00922038" w:rsidP="00922038">
      <w:pPr>
        <w:pStyle w:val="1"/>
      </w:pPr>
      <w:bookmarkStart w:id="5" w:name="_Toc157674523"/>
      <w:r>
        <w:lastRenderedPageBreak/>
        <w:t>Структура базы данных</w:t>
      </w:r>
      <w:bookmarkEnd w:id="5"/>
    </w:p>
    <w:p w14:paraId="61BF1EDC" w14:textId="5A768A4F" w:rsidR="00A84AF9" w:rsidRPr="00A84AF9" w:rsidRDefault="00A84AF9" w:rsidP="00A84AF9">
      <w:r>
        <w:rPr>
          <w:rFonts w:cs="Times New Roman"/>
          <w:szCs w:val="24"/>
        </w:rPr>
        <w:t xml:space="preserve">Концептуальная </w:t>
      </w:r>
      <w:r>
        <w:rPr>
          <w:rFonts w:cs="Times New Roman"/>
          <w:szCs w:val="24"/>
          <w:lang w:val="en-US"/>
        </w:rPr>
        <w:t>ER</w:t>
      </w:r>
      <w:r w:rsidRPr="008F3739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диаграмма базы данных «</w:t>
      </w:r>
      <w:proofErr w:type="spellStart"/>
      <w:r w:rsidRPr="00A84AF9">
        <w:rPr>
          <w:rFonts w:cs="Times New Roman"/>
          <w:szCs w:val="24"/>
        </w:rPr>
        <w:t>over</w:t>
      </w:r>
      <w:proofErr w:type="spellEnd"/>
      <w:r>
        <w:rPr>
          <w:rFonts w:cs="Times New Roman"/>
          <w:szCs w:val="24"/>
        </w:rPr>
        <w:t>» представлена на рисунке 5.1</w:t>
      </w:r>
    </w:p>
    <w:p w14:paraId="05CF5438" w14:textId="09A64804" w:rsidR="00922038" w:rsidRDefault="00A84AF9" w:rsidP="00A57F3A">
      <w:pPr>
        <w:ind w:firstLine="0"/>
        <w:jc w:val="center"/>
      </w:pPr>
      <w:r w:rsidRPr="00A84AF9">
        <w:rPr>
          <w:noProof/>
        </w:rPr>
        <w:drawing>
          <wp:inline distT="0" distB="0" distL="0" distR="0" wp14:anchorId="4B2575E7" wp14:editId="7F662231">
            <wp:extent cx="5158740" cy="2924640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351" t="7440" r="6046" b="10158"/>
                    <a:stretch/>
                  </pic:blipFill>
                  <pic:spPr bwMode="auto">
                    <a:xfrm>
                      <a:off x="0" y="0"/>
                      <a:ext cx="5164248" cy="2927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02615" w14:textId="054321F9" w:rsidR="00922038" w:rsidRDefault="00A84AF9" w:rsidP="00A57F3A">
      <w:pPr>
        <w:jc w:val="center"/>
      </w:pPr>
      <w:r>
        <w:t xml:space="preserve">Рисунок 5.1 – </w:t>
      </w:r>
      <w:r>
        <w:rPr>
          <w:rFonts w:cs="Times New Roman"/>
          <w:szCs w:val="24"/>
        </w:rPr>
        <w:t xml:space="preserve">Концептуальная </w:t>
      </w:r>
      <w:r>
        <w:rPr>
          <w:rFonts w:cs="Times New Roman"/>
          <w:szCs w:val="24"/>
          <w:lang w:val="en-US"/>
        </w:rPr>
        <w:t>ER</w:t>
      </w:r>
      <w:r w:rsidRPr="008F3739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диаграмма</w:t>
      </w:r>
    </w:p>
    <w:p w14:paraId="73E3CD2D" w14:textId="3395BC4A" w:rsidR="00A57F3A" w:rsidRDefault="00A57F3A" w:rsidP="00A57F3A">
      <w:r>
        <w:t xml:space="preserve">Таблица </w:t>
      </w:r>
      <w:r w:rsidR="00FD1688">
        <w:t>«</w:t>
      </w:r>
      <w:proofErr w:type="spellStart"/>
      <w:r w:rsidR="00922038">
        <w:t>overlays</w:t>
      </w:r>
      <w:proofErr w:type="spellEnd"/>
      <w:r w:rsidR="00FD1688">
        <w:t>»</w:t>
      </w:r>
      <w:r w:rsidR="00922038">
        <w:t xml:space="preserve"> содержит информацию о доступных оверлеях, включая их название, тип, тему, URL-адрес файла, описание и флаг избранного. </w:t>
      </w:r>
    </w:p>
    <w:p w14:paraId="61E1EB36" w14:textId="15597066" w:rsidR="00922038" w:rsidRDefault="00922038" w:rsidP="00A57F3A">
      <w:r>
        <w:t xml:space="preserve">Таблица </w:t>
      </w:r>
      <w:r w:rsidR="00FD1688">
        <w:t>«</w:t>
      </w:r>
      <w:proofErr w:type="spellStart"/>
      <w:r>
        <w:t>users</w:t>
      </w:r>
      <w:proofErr w:type="spellEnd"/>
      <w:r w:rsidR="00FD1688">
        <w:t>»</w:t>
      </w:r>
      <w:r>
        <w:t xml:space="preserve"> хранит информацию о пользователях, включая их идентификатор, имя, фамилию и имя пользователя в Telegram.</w:t>
      </w:r>
    </w:p>
    <w:p w14:paraId="330972ED" w14:textId="77777777" w:rsidR="00922038" w:rsidRDefault="00922038" w:rsidP="00922038"/>
    <w:p w14:paraId="363418F3" w14:textId="77777777" w:rsidR="00A47246" w:rsidRPr="00736A5F" w:rsidRDefault="00A47246" w:rsidP="00A47246">
      <w:pPr>
        <w:pStyle w:val="1"/>
      </w:pPr>
      <w:bookmarkStart w:id="6" w:name="_Toc157674524"/>
      <w:r w:rsidRPr="00736A5F">
        <w:lastRenderedPageBreak/>
        <w:t>Разработка алгоритма решения задачи:</w:t>
      </w:r>
      <w:bookmarkEnd w:id="6"/>
    </w:p>
    <w:p w14:paraId="4E8D38B0" w14:textId="6703C4A2" w:rsidR="002E57FD" w:rsidRPr="002E57FD" w:rsidRDefault="002E57FD" w:rsidP="002E57FD">
      <w:pPr>
        <w:contextualSpacing w:val="0"/>
        <w:rPr>
          <w:rFonts w:cs="Times New Roman"/>
          <w:szCs w:val="24"/>
        </w:rPr>
      </w:pPr>
      <w:r w:rsidRPr="002E57FD">
        <w:rPr>
          <w:rFonts w:cs="Times New Roman"/>
          <w:szCs w:val="24"/>
        </w:rPr>
        <w:t xml:space="preserve">В коде телеграмм бота </w:t>
      </w:r>
      <w:proofErr w:type="spellStart"/>
      <w:r w:rsidRPr="002E57FD">
        <w:rPr>
          <w:rFonts w:cs="Times New Roman"/>
          <w:szCs w:val="24"/>
        </w:rPr>
        <w:t>OverEdit</w:t>
      </w:r>
      <w:proofErr w:type="spellEnd"/>
      <w:r w:rsidRPr="002E57FD">
        <w:rPr>
          <w:rFonts w:cs="Times New Roman"/>
          <w:szCs w:val="24"/>
        </w:rPr>
        <w:t xml:space="preserve"> представлен набор функций для обработки команд и нажатий кнопок пользователей, связанных с выбором оверлеев (видео). </w:t>
      </w:r>
      <w:r>
        <w:rPr>
          <w:rFonts w:cs="Times New Roman"/>
          <w:szCs w:val="24"/>
        </w:rPr>
        <w:t xml:space="preserve"> </w:t>
      </w:r>
      <w:r w:rsidR="006F7E49">
        <w:rPr>
          <w:rFonts w:cs="Times New Roman"/>
          <w:szCs w:val="24"/>
        </w:rPr>
        <w:t>Исходный</w:t>
      </w:r>
      <w:r>
        <w:rPr>
          <w:rFonts w:cs="Times New Roman"/>
          <w:szCs w:val="24"/>
        </w:rPr>
        <w:t xml:space="preserve"> код</w:t>
      </w:r>
      <w:r w:rsidR="006F7E49">
        <w:rPr>
          <w:rFonts w:cs="Times New Roman"/>
          <w:szCs w:val="24"/>
        </w:rPr>
        <w:t xml:space="preserve"> Телеграм бота</w:t>
      </w:r>
      <w:r>
        <w:rPr>
          <w:rFonts w:cs="Times New Roman"/>
          <w:szCs w:val="24"/>
        </w:rPr>
        <w:t xml:space="preserve"> представлен в приложении</w:t>
      </w:r>
      <w:r w:rsidR="006F7E49" w:rsidRPr="006F7E49">
        <w:rPr>
          <w:rFonts w:cs="Times New Roman"/>
          <w:szCs w:val="24"/>
        </w:rPr>
        <w:t xml:space="preserve"> </w:t>
      </w:r>
      <w:r w:rsidR="006F7E49">
        <w:rPr>
          <w:rFonts w:cs="Times New Roman"/>
          <w:szCs w:val="24"/>
        </w:rPr>
        <w:t>Е</w:t>
      </w:r>
      <w:r>
        <w:rPr>
          <w:rFonts w:cs="Times New Roman"/>
          <w:szCs w:val="24"/>
        </w:rPr>
        <w:t>.</w:t>
      </w:r>
      <w:r w:rsidR="006F7E49">
        <w:rPr>
          <w:rFonts w:cs="Times New Roman"/>
          <w:szCs w:val="24"/>
        </w:rPr>
        <w:t xml:space="preserve"> </w:t>
      </w:r>
      <w:r w:rsidRPr="002E57FD">
        <w:rPr>
          <w:rFonts w:cs="Times New Roman"/>
          <w:szCs w:val="24"/>
        </w:rPr>
        <w:t>Ниже приведены основные шаги алгоритма решения задачи, реализованного в коде:</w:t>
      </w:r>
    </w:p>
    <w:p w14:paraId="37DDB14F" w14:textId="77777777" w:rsidR="002E57FD" w:rsidRDefault="002E57FD" w:rsidP="002E57FD">
      <w:pPr>
        <w:contextualSpacing w:val="0"/>
        <w:rPr>
          <w:rFonts w:cs="Times New Roman"/>
          <w:szCs w:val="24"/>
        </w:rPr>
      </w:pPr>
      <w:r w:rsidRPr="002E57FD">
        <w:rPr>
          <w:rFonts w:cs="Times New Roman"/>
          <w:b/>
          <w:bCs/>
          <w:szCs w:val="24"/>
        </w:rPr>
        <w:t>Инициализация бота и базы данных:</w:t>
      </w:r>
      <w:r w:rsidRPr="002E57FD">
        <w:rPr>
          <w:rFonts w:cs="Times New Roman"/>
          <w:szCs w:val="24"/>
        </w:rPr>
        <w:t xml:space="preserve"> </w:t>
      </w:r>
    </w:p>
    <w:p w14:paraId="4A5C6F97" w14:textId="793D1864" w:rsidR="002E57FD" w:rsidRDefault="002E57FD" w:rsidP="002E57FD">
      <w:pPr>
        <w:pStyle w:val="a0"/>
        <w:rPr>
          <w:rFonts w:cs="Times New Roman"/>
          <w:szCs w:val="24"/>
        </w:rPr>
      </w:pPr>
      <w:r w:rsidRPr="002E57FD">
        <w:t xml:space="preserve">бот инициализируется с помощью токена и создает соединение с базой данных </w:t>
      </w:r>
      <w:proofErr w:type="spellStart"/>
      <w:r w:rsidRPr="002E57FD">
        <w:t>SQLite</w:t>
      </w:r>
      <w:proofErr w:type="spellEnd"/>
      <w:r w:rsidRPr="002E57FD">
        <w:t>.</w:t>
      </w:r>
    </w:p>
    <w:p w14:paraId="1AAE5E0A" w14:textId="31FCCF3F" w:rsidR="002E57FD" w:rsidRPr="002E57FD" w:rsidRDefault="002E57FD" w:rsidP="002E57FD">
      <w:pPr>
        <w:contextualSpacing w:val="0"/>
        <w:rPr>
          <w:rFonts w:cs="Times New Roman"/>
          <w:b/>
          <w:bCs/>
          <w:szCs w:val="24"/>
        </w:rPr>
      </w:pPr>
      <w:r w:rsidRPr="002E57FD">
        <w:rPr>
          <w:rFonts w:cs="Times New Roman"/>
          <w:b/>
          <w:bCs/>
          <w:szCs w:val="24"/>
        </w:rPr>
        <w:t xml:space="preserve">Обработка команды </w:t>
      </w:r>
      <w:r w:rsidR="00FD1688">
        <w:rPr>
          <w:rFonts w:cs="Times New Roman"/>
          <w:b/>
          <w:bCs/>
          <w:szCs w:val="24"/>
        </w:rPr>
        <w:t>«</w:t>
      </w:r>
      <w:r w:rsidRPr="002E57FD">
        <w:rPr>
          <w:rFonts w:cs="Times New Roman"/>
          <w:b/>
          <w:bCs/>
          <w:szCs w:val="24"/>
        </w:rPr>
        <w:t>/</w:t>
      </w:r>
      <w:proofErr w:type="spellStart"/>
      <w:r w:rsidRPr="002E57FD">
        <w:rPr>
          <w:rFonts w:cs="Times New Roman"/>
          <w:b/>
          <w:bCs/>
          <w:szCs w:val="24"/>
        </w:rPr>
        <w:t>start</w:t>
      </w:r>
      <w:proofErr w:type="spellEnd"/>
      <w:r w:rsidR="00FD1688">
        <w:rPr>
          <w:rFonts w:cs="Times New Roman"/>
          <w:b/>
          <w:bCs/>
          <w:szCs w:val="24"/>
        </w:rPr>
        <w:t>»</w:t>
      </w:r>
      <w:r w:rsidRPr="002E57FD">
        <w:rPr>
          <w:rFonts w:cs="Times New Roman"/>
          <w:b/>
          <w:bCs/>
          <w:szCs w:val="24"/>
        </w:rPr>
        <w:t>:</w:t>
      </w:r>
    </w:p>
    <w:p w14:paraId="2E5A5969" w14:textId="734A6AD2" w:rsidR="002E57FD" w:rsidRPr="002E57FD" w:rsidRDefault="00DA1F29" w:rsidP="002E57FD">
      <w:pPr>
        <w:pStyle w:val="a0"/>
      </w:pPr>
      <w:r>
        <w:t>п</w:t>
      </w:r>
      <w:r w:rsidR="002E57FD" w:rsidRPr="002E57FD">
        <w:t>ри получении команды `/</w:t>
      </w:r>
      <w:proofErr w:type="spellStart"/>
      <w:r w:rsidR="002E57FD" w:rsidRPr="002E57FD">
        <w:t>start</w:t>
      </w:r>
      <w:proofErr w:type="spellEnd"/>
      <w:r w:rsidR="002E57FD" w:rsidRPr="002E57FD">
        <w:t>` бот добавляет пользователя в базу данных, если его данные еще не были записаны</w:t>
      </w:r>
      <w:r w:rsidR="000331BC">
        <w:t>;</w:t>
      </w:r>
    </w:p>
    <w:p w14:paraId="31B306A4" w14:textId="60713D52" w:rsidR="002E57FD" w:rsidRPr="002E57FD" w:rsidRDefault="00DA1F29" w:rsidP="002E57FD">
      <w:pPr>
        <w:pStyle w:val="a0"/>
      </w:pPr>
      <w:r>
        <w:t>о</w:t>
      </w:r>
      <w:r w:rsidR="002E57FD" w:rsidRPr="002E57FD">
        <w:t>тправляется приветственное сообщение с кнопками для навигации по функционалу бота.</w:t>
      </w:r>
    </w:p>
    <w:p w14:paraId="3C12A276" w14:textId="4A33E905" w:rsidR="002E57FD" w:rsidRPr="002E57FD" w:rsidRDefault="002E57FD" w:rsidP="002E57FD">
      <w:pPr>
        <w:contextualSpacing w:val="0"/>
        <w:rPr>
          <w:rFonts w:cs="Times New Roman"/>
          <w:b/>
          <w:bCs/>
          <w:szCs w:val="24"/>
        </w:rPr>
      </w:pPr>
      <w:r w:rsidRPr="002E57FD">
        <w:rPr>
          <w:rFonts w:cs="Times New Roman"/>
          <w:b/>
          <w:bCs/>
          <w:szCs w:val="24"/>
        </w:rPr>
        <w:t>Обработка нажатия кнопок:</w:t>
      </w:r>
    </w:p>
    <w:p w14:paraId="31EF5D63" w14:textId="0856A455" w:rsidR="002E57FD" w:rsidRPr="002E57FD" w:rsidRDefault="002E57FD" w:rsidP="002E57FD">
      <w:pPr>
        <w:pStyle w:val="a0"/>
      </w:pPr>
      <w:r w:rsidRPr="002E57FD">
        <w:t xml:space="preserve">   </w:t>
      </w:r>
      <w:r w:rsidR="00DA1F29">
        <w:t>б</w:t>
      </w:r>
      <w:r w:rsidRPr="002E57FD">
        <w:t xml:space="preserve">от обрабатывает нажатия кнопок с помощью функции </w:t>
      </w:r>
      <w:r w:rsidR="00D94513">
        <w:t>«</w:t>
      </w:r>
      <w:proofErr w:type="spellStart"/>
      <w:r w:rsidRPr="002E57FD">
        <w:t>callback_handler</w:t>
      </w:r>
      <w:proofErr w:type="spellEnd"/>
      <w:r w:rsidR="00D94513">
        <w:t>»</w:t>
      </w:r>
      <w:r>
        <w:t>;</w:t>
      </w:r>
    </w:p>
    <w:p w14:paraId="46DE749C" w14:textId="2864365F" w:rsidR="002E57FD" w:rsidRPr="002E57FD" w:rsidRDefault="002E57FD" w:rsidP="002E57FD">
      <w:pPr>
        <w:pStyle w:val="a0"/>
      </w:pPr>
      <w:r w:rsidRPr="002E57FD">
        <w:t xml:space="preserve">   </w:t>
      </w:r>
      <w:r w:rsidR="00DA1F29">
        <w:t>п</w:t>
      </w:r>
      <w:r w:rsidRPr="002E57FD">
        <w:t xml:space="preserve">ри нажатии кнопки </w:t>
      </w:r>
      <w:r w:rsidR="00FD1688">
        <w:t>«</w:t>
      </w:r>
      <w:r w:rsidRPr="002E57FD">
        <w:t>Помощь</w:t>
      </w:r>
      <w:r w:rsidR="00FD1688">
        <w:t>»</w:t>
      </w:r>
      <w:r w:rsidRPr="002E57FD">
        <w:t xml:space="preserve"> выводится информация о доступных командах и действиях пользователей</w:t>
      </w:r>
      <w:r>
        <w:t>;</w:t>
      </w:r>
    </w:p>
    <w:p w14:paraId="5F2C4FC0" w14:textId="48476045" w:rsidR="002E57FD" w:rsidRPr="002E57FD" w:rsidRDefault="002E57FD" w:rsidP="002E57FD">
      <w:pPr>
        <w:pStyle w:val="a0"/>
      </w:pPr>
      <w:r w:rsidRPr="002E57FD">
        <w:t xml:space="preserve">  </w:t>
      </w:r>
      <w:r w:rsidR="00DA1F29">
        <w:t>п</w:t>
      </w:r>
      <w:r w:rsidRPr="002E57FD">
        <w:t>ри выборе категории оверлеев (видео) бот отображает соответствующие видео в зависимости от выбранной тематики</w:t>
      </w:r>
      <w:r>
        <w:t>;</w:t>
      </w:r>
    </w:p>
    <w:p w14:paraId="41FC52BD" w14:textId="783B8834" w:rsidR="002E57FD" w:rsidRPr="002E57FD" w:rsidRDefault="002E57FD" w:rsidP="002E57FD">
      <w:pPr>
        <w:pStyle w:val="a0"/>
      </w:pPr>
      <w:r w:rsidRPr="002E57FD">
        <w:t xml:space="preserve">  </w:t>
      </w:r>
      <w:r w:rsidR="00DA1F29">
        <w:t>п</w:t>
      </w:r>
      <w:r w:rsidRPr="002E57FD">
        <w:t>ользователь может переключать видео вперед или назад, просматривать избранное, добавлять видео в избранное и удалять из него.</w:t>
      </w:r>
    </w:p>
    <w:p w14:paraId="5C20B436" w14:textId="2210904C" w:rsidR="002E57FD" w:rsidRPr="002E57FD" w:rsidRDefault="002E57FD" w:rsidP="002E57FD">
      <w:pPr>
        <w:contextualSpacing w:val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И</w:t>
      </w:r>
      <w:r w:rsidRPr="002E57FD">
        <w:rPr>
          <w:rFonts w:cs="Times New Roman"/>
          <w:b/>
          <w:bCs/>
          <w:szCs w:val="24"/>
        </w:rPr>
        <w:t>збранны</w:t>
      </w:r>
      <w:r w:rsidR="001C78C2">
        <w:rPr>
          <w:rFonts w:cs="Times New Roman"/>
          <w:b/>
          <w:bCs/>
          <w:szCs w:val="24"/>
        </w:rPr>
        <w:t>е</w:t>
      </w:r>
      <w:r w:rsidRPr="002E57FD">
        <w:rPr>
          <w:rFonts w:cs="Times New Roman"/>
          <w:b/>
          <w:bCs/>
          <w:szCs w:val="24"/>
        </w:rPr>
        <w:t xml:space="preserve"> видео:</w:t>
      </w:r>
    </w:p>
    <w:p w14:paraId="6DAE70F4" w14:textId="1C6CEF52" w:rsidR="002E57FD" w:rsidRPr="002E57FD" w:rsidRDefault="002E57FD" w:rsidP="002E57FD">
      <w:pPr>
        <w:pStyle w:val="a0"/>
      </w:pPr>
      <w:r>
        <w:t>п</w:t>
      </w:r>
      <w:r w:rsidRPr="002E57FD">
        <w:t xml:space="preserve">ри выборе команды </w:t>
      </w:r>
      <w:r w:rsidR="00FD1688">
        <w:t>«</w:t>
      </w:r>
      <w:r w:rsidRPr="002E57FD">
        <w:t>Избранное</w:t>
      </w:r>
      <w:r w:rsidR="00FD1688">
        <w:t>»</w:t>
      </w:r>
      <w:r w:rsidRPr="002E57FD">
        <w:t xml:space="preserve"> бот показывает пользователю список избранных видео</w:t>
      </w:r>
      <w:r>
        <w:t>;</w:t>
      </w:r>
    </w:p>
    <w:p w14:paraId="4E69E9DD" w14:textId="5E9EA174" w:rsidR="002E57FD" w:rsidRDefault="002E57FD" w:rsidP="00910A7C">
      <w:pPr>
        <w:pStyle w:val="a0"/>
      </w:pPr>
      <w:r w:rsidRPr="002E57FD">
        <w:t xml:space="preserve"> </w:t>
      </w:r>
      <w:r>
        <w:t>п</w:t>
      </w:r>
      <w:r w:rsidRPr="002E57FD">
        <w:t>ользователь может добавлять просматривать избранные видео.</w:t>
      </w:r>
    </w:p>
    <w:p w14:paraId="5331292C" w14:textId="1CC90003" w:rsidR="002E57FD" w:rsidRPr="002E57FD" w:rsidRDefault="002E57FD" w:rsidP="002E57FD">
      <w:pPr>
        <w:pStyle w:val="a0"/>
        <w:numPr>
          <w:ilvl w:val="0"/>
          <w:numId w:val="0"/>
        </w:numPr>
        <w:ind w:left="851"/>
      </w:pPr>
      <w:r w:rsidRPr="002E57FD">
        <w:rPr>
          <w:rFonts w:cs="Times New Roman"/>
          <w:b/>
          <w:bCs/>
          <w:szCs w:val="24"/>
        </w:rPr>
        <w:t>Обработка ошибок:</w:t>
      </w:r>
    </w:p>
    <w:p w14:paraId="20055088" w14:textId="3503C688" w:rsidR="002E57FD" w:rsidRPr="002E57FD" w:rsidRDefault="002E57FD" w:rsidP="002E57FD">
      <w:pPr>
        <w:pStyle w:val="a0"/>
      </w:pPr>
      <w:r>
        <w:t>б</w:t>
      </w:r>
      <w:r w:rsidRPr="002E57FD">
        <w:t>от продолжает работу в режиме опроса (</w:t>
      </w:r>
      <w:proofErr w:type="spellStart"/>
      <w:r w:rsidRPr="002E57FD">
        <w:t>polling</w:t>
      </w:r>
      <w:proofErr w:type="spellEnd"/>
      <w:r w:rsidRPr="002E57FD">
        <w:t>) и обрабатывает исключения, чтобы избежать остановки работы при возникновении ошибок.</w:t>
      </w:r>
    </w:p>
    <w:p w14:paraId="06EF3931" w14:textId="77777777" w:rsidR="002E57FD" w:rsidRPr="002E57FD" w:rsidRDefault="002E57FD" w:rsidP="002E57FD">
      <w:pPr>
        <w:pStyle w:val="a0"/>
        <w:numPr>
          <w:ilvl w:val="0"/>
          <w:numId w:val="0"/>
        </w:numPr>
        <w:ind w:left="851"/>
      </w:pPr>
    </w:p>
    <w:p w14:paraId="4C9630A3" w14:textId="39D22388" w:rsidR="00A47246" w:rsidRPr="00736A5F" w:rsidRDefault="00A47246" w:rsidP="00A47246">
      <w:pPr>
        <w:pStyle w:val="1"/>
      </w:pPr>
      <w:bookmarkStart w:id="7" w:name="_Toc157674525"/>
      <w:r w:rsidRPr="00736A5F">
        <w:lastRenderedPageBreak/>
        <w:t>Определение языка, структуры программы и требований к техническим средствам</w:t>
      </w:r>
      <w:bookmarkEnd w:id="7"/>
    </w:p>
    <w:p w14:paraId="42CEA4AD" w14:textId="1691BA6B" w:rsidR="00910A7C" w:rsidRPr="00910A7C" w:rsidRDefault="00910A7C" w:rsidP="00910A7C">
      <w:pPr>
        <w:pStyle w:val="2"/>
      </w:pPr>
      <w:bookmarkStart w:id="8" w:name="_Toc157674526"/>
      <w:r w:rsidRPr="00910A7C">
        <w:t>Язык программирования</w:t>
      </w:r>
      <w:bookmarkEnd w:id="8"/>
    </w:p>
    <w:p w14:paraId="0C90543F" w14:textId="77777777" w:rsidR="00910A7C" w:rsidRPr="00910A7C" w:rsidRDefault="00910A7C" w:rsidP="00910A7C">
      <w:pPr>
        <w:spacing w:before="0"/>
        <w:ind w:firstLine="709"/>
        <w:contextualSpacing w:val="0"/>
        <w:rPr>
          <w:rFonts w:cs="Times New Roman"/>
          <w:szCs w:val="24"/>
        </w:rPr>
      </w:pPr>
    </w:p>
    <w:p w14:paraId="17FCAEBC" w14:textId="71D718AD" w:rsidR="00910A7C" w:rsidRPr="00910A7C" w:rsidRDefault="00910A7C" w:rsidP="00910A7C">
      <w:pPr>
        <w:spacing w:before="0"/>
        <w:ind w:firstLine="709"/>
        <w:contextualSpacing w:val="0"/>
        <w:rPr>
          <w:rFonts w:cs="Times New Roman"/>
          <w:szCs w:val="24"/>
        </w:rPr>
      </w:pPr>
      <w:r w:rsidRPr="00910A7C">
        <w:rPr>
          <w:rFonts w:cs="Times New Roman"/>
          <w:szCs w:val="24"/>
        </w:rPr>
        <w:t xml:space="preserve">Для разработки телеграмм бота </w:t>
      </w:r>
      <w:proofErr w:type="spellStart"/>
      <w:r w:rsidRPr="00910A7C">
        <w:rPr>
          <w:rFonts w:cs="Times New Roman"/>
          <w:szCs w:val="24"/>
        </w:rPr>
        <w:t>OverEdit</w:t>
      </w:r>
      <w:proofErr w:type="spellEnd"/>
      <w:r w:rsidRPr="00910A7C">
        <w:rPr>
          <w:rFonts w:cs="Times New Roman"/>
          <w:szCs w:val="24"/>
        </w:rPr>
        <w:t xml:space="preserve"> был выбран язык программирования </w:t>
      </w:r>
      <w:proofErr w:type="spellStart"/>
      <w:r w:rsidRPr="00910A7C">
        <w:rPr>
          <w:rFonts w:cs="Times New Roman"/>
          <w:szCs w:val="24"/>
        </w:rPr>
        <w:t>Python</w:t>
      </w:r>
      <w:proofErr w:type="spellEnd"/>
      <w:r w:rsidRPr="00910A7C">
        <w:rPr>
          <w:rFonts w:cs="Times New Roman"/>
          <w:szCs w:val="24"/>
        </w:rPr>
        <w:t xml:space="preserve">. Этот выбор обоснован простотой и гибкостью языка, а также наличием богатых библиотек и фреймворков для работы с телеграмм API (используется библиотека </w:t>
      </w:r>
      <w:r w:rsidR="00882EBE">
        <w:rPr>
          <w:rFonts w:cs="Times New Roman"/>
          <w:szCs w:val="24"/>
        </w:rPr>
        <w:t>«</w:t>
      </w:r>
      <w:proofErr w:type="spellStart"/>
      <w:r w:rsidRPr="00910A7C">
        <w:rPr>
          <w:rFonts w:cs="Times New Roman"/>
          <w:szCs w:val="24"/>
        </w:rPr>
        <w:t>telebot</w:t>
      </w:r>
      <w:proofErr w:type="spellEnd"/>
      <w:r w:rsidR="00882EBE">
        <w:rPr>
          <w:rFonts w:cs="Times New Roman"/>
          <w:szCs w:val="24"/>
        </w:rPr>
        <w:t>»</w:t>
      </w:r>
      <w:r w:rsidRPr="00910A7C">
        <w:rPr>
          <w:rFonts w:cs="Times New Roman"/>
          <w:szCs w:val="24"/>
        </w:rPr>
        <w:t xml:space="preserve">). </w:t>
      </w:r>
      <w:proofErr w:type="spellStart"/>
      <w:r w:rsidRPr="00910A7C">
        <w:rPr>
          <w:rFonts w:cs="Times New Roman"/>
          <w:szCs w:val="24"/>
        </w:rPr>
        <w:t>Python</w:t>
      </w:r>
      <w:proofErr w:type="spellEnd"/>
      <w:r w:rsidRPr="00910A7C">
        <w:rPr>
          <w:rFonts w:cs="Times New Roman"/>
          <w:szCs w:val="24"/>
        </w:rPr>
        <w:t xml:space="preserve"> также обеспечивает удобство в обработке баз данных и взаимодействии с другими API.</w:t>
      </w:r>
    </w:p>
    <w:p w14:paraId="6AA2CEA6" w14:textId="1100EBFC" w:rsidR="00910A7C" w:rsidRPr="00882EBE" w:rsidRDefault="00910A7C" w:rsidP="00882EBE">
      <w:pPr>
        <w:pStyle w:val="2"/>
      </w:pPr>
      <w:bookmarkStart w:id="9" w:name="_Toc157674527"/>
      <w:r w:rsidRPr="00910A7C">
        <w:t>Структура программы</w:t>
      </w:r>
      <w:bookmarkEnd w:id="9"/>
    </w:p>
    <w:p w14:paraId="34125627" w14:textId="4BAB6956" w:rsidR="00910A7C" w:rsidRPr="00910A7C" w:rsidRDefault="00910A7C" w:rsidP="00910A7C">
      <w:pPr>
        <w:spacing w:before="0"/>
        <w:ind w:firstLine="709"/>
        <w:contextualSpacing w:val="0"/>
        <w:rPr>
          <w:rFonts w:cs="Times New Roman"/>
          <w:szCs w:val="24"/>
        </w:rPr>
      </w:pPr>
      <w:r w:rsidRPr="00910A7C">
        <w:rPr>
          <w:rFonts w:cs="Times New Roman"/>
          <w:szCs w:val="24"/>
        </w:rPr>
        <w:t>Программа структурирована следующим образом:</w:t>
      </w:r>
    </w:p>
    <w:p w14:paraId="3E7FD676" w14:textId="5816ADD9" w:rsidR="00910A7C" w:rsidRPr="00910A7C" w:rsidRDefault="00910A7C" w:rsidP="00910A7C">
      <w:pPr>
        <w:spacing w:before="0"/>
        <w:ind w:firstLine="709"/>
        <w:contextualSpacing w:val="0"/>
        <w:rPr>
          <w:rFonts w:cs="Times New Roman"/>
          <w:b/>
          <w:bCs/>
          <w:szCs w:val="24"/>
        </w:rPr>
      </w:pPr>
      <w:r w:rsidRPr="00910A7C">
        <w:rPr>
          <w:rFonts w:cs="Times New Roman"/>
          <w:b/>
          <w:bCs/>
          <w:szCs w:val="24"/>
        </w:rPr>
        <w:t>Подключение библиотек и модулей:</w:t>
      </w:r>
    </w:p>
    <w:p w14:paraId="49533180" w14:textId="5B83DED7" w:rsidR="00910A7C" w:rsidRPr="00910A7C" w:rsidRDefault="00910A7C" w:rsidP="00910A7C">
      <w:pPr>
        <w:pStyle w:val="a0"/>
      </w:pPr>
      <w:r>
        <w:t>«</w:t>
      </w:r>
      <w:proofErr w:type="spellStart"/>
      <w:r w:rsidRPr="00910A7C">
        <w:t>telebot</w:t>
      </w:r>
      <w:proofErr w:type="spellEnd"/>
      <w:r>
        <w:t>»</w:t>
      </w:r>
      <w:r w:rsidRPr="00910A7C">
        <w:t>: для работы с телеграмм API</w:t>
      </w:r>
      <w:r w:rsidR="00DA1F29">
        <w:t>;</w:t>
      </w:r>
    </w:p>
    <w:p w14:paraId="459EA2EE" w14:textId="42C492EA" w:rsidR="00910A7C" w:rsidRPr="00910A7C" w:rsidRDefault="00910A7C" w:rsidP="00910A7C">
      <w:pPr>
        <w:pStyle w:val="a0"/>
      </w:pPr>
      <w:r>
        <w:t>«</w:t>
      </w:r>
      <w:r w:rsidRPr="00910A7C">
        <w:t>sqlite3</w:t>
      </w:r>
      <w:r>
        <w:t>»</w:t>
      </w:r>
      <w:r w:rsidRPr="00910A7C">
        <w:t xml:space="preserve">: для работы с базой данных </w:t>
      </w:r>
      <w:proofErr w:type="spellStart"/>
      <w:r w:rsidRPr="00910A7C">
        <w:t>SQLite</w:t>
      </w:r>
      <w:proofErr w:type="spellEnd"/>
      <w:r w:rsidRPr="00910A7C">
        <w:t>.</w:t>
      </w:r>
    </w:p>
    <w:p w14:paraId="71DD5BC0" w14:textId="44596352" w:rsidR="00910A7C" w:rsidRPr="00910A7C" w:rsidRDefault="00910A7C" w:rsidP="00910A7C">
      <w:pPr>
        <w:spacing w:before="0"/>
        <w:ind w:firstLine="709"/>
        <w:contextualSpacing w:val="0"/>
        <w:rPr>
          <w:rFonts w:cs="Times New Roman"/>
          <w:b/>
          <w:bCs/>
          <w:szCs w:val="24"/>
        </w:rPr>
      </w:pPr>
      <w:r w:rsidRPr="00910A7C">
        <w:rPr>
          <w:rFonts w:cs="Times New Roman"/>
          <w:b/>
          <w:bCs/>
          <w:szCs w:val="24"/>
        </w:rPr>
        <w:t>Определение переменных:</w:t>
      </w:r>
    </w:p>
    <w:p w14:paraId="66809435" w14:textId="2987342E" w:rsidR="00910A7C" w:rsidRPr="00910A7C" w:rsidRDefault="00910A7C" w:rsidP="00910A7C">
      <w:pPr>
        <w:pStyle w:val="a0"/>
      </w:pPr>
      <w:r w:rsidRPr="00910A7C">
        <w:rPr>
          <w:rFonts w:cs="Times New Roman"/>
          <w:szCs w:val="24"/>
        </w:rPr>
        <w:t>Переменные для хранения текущего видео, индекса текущего видео, текущей темы и идентификатора пользователя.</w:t>
      </w:r>
    </w:p>
    <w:p w14:paraId="6DC2AC03" w14:textId="30B43A87" w:rsidR="00910A7C" w:rsidRPr="00910A7C" w:rsidRDefault="00910A7C" w:rsidP="00910A7C">
      <w:pPr>
        <w:spacing w:before="0"/>
        <w:ind w:firstLine="709"/>
        <w:contextualSpacing w:val="0"/>
        <w:rPr>
          <w:rFonts w:cs="Times New Roman"/>
          <w:b/>
          <w:bCs/>
          <w:szCs w:val="24"/>
        </w:rPr>
      </w:pPr>
      <w:r w:rsidRPr="00910A7C">
        <w:rPr>
          <w:rFonts w:cs="Times New Roman"/>
          <w:b/>
          <w:bCs/>
          <w:szCs w:val="24"/>
        </w:rPr>
        <w:t>Функции для работы с базой данных:</w:t>
      </w:r>
    </w:p>
    <w:p w14:paraId="604DEB78" w14:textId="7DC722B4" w:rsidR="00910A7C" w:rsidRPr="00910A7C" w:rsidRDefault="00910A7C" w:rsidP="00910A7C">
      <w:pPr>
        <w:pStyle w:val="a0"/>
        <w:spacing w:line="480" w:lineRule="auto"/>
      </w:pPr>
      <w:r>
        <w:t>«</w:t>
      </w:r>
      <w:proofErr w:type="spellStart"/>
      <w:r w:rsidRPr="00910A7C">
        <w:t>create_connection</w:t>
      </w:r>
      <w:proofErr w:type="spellEnd"/>
      <w:r>
        <w:t>»</w:t>
      </w:r>
      <w:r w:rsidRPr="00910A7C">
        <w:t>: установка соединения с базой данных</w:t>
      </w:r>
      <w:r w:rsidR="00DA1F29">
        <w:t>;</w:t>
      </w:r>
    </w:p>
    <w:p w14:paraId="049DB557" w14:textId="29DE077D" w:rsidR="00910A7C" w:rsidRPr="00910A7C" w:rsidRDefault="00910A7C" w:rsidP="00910A7C">
      <w:pPr>
        <w:pStyle w:val="a0"/>
      </w:pPr>
      <w:r>
        <w:t>«</w:t>
      </w:r>
      <w:proofErr w:type="spellStart"/>
      <w:r w:rsidRPr="00910A7C">
        <w:t>add_user_to_database</w:t>
      </w:r>
      <w:proofErr w:type="spellEnd"/>
      <w:r>
        <w:t>»</w:t>
      </w:r>
      <w:r w:rsidRPr="00910A7C">
        <w:t>: добавление пользователя в базу данных</w:t>
      </w:r>
      <w:r>
        <w:t>.</w:t>
      </w:r>
    </w:p>
    <w:p w14:paraId="314285BA" w14:textId="20A8F4D9" w:rsidR="00910A7C" w:rsidRPr="00910A7C" w:rsidRDefault="00910A7C" w:rsidP="00910A7C">
      <w:pPr>
        <w:spacing w:before="0"/>
        <w:ind w:firstLine="709"/>
        <w:contextualSpacing w:val="0"/>
        <w:rPr>
          <w:rFonts w:cs="Times New Roman"/>
          <w:b/>
          <w:bCs/>
          <w:szCs w:val="24"/>
        </w:rPr>
      </w:pPr>
      <w:r w:rsidRPr="00910A7C">
        <w:rPr>
          <w:rFonts w:cs="Times New Roman"/>
          <w:b/>
          <w:bCs/>
          <w:szCs w:val="24"/>
        </w:rPr>
        <w:t>Обработчики команд и нажатий кнопок:</w:t>
      </w:r>
    </w:p>
    <w:p w14:paraId="6010F01C" w14:textId="5949A9CA" w:rsidR="00910A7C" w:rsidRPr="00910A7C" w:rsidRDefault="00910A7C" w:rsidP="00910A7C">
      <w:pPr>
        <w:pStyle w:val="a0"/>
      </w:pPr>
      <w:r w:rsidRPr="00910A7C">
        <w:t xml:space="preserve"> </w:t>
      </w:r>
      <w:r>
        <w:t>о</w:t>
      </w:r>
      <w:r w:rsidRPr="00910A7C">
        <w:t xml:space="preserve">бработчик команды </w:t>
      </w:r>
      <w:r>
        <w:t>«</w:t>
      </w:r>
      <w:r w:rsidRPr="00910A7C">
        <w:t>/</w:t>
      </w:r>
      <w:proofErr w:type="spellStart"/>
      <w:r w:rsidRPr="00910A7C">
        <w:t>start</w:t>
      </w:r>
      <w:proofErr w:type="spellEnd"/>
      <w:r>
        <w:t>»</w:t>
      </w:r>
      <w:r w:rsidR="00DA1F29">
        <w:t>;</w:t>
      </w:r>
    </w:p>
    <w:p w14:paraId="76B10EB1" w14:textId="1205E257" w:rsidR="00910A7C" w:rsidRPr="00910A7C" w:rsidRDefault="00910A7C" w:rsidP="00910A7C">
      <w:pPr>
        <w:pStyle w:val="a0"/>
      </w:pPr>
      <w:r w:rsidRPr="00910A7C">
        <w:t xml:space="preserve"> </w:t>
      </w:r>
      <w:r>
        <w:t>о</w:t>
      </w:r>
      <w:r w:rsidRPr="00910A7C">
        <w:t>бработчик нажатий кнопок (</w:t>
      </w:r>
      <w:r>
        <w:t>«</w:t>
      </w:r>
      <w:proofErr w:type="spellStart"/>
      <w:r w:rsidRPr="00910A7C">
        <w:t>callback_query_handler</w:t>
      </w:r>
      <w:proofErr w:type="spellEnd"/>
      <w:r>
        <w:t>»</w:t>
      </w:r>
      <w:r w:rsidRPr="00910A7C">
        <w:t>).</w:t>
      </w:r>
    </w:p>
    <w:p w14:paraId="018D807C" w14:textId="7E5CEB4D" w:rsidR="00910A7C" w:rsidRPr="00910A7C" w:rsidRDefault="00910A7C" w:rsidP="00910A7C">
      <w:pPr>
        <w:spacing w:before="0"/>
        <w:ind w:firstLine="709"/>
        <w:contextualSpacing w:val="0"/>
        <w:rPr>
          <w:rFonts w:cs="Times New Roman"/>
          <w:szCs w:val="24"/>
        </w:rPr>
      </w:pPr>
      <w:r w:rsidRPr="00910A7C">
        <w:rPr>
          <w:rFonts w:cs="Times New Roman"/>
          <w:b/>
          <w:bCs/>
          <w:szCs w:val="24"/>
        </w:rPr>
        <w:t>Функции для отображения интерфейса бота:</w:t>
      </w:r>
    </w:p>
    <w:p w14:paraId="2C86C2FB" w14:textId="0CBBD4C8" w:rsidR="00910A7C" w:rsidRPr="00910A7C" w:rsidRDefault="00910A7C" w:rsidP="00910A7C">
      <w:pPr>
        <w:pStyle w:val="a0"/>
      </w:pPr>
      <w:r w:rsidRPr="00910A7C">
        <w:t xml:space="preserve">  </w:t>
      </w:r>
      <w:r>
        <w:t>«</w:t>
      </w:r>
      <w:proofErr w:type="spellStart"/>
      <w:r w:rsidRPr="00910A7C">
        <w:t>start</w:t>
      </w:r>
      <w:proofErr w:type="spellEnd"/>
      <w:r>
        <w:t>»</w:t>
      </w:r>
      <w:r w:rsidRPr="00910A7C">
        <w:t>: приветственное сообщение и кнопки</w:t>
      </w:r>
      <w:r w:rsidR="00DA1F29">
        <w:t>;</w:t>
      </w:r>
    </w:p>
    <w:p w14:paraId="27525BAE" w14:textId="52DD8671" w:rsidR="00910A7C" w:rsidRPr="00910A7C" w:rsidRDefault="00910A7C" w:rsidP="00910A7C">
      <w:pPr>
        <w:pStyle w:val="a0"/>
      </w:pPr>
      <w:r w:rsidRPr="00910A7C">
        <w:t xml:space="preserve">  Различные функции для формирования разных типов клавиатур (</w:t>
      </w:r>
      <w:proofErr w:type="spellStart"/>
      <w:r w:rsidRPr="00910A7C">
        <w:t>InlineKeyboardMarkup</w:t>
      </w:r>
      <w:proofErr w:type="spellEnd"/>
      <w:r w:rsidRPr="00910A7C">
        <w:t>).</w:t>
      </w:r>
    </w:p>
    <w:p w14:paraId="1D93E367" w14:textId="76DF4920" w:rsidR="00910A7C" w:rsidRPr="00910A7C" w:rsidRDefault="00910A7C" w:rsidP="00910A7C">
      <w:pPr>
        <w:spacing w:before="0"/>
        <w:ind w:firstLine="709"/>
        <w:contextualSpacing w:val="0"/>
        <w:rPr>
          <w:rFonts w:cs="Times New Roman"/>
          <w:b/>
          <w:bCs/>
          <w:szCs w:val="24"/>
        </w:rPr>
      </w:pPr>
      <w:r w:rsidRPr="00910A7C">
        <w:rPr>
          <w:rFonts w:cs="Times New Roman"/>
          <w:b/>
          <w:bCs/>
          <w:szCs w:val="24"/>
        </w:rPr>
        <w:t>Функции для отправки видео:</w:t>
      </w:r>
    </w:p>
    <w:p w14:paraId="664FF60D" w14:textId="6EC2011C" w:rsidR="00910A7C" w:rsidRPr="00910A7C" w:rsidRDefault="00910A7C" w:rsidP="00910A7C">
      <w:pPr>
        <w:pStyle w:val="a0"/>
      </w:pPr>
      <w:r w:rsidRPr="00910A7C">
        <w:t xml:space="preserve">  </w:t>
      </w:r>
      <w:r>
        <w:t>«</w:t>
      </w:r>
      <w:proofErr w:type="spellStart"/>
      <w:r w:rsidRPr="00910A7C">
        <w:t>send_video</w:t>
      </w:r>
      <w:proofErr w:type="spellEnd"/>
      <w:r w:rsidRPr="00910A7C">
        <w:t>:</w:t>
      </w:r>
      <w:r>
        <w:t>»</w:t>
      </w:r>
      <w:r w:rsidRPr="00910A7C">
        <w:t xml:space="preserve"> отправка видео с заданными параметрами</w:t>
      </w:r>
      <w:r w:rsidR="00DA1F29">
        <w:t>.</w:t>
      </w:r>
    </w:p>
    <w:p w14:paraId="249F3D25" w14:textId="2B73CBDC" w:rsidR="00910A7C" w:rsidRPr="00910A7C" w:rsidRDefault="00910A7C" w:rsidP="00910A7C">
      <w:pPr>
        <w:spacing w:before="0"/>
        <w:ind w:firstLine="709"/>
        <w:contextualSpacing w:val="0"/>
        <w:rPr>
          <w:rFonts w:cs="Times New Roman"/>
          <w:b/>
          <w:bCs/>
          <w:szCs w:val="24"/>
        </w:rPr>
      </w:pPr>
      <w:r w:rsidRPr="00910A7C">
        <w:rPr>
          <w:rFonts w:cs="Times New Roman"/>
          <w:b/>
          <w:bCs/>
          <w:szCs w:val="24"/>
        </w:rPr>
        <w:t>Цикл обработки сообщений:</w:t>
      </w:r>
    </w:p>
    <w:p w14:paraId="0BF987EA" w14:textId="4D46F2DB" w:rsidR="00910A7C" w:rsidRPr="00910A7C" w:rsidRDefault="00910A7C" w:rsidP="00910A7C">
      <w:pPr>
        <w:pStyle w:val="a0"/>
      </w:pPr>
      <w:r w:rsidRPr="00910A7C">
        <w:t xml:space="preserve">Бесконечный цикл </w:t>
      </w:r>
      <w:r>
        <w:t>«</w:t>
      </w:r>
      <w:proofErr w:type="spellStart"/>
      <w:r w:rsidRPr="00910A7C">
        <w:t>while</w:t>
      </w:r>
      <w:proofErr w:type="spellEnd"/>
      <w:r w:rsidRPr="00910A7C">
        <w:t xml:space="preserve"> </w:t>
      </w:r>
      <w:proofErr w:type="spellStart"/>
      <w:r w:rsidRPr="00910A7C">
        <w:t>True</w:t>
      </w:r>
      <w:proofErr w:type="spellEnd"/>
      <w:r>
        <w:t>»</w:t>
      </w:r>
      <w:r w:rsidRPr="00910A7C">
        <w:t xml:space="preserve"> для опроса обновлений.</w:t>
      </w:r>
    </w:p>
    <w:p w14:paraId="7EDFDCD1" w14:textId="77777777" w:rsidR="00910A7C" w:rsidRPr="00910A7C" w:rsidRDefault="00910A7C" w:rsidP="00910A7C">
      <w:pPr>
        <w:spacing w:before="0"/>
        <w:ind w:firstLine="709"/>
        <w:contextualSpacing w:val="0"/>
        <w:rPr>
          <w:rFonts w:cs="Times New Roman"/>
          <w:szCs w:val="24"/>
        </w:rPr>
      </w:pPr>
    </w:p>
    <w:p w14:paraId="6C8EF7F6" w14:textId="77777777" w:rsidR="00910A7C" w:rsidRPr="00736A5F" w:rsidRDefault="00910A7C" w:rsidP="00910A7C">
      <w:pPr>
        <w:spacing w:before="0"/>
        <w:ind w:firstLine="709"/>
        <w:contextualSpacing w:val="0"/>
        <w:rPr>
          <w:rFonts w:cs="Times New Roman"/>
          <w:szCs w:val="24"/>
        </w:rPr>
      </w:pPr>
    </w:p>
    <w:p w14:paraId="176A6E9B" w14:textId="14EF4260" w:rsidR="00A47246" w:rsidRPr="00A47246" w:rsidRDefault="00A47246" w:rsidP="00910A7C">
      <w:pPr>
        <w:pStyle w:val="2"/>
      </w:pPr>
      <w:bookmarkStart w:id="10" w:name="_Toc157674528"/>
      <w:r w:rsidRPr="00736A5F">
        <w:lastRenderedPageBreak/>
        <w:t>Требования к техническим средствам</w:t>
      </w:r>
      <w:bookmarkEnd w:id="10"/>
    </w:p>
    <w:p w14:paraId="6921E116" w14:textId="77777777" w:rsidR="00A47246" w:rsidRPr="007056D5" w:rsidRDefault="00A47246" w:rsidP="00A47246">
      <w:pPr>
        <w:spacing w:before="0"/>
        <w:ind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Минимальные требования для серверной части чат-бота</w:t>
      </w:r>
      <w:r w:rsidRPr="007056D5">
        <w:rPr>
          <w:rFonts w:cs="Times New Roman"/>
          <w:szCs w:val="24"/>
        </w:rPr>
        <w:t>:</w:t>
      </w:r>
    </w:p>
    <w:p w14:paraId="53C4EC59" w14:textId="614D9194" w:rsidR="00A47246" w:rsidRPr="00225EF5" w:rsidRDefault="00EB4A05" w:rsidP="00225EF5">
      <w:pPr>
        <w:pStyle w:val="a0"/>
      </w:pPr>
      <w:r w:rsidRPr="00225EF5">
        <w:t>о</w:t>
      </w:r>
      <w:r w:rsidR="00A47246" w:rsidRPr="00225EF5">
        <w:t xml:space="preserve">перационная система: </w:t>
      </w:r>
      <w:proofErr w:type="spellStart"/>
      <w:r w:rsidR="00A47246" w:rsidRPr="00225EF5">
        <w:t>Windows</w:t>
      </w:r>
      <w:proofErr w:type="spellEnd"/>
      <w:r w:rsidR="00A47246" w:rsidRPr="00225EF5">
        <w:t xml:space="preserve"> 7 / </w:t>
      </w:r>
      <w:proofErr w:type="spellStart"/>
      <w:r w:rsidR="00A47246" w:rsidRPr="00225EF5">
        <w:t>Linux</w:t>
      </w:r>
      <w:proofErr w:type="spellEnd"/>
      <w:r w:rsidR="00A47246" w:rsidRPr="00225EF5">
        <w:t xml:space="preserve"> </w:t>
      </w:r>
      <w:proofErr w:type="spellStart"/>
      <w:r w:rsidR="00A47246" w:rsidRPr="00225EF5">
        <w:t>Debian</w:t>
      </w:r>
      <w:proofErr w:type="spellEnd"/>
      <w:r w:rsidR="00A47246" w:rsidRPr="00225EF5">
        <w:t xml:space="preserve"> 12;</w:t>
      </w:r>
    </w:p>
    <w:p w14:paraId="44ABE6A0" w14:textId="77777777" w:rsidR="00A47246" w:rsidRPr="00225EF5" w:rsidRDefault="00A47246" w:rsidP="00225EF5">
      <w:pPr>
        <w:pStyle w:val="a0"/>
      </w:pPr>
      <w:r w:rsidRPr="00225EF5">
        <w:t xml:space="preserve">ОЗУ: 4 </w:t>
      </w:r>
      <w:proofErr w:type="spellStart"/>
      <w:r w:rsidRPr="00225EF5">
        <w:t>гб</w:t>
      </w:r>
      <w:proofErr w:type="spellEnd"/>
      <w:r w:rsidRPr="00225EF5">
        <w:t>;</w:t>
      </w:r>
    </w:p>
    <w:p w14:paraId="11BB6F3B" w14:textId="1FDD1114" w:rsidR="00A47246" w:rsidRPr="00225EF5" w:rsidRDefault="00EB4A05" w:rsidP="00225EF5">
      <w:pPr>
        <w:pStyle w:val="a0"/>
      </w:pPr>
      <w:r w:rsidRPr="00225EF5">
        <w:t>ж</w:t>
      </w:r>
      <w:r w:rsidR="00A47246" w:rsidRPr="00225EF5">
        <w:t>есткий диск: 5гб</w:t>
      </w:r>
      <w:r w:rsidR="00225EF5">
        <w:t>;</w:t>
      </w:r>
    </w:p>
    <w:p w14:paraId="5EA6DB83" w14:textId="6EE28FA4" w:rsidR="00A47246" w:rsidRPr="00225EF5" w:rsidRDefault="00EB4A05" w:rsidP="00225EF5">
      <w:pPr>
        <w:pStyle w:val="a0"/>
      </w:pPr>
      <w:r w:rsidRPr="00225EF5">
        <w:t>б</w:t>
      </w:r>
      <w:r w:rsidR="00A47246" w:rsidRPr="00225EF5">
        <w:t>ыстрое и надежное сетевое подключение с высокой скоростью передачи данных;</w:t>
      </w:r>
    </w:p>
    <w:p w14:paraId="69BA6F7D" w14:textId="5921EA58" w:rsidR="00EB4A05" w:rsidRPr="00225EF5" w:rsidRDefault="00EB4A05" w:rsidP="00225EF5">
      <w:pPr>
        <w:pStyle w:val="a0"/>
      </w:pPr>
      <w:r w:rsidRPr="00225EF5">
        <w:t>м</w:t>
      </w:r>
      <w:r w:rsidR="00A47246" w:rsidRPr="00225EF5">
        <w:t>инимальные требования для клиентской части</w:t>
      </w:r>
      <w:r w:rsidR="00225EF5">
        <w:t>;</w:t>
      </w:r>
    </w:p>
    <w:p w14:paraId="410042EC" w14:textId="37284B49" w:rsidR="00EB4A05" w:rsidRPr="00225EF5" w:rsidRDefault="00EB4A05" w:rsidP="00225EF5">
      <w:pPr>
        <w:pStyle w:val="a0"/>
      </w:pPr>
      <w:r w:rsidRPr="00225EF5">
        <w:t>у</w:t>
      </w:r>
      <w:r w:rsidR="00A47246" w:rsidRPr="00225EF5">
        <w:t>стройство, поддерживающее браузер или приложение Telegram (смартфон, ПК)</w:t>
      </w:r>
      <w:r w:rsidR="00225EF5">
        <w:t>;</w:t>
      </w:r>
    </w:p>
    <w:p w14:paraId="764E92A9" w14:textId="455015F6" w:rsidR="00A47246" w:rsidRPr="00225EF5" w:rsidRDefault="00EB4A05" w:rsidP="00225EF5">
      <w:pPr>
        <w:pStyle w:val="a0"/>
      </w:pPr>
      <w:r w:rsidRPr="00225EF5">
        <w:t>д</w:t>
      </w:r>
      <w:r w:rsidR="00A47246" w:rsidRPr="00225EF5">
        <w:t>оступ к интернету для взаимодействия с чат-ботом</w:t>
      </w:r>
      <w:r w:rsidRPr="00225EF5">
        <w:t>.</w:t>
      </w:r>
    </w:p>
    <w:p w14:paraId="032BA07A" w14:textId="740FDEE2" w:rsidR="001D4EB6" w:rsidRPr="001D4EB6" w:rsidRDefault="001D4EB6" w:rsidP="00922038"/>
    <w:sectPr w:rsidR="001D4EB6" w:rsidRPr="001D4EB6" w:rsidSect="00BB1A07">
      <w:headerReference w:type="default" r:id="rId13"/>
      <w:footerReference w:type="default" r:id="rId14"/>
      <w:pgSz w:w="11906" w:h="16838"/>
      <w:pgMar w:top="1134" w:right="567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5680D" w14:textId="77777777" w:rsidR="000B2887" w:rsidRDefault="000B2887">
      <w:pPr>
        <w:spacing w:before="0" w:line="240" w:lineRule="auto"/>
      </w:pPr>
      <w:r>
        <w:separator/>
      </w:r>
    </w:p>
  </w:endnote>
  <w:endnote w:type="continuationSeparator" w:id="0">
    <w:p w14:paraId="5F0E8A6D" w14:textId="77777777" w:rsidR="000B2887" w:rsidRDefault="000B2887">
      <w:pPr>
        <w:spacing w:before="0" w:line="240" w:lineRule="auto"/>
      </w:pPr>
      <w:r>
        <w:continuationSeparator/>
      </w:r>
    </w:p>
  </w:endnote>
  <w:endnote w:type="continuationNotice" w:id="1">
    <w:p w14:paraId="227613E4" w14:textId="77777777" w:rsidR="000B2887" w:rsidRDefault="000B288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499078"/>
      <w:docPartObj>
        <w:docPartGallery w:val="Page Numbers (Bottom of Page)"/>
        <w:docPartUnique/>
      </w:docPartObj>
    </w:sdtPr>
    <w:sdtEndPr/>
    <w:sdtContent>
      <w:p w14:paraId="7BBFF48E" w14:textId="78CA244C" w:rsidR="002E6273" w:rsidRDefault="002E6273">
        <w:pPr>
          <w:pStyle w:val="af"/>
        </w:pPr>
        <w:r w:rsidRPr="002E6273">
          <w:rPr>
            <w:b w:val="0"/>
            <w:bCs/>
            <w:sz w:val="24"/>
            <w:szCs w:val="18"/>
          </w:rPr>
          <w:fldChar w:fldCharType="begin"/>
        </w:r>
        <w:r w:rsidRPr="002E6273">
          <w:rPr>
            <w:b w:val="0"/>
            <w:bCs/>
            <w:sz w:val="24"/>
            <w:szCs w:val="18"/>
          </w:rPr>
          <w:instrText>PAGE   \* MERGEFORMAT</w:instrText>
        </w:r>
        <w:r w:rsidRPr="002E6273">
          <w:rPr>
            <w:b w:val="0"/>
            <w:bCs/>
            <w:sz w:val="24"/>
            <w:szCs w:val="18"/>
          </w:rPr>
          <w:fldChar w:fldCharType="separate"/>
        </w:r>
        <w:r w:rsidRPr="002E6273">
          <w:rPr>
            <w:b w:val="0"/>
            <w:bCs/>
            <w:sz w:val="24"/>
            <w:szCs w:val="18"/>
          </w:rPr>
          <w:t>2</w:t>
        </w:r>
        <w:r w:rsidRPr="002E6273">
          <w:rPr>
            <w:b w:val="0"/>
            <w:bCs/>
            <w:sz w:val="24"/>
            <w:szCs w:val="18"/>
          </w:rPr>
          <w:fldChar w:fldCharType="end"/>
        </w:r>
      </w:p>
    </w:sdtContent>
  </w:sdt>
  <w:p w14:paraId="57A7D809" w14:textId="77777777" w:rsidR="002E6273" w:rsidRDefault="002E627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B6A37" w14:textId="77777777" w:rsidR="000B2887" w:rsidRDefault="000B2887" w:rsidP="00990EAC">
      <w:pPr>
        <w:spacing w:before="0" w:line="240" w:lineRule="auto"/>
      </w:pPr>
      <w:r>
        <w:separator/>
      </w:r>
    </w:p>
  </w:footnote>
  <w:footnote w:type="continuationSeparator" w:id="0">
    <w:p w14:paraId="2ED19871" w14:textId="77777777" w:rsidR="000B2887" w:rsidRDefault="000B2887" w:rsidP="00990EAC">
      <w:pPr>
        <w:spacing w:before="0" w:line="240" w:lineRule="auto"/>
      </w:pPr>
      <w:r>
        <w:continuationSeparator/>
      </w:r>
    </w:p>
  </w:footnote>
  <w:footnote w:type="continuationNotice" w:id="1">
    <w:p w14:paraId="439974A1" w14:textId="77777777" w:rsidR="000B2887" w:rsidRDefault="000B2887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9F560" w14:textId="1CA500EB" w:rsidR="00DF1289" w:rsidRPr="008E27BF" w:rsidRDefault="00DF1289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2770" w:hanging="360"/>
      </w:pPr>
      <w:rPr>
        <w:rFonts w:ascii="Symbol" w:hAnsi="Symbol" w:hint="default"/>
      </w:rPr>
    </w:lvl>
  </w:abstractNum>
  <w:abstractNum w:abstractNumId="1" w15:restartNumberingAfterBreak="0">
    <w:nsid w:val="024C5C93"/>
    <w:multiLevelType w:val="hybridMultilevel"/>
    <w:tmpl w:val="EA0A2578"/>
    <w:lvl w:ilvl="0" w:tplc="700E3CB2">
      <w:start w:val="1"/>
      <w:numFmt w:val="decimal"/>
      <w:lvlText w:val="1.%1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02DF520F"/>
    <w:multiLevelType w:val="hybridMultilevel"/>
    <w:tmpl w:val="B95CAB6A"/>
    <w:lvl w:ilvl="0" w:tplc="4E44EF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77005"/>
    <w:multiLevelType w:val="hybridMultilevel"/>
    <w:tmpl w:val="9CBE960C"/>
    <w:lvl w:ilvl="0" w:tplc="700E3CB2">
      <w:start w:val="1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8E43FC8"/>
    <w:multiLevelType w:val="hybridMultilevel"/>
    <w:tmpl w:val="C2C2320C"/>
    <w:lvl w:ilvl="0" w:tplc="91B8AA24">
      <w:start w:val="1"/>
      <w:numFmt w:val="russianLower"/>
      <w:lvlText w:val="%1."/>
      <w:lvlJc w:val="left"/>
      <w:pPr>
        <w:ind w:left="19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09732778"/>
    <w:multiLevelType w:val="hybridMultilevel"/>
    <w:tmpl w:val="287697E4"/>
    <w:lvl w:ilvl="0" w:tplc="8F729DB4">
      <w:start w:val="1"/>
      <w:numFmt w:val="lowerLetter"/>
      <w:lvlText w:val="%1)"/>
      <w:lvlJc w:val="left"/>
      <w:pPr>
        <w:ind w:left="1571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A4C44FB"/>
    <w:multiLevelType w:val="hybridMultilevel"/>
    <w:tmpl w:val="38A43FFA"/>
    <w:lvl w:ilvl="0" w:tplc="041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7" w15:restartNumberingAfterBreak="0">
    <w:nsid w:val="0D4B16FE"/>
    <w:multiLevelType w:val="hybridMultilevel"/>
    <w:tmpl w:val="6E680408"/>
    <w:lvl w:ilvl="0" w:tplc="4FD27E0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59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145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DE35513"/>
    <w:multiLevelType w:val="hybridMultilevel"/>
    <w:tmpl w:val="D826E196"/>
    <w:lvl w:ilvl="0" w:tplc="0419000F">
      <w:start w:val="1"/>
      <w:numFmt w:val="decimal"/>
      <w:lvlText w:val="%1.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21270999"/>
    <w:multiLevelType w:val="hybridMultilevel"/>
    <w:tmpl w:val="C958BA72"/>
    <w:lvl w:ilvl="0" w:tplc="04190017">
      <w:start w:val="1"/>
      <w:numFmt w:val="lowerLetter"/>
      <w:lvlText w:val="%1)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24E10356"/>
    <w:multiLevelType w:val="hybridMultilevel"/>
    <w:tmpl w:val="729A20E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8528E2"/>
    <w:multiLevelType w:val="multilevel"/>
    <w:tmpl w:val="1B1C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E07DDF"/>
    <w:multiLevelType w:val="hybridMultilevel"/>
    <w:tmpl w:val="3E7C69D4"/>
    <w:lvl w:ilvl="0" w:tplc="7A4C5842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6" w15:restartNumberingAfterBreak="0">
    <w:nsid w:val="2D0727A5"/>
    <w:multiLevelType w:val="hybridMultilevel"/>
    <w:tmpl w:val="504868F6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7" w15:restartNumberingAfterBreak="0">
    <w:nsid w:val="2E1104BB"/>
    <w:multiLevelType w:val="hybridMultilevel"/>
    <w:tmpl w:val="8E666F6A"/>
    <w:lvl w:ilvl="0" w:tplc="48C2B8F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9" w15:restartNumberingAfterBreak="0">
    <w:nsid w:val="315F3986"/>
    <w:multiLevelType w:val="hybridMultilevel"/>
    <w:tmpl w:val="8B524A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1F66180"/>
    <w:multiLevelType w:val="hybridMultilevel"/>
    <w:tmpl w:val="69D0DACE"/>
    <w:lvl w:ilvl="0" w:tplc="C966DD7A">
      <w:start w:val="1"/>
      <w:numFmt w:val="russianLower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1" w15:restartNumberingAfterBreak="0">
    <w:nsid w:val="31FE1EA7"/>
    <w:multiLevelType w:val="hybridMultilevel"/>
    <w:tmpl w:val="3AEE429A"/>
    <w:lvl w:ilvl="0" w:tplc="C966DD7A">
      <w:start w:val="1"/>
      <w:numFmt w:val="russianLower"/>
      <w:lvlText w:val="%1)"/>
      <w:lvlJc w:val="left"/>
      <w:pPr>
        <w:ind w:left="149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350B31AD"/>
    <w:multiLevelType w:val="hybridMultilevel"/>
    <w:tmpl w:val="A0B01728"/>
    <w:lvl w:ilvl="0" w:tplc="DC7C3696">
      <w:start w:val="1"/>
      <w:numFmt w:val="lowerLetter"/>
      <w:lvlText w:val="%1)"/>
      <w:lvlJc w:val="left"/>
      <w:pPr>
        <w:ind w:left="1494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7527AC8"/>
    <w:multiLevelType w:val="hybridMultilevel"/>
    <w:tmpl w:val="2206CAA6"/>
    <w:lvl w:ilvl="0" w:tplc="145ECC2A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25" w15:restartNumberingAfterBreak="0">
    <w:nsid w:val="37765A9D"/>
    <w:multiLevelType w:val="hybridMultilevel"/>
    <w:tmpl w:val="1A5EF716"/>
    <w:lvl w:ilvl="0" w:tplc="C966DD7A">
      <w:start w:val="1"/>
      <w:numFmt w:val="russianLower"/>
      <w:lvlText w:val="%1)"/>
      <w:lvlJc w:val="left"/>
      <w:pPr>
        <w:ind w:left="157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3B752D14"/>
    <w:multiLevelType w:val="hybridMultilevel"/>
    <w:tmpl w:val="4A96F108"/>
    <w:lvl w:ilvl="0" w:tplc="C966DD7A">
      <w:start w:val="1"/>
      <w:numFmt w:val="russianLower"/>
      <w:lvlText w:val="%1)"/>
      <w:lvlJc w:val="left"/>
      <w:pPr>
        <w:ind w:left="177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9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D9D7B55"/>
    <w:multiLevelType w:val="hybridMultilevel"/>
    <w:tmpl w:val="3750572A"/>
    <w:lvl w:ilvl="0" w:tplc="4734FF6E">
      <w:start w:val="1"/>
      <w:numFmt w:val="lowerLetter"/>
      <w:lvlText w:val="%1)"/>
      <w:lvlJc w:val="left"/>
      <w:pPr>
        <w:ind w:left="1211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447050F7"/>
    <w:multiLevelType w:val="hybridMultilevel"/>
    <w:tmpl w:val="B1383FA2"/>
    <w:lvl w:ilvl="0" w:tplc="04190011">
      <w:start w:val="1"/>
      <w:numFmt w:val="decimal"/>
      <w:lvlText w:val="%1)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2" w15:restartNumberingAfterBreak="0">
    <w:nsid w:val="4486131A"/>
    <w:multiLevelType w:val="hybridMultilevel"/>
    <w:tmpl w:val="FFC48E42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61C5BE9"/>
    <w:multiLevelType w:val="multilevel"/>
    <w:tmpl w:val="A67E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48AD53C7"/>
    <w:multiLevelType w:val="multilevel"/>
    <w:tmpl w:val="72B0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52E0352A"/>
    <w:multiLevelType w:val="hybridMultilevel"/>
    <w:tmpl w:val="8BA8443E"/>
    <w:lvl w:ilvl="0" w:tplc="145ECC2A">
      <w:start w:val="1"/>
      <w:numFmt w:val="bullet"/>
      <w:lvlText w:val=""/>
      <w:lvlJc w:val="left"/>
      <w:pPr>
        <w:ind w:left="2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38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59490119"/>
    <w:multiLevelType w:val="hybridMultilevel"/>
    <w:tmpl w:val="A544B8A8"/>
    <w:lvl w:ilvl="0" w:tplc="145ECC2A">
      <w:start w:val="1"/>
      <w:numFmt w:val="bullet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0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2CB40D9"/>
    <w:multiLevelType w:val="hybridMultilevel"/>
    <w:tmpl w:val="1CE867AA"/>
    <w:lvl w:ilvl="0" w:tplc="145ECC2A">
      <w:start w:val="1"/>
      <w:numFmt w:val="bullet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2" w15:restartNumberingAfterBreak="0">
    <w:nsid w:val="655C4E45"/>
    <w:multiLevelType w:val="multilevel"/>
    <w:tmpl w:val="E592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D4C55E0"/>
    <w:multiLevelType w:val="multilevel"/>
    <w:tmpl w:val="7D68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0D85065"/>
    <w:multiLevelType w:val="multilevel"/>
    <w:tmpl w:val="DC32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AA773C"/>
    <w:multiLevelType w:val="hybridMultilevel"/>
    <w:tmpl w:val="D826E196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6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47" w15:restartNumberingAfterBreak="0">
    <w:nsid w:val="7F2C11EB"/>
    <w:multiLevelType w:val="hybridMultilevel"/>
    <w:tmpl w:val="19344388"/>
    <w:lvl w:ilvl="0" w:tplc="C966DD7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5"/>
  </w:num>
  <w:num w:numId="2">
    <w:abstractNumId w:val="0"/>
  </w:num>
  <w:num w:numId="3">
    <w:abstractNumId w:val="18"/>
  </w:num>
  <w:num w:numId="4">
    <w:abstractNumId w:val="8"/>
  </w:num>
  <w:num w:numId="5">
    <w:abstractNumId w:val="9"/>
  </w:num>
  <w:num w:numId="6">
    <w:abstractNumId w:val="27"/>
  </w:num>
  <w:num w:numId="7">
    <w:abstractNumId w:val="34"/>
  </w:num>
  <w:num w:numId="8">
    <w:abstractNumId w:val="38"/>
  </w:num>
  <w:num w:numId="9">
    <w:abstractNumId w:val="40"/>
  </w:num>
  <w:num w:numId="10">
    <w:abstractNumId w:val="29"/>
  </w:num>
  <w:num w:numId="11">
    <w:abstractNumId w:val="36"/>
  </w:num>
  <w:num w:numId="12">
    <w:abstractNumId w:val="46"/>
  </w:num>
  <w:num w:numId="13">
    <w:abstractNumId w:val="23"/>
  </w:num>
  <w:num w:numId="14">
    <w:abstractNumId w:val="26"/>
  </w:num>
  <w:num w:numId="15">
    <w:abstractNumId w:val="13"/>
  </w:num>
  <w:num w:numId="16">
    <w:abstractNumId w:val="45"/>
  </w:num>
  <w:num w:numId="17">
    <w:abstractNumId w:val="1"/>
  </w:num>
  <w:num w:numId="18">
    <w:abstractNumId w:val="3"/>
  </w:num>
  <w:num w:numId="19">
    <w:abstractNumId w:val="16"/>
  </w:num>
  <w:num w:numId="20">
    <w:abstractNumId w:val="39"/>
  </w:num>
  <w:num w:numId="21">
    <w:abstractNumId w:val="12"/>
  </w:num>
  <w:num w:numId="22">
    <w:abstractNumId w:val="41"/>
  </w:num>
  <w:num w:numId="23">
    <w:abstractNumId w:val="10"/>
  </w:num>
  <w:num w:numId="24">
    <w:abstractNumId w:val="37"/>
  </w:num>
  <w:num w:numId="25">
    <w:abstractNumId w:val="31"/>
  </w:num>
  <w:num w:numId="26">
    <w:abstractNumId w:val="6"/>
  </w:num>
  <w:num w:numId="27">
    <w:abstractNumId w:val="24"/>
  </w:num>
  <w:num w:numId="28">
    <w:abstractNumId w:val="11"/>
  </w:num>
  <w:num w:numId="29">
    <w:abstractNumId w:val="22"/>
  </w:num>
  <w:num w:numId="30">
    <w:abstractNumId w:val="30"/>
  </w:num>
  <w:num w:numId="31">
    <w:abstractNumId w:val="5"/>
  </w:num>
  <w:num w:numId="32">
    <w:abstractNumId w:val="47"/>
  </w:num>
  <w:num w:numId="33">
    <w:abstractNumId w:val="4"/>
  </w:num>
  <w:num w:numId="34">
    <w:abstractNumId w:val="20"/>
  </w:num>
  <w:num w:numId="35">
    <w:abstractNumId w:val="28"/>
  </w:num>
  <w:num w:numId="36">
    <w:abstractNumId w:val="25"/>
  </w:num>
  <w:num w:numId="37">
    <w:abstractNumId w:val="21"/>
  </w:num>
  <w:num w:numId="38">
    <w:abstractNumId w:val="15"/>
  </w:num>
  <w:num w:numId="39">
    <w:abstractNumId w:val="7"/>
  </w:num>
  <w:num w:numId="40">
    <w:abstractNumId w:val="43"/>
  </w:num>
  <w:num w:numId="41">
    <w:abstractNumId w:val="42"/>
  </w:num>
  <w:num w:numId="42">
    <w:abstractNumId w:val="33"/>
  </w:num>
  <w:num w:numId="43">
    <w:abstractNumId w:val="14"/>
  </w:num>
  <w:num w:numId="44">
    <w:abstractNumId w:val="2"/>
  </w:num>
  <w:num w:numId="45">
    <w:abstractNumId w:val="17"/>
  </w:num>
  <w:num w:numId="46">
    <w:abstractNumId w:val="44"/>
  </w:num>
  <w:num w:numId="47">
    <w:abstractNumId w:val="35"/>
  </w:num>
  <w:num w:numId="48">
    <w:abstractNumId w:val="32"/>
  </w:num>
  <w:num w:numId="49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05F1"/>
    <w:rsid w:val="0000190E"/>
    <w:rsid w:val="00003AF1"/>
    <w:rsid w:val="00011222"/>
    <w:rsid w:val="00015480"/>
    <w:rsid w:val="000205E2"/>
    <w:rsid w:val="00020C2C"/>
    <w:rsid w:val="00024473"/>
    <w:rsid w:val="000268CD"/>
    <w:rsid w:val="00032359"/>
    <w:rsid w:val="00032DA1"/>
    <w:rsid w:val="000331BC"/>
    <w:rsid w:val="00033833"/>
    <w:rsid w:val="00035A26"/>
    <w:rsid w:val="00035BA7"/>
    <w:rsid w:val="00037B3E"/>
    <w:rsid w:val="00040D1E"/>
    <w:rsid w:val="0004336A"/>
    <w:rsid w:val="00044093"/>
    <w:rsid w:val="00046056"/>
    <w:rsid w:val="00051403"/>
    <w:rsid w:val="00053558"/>
    <w:rsid w:val="0005745E"/>
    <w:rsid w:val="00061F64"/>
    <w:rsid w:val="00066F6D"/>
    <w:rsid w:val="000803D2"/>
    <w:rsid w:val="0008146F"/>
    <w:rsid w:val="000934BA"/>
    <w:rsid w:val="00094729"/>
    <w:rsid w:val="00096EC7"/>
    <w:rsid w:val="000A537A"/>
    <w:rsid w:val="000B2887"/>
    <w:rsid w:val="000C0C5D"/>
    <w:rsid w:val="000C2A5F"/>
    <w:rsid w:val="000C5760"/>
    <w:rsid w:val="000C7B86"/>
    <w:rsid w:val="000C7DE5"/>
    <w:rsid w:val="000D3006"/>
    <w:rsid w:val="000D38ED"/>
    <w:rsid w:val="000D3A15"/>
    <w:rsid w:val="000D59EB"/>
    <w:rsid w:val="000D66C4"/>
    <w:rsid w:val="000E6490"/>
    <w:rsid w:val="001005D7"/>
    <w:rsid w:val="00104146"/>
    <w:rsid w:val="001063EC"/>
    <w:rsid w:val="0011316B"/>
    <w:rsid w:val="001157C8"/>
    <w:rsid w:val="0011717E"/>
    <w:rsid w:val="001223A9"/>
    <w:rsid w:val="001238DC"/>
    <w:rsid w:val="001275E2"/>
    <w:rsid w:val="0013162A"/>
    <w:rsid w:val="0013287A"/>
    <w:rsid w:val="00150617"/>
    <w:rsid w:val="00153F6F"/>
    <w:rsid w:val="00155A8D"/>
    <w:rsid w:val="0016119C"/>
    <w:rsid w:val="001673EC"/>
    <w:rsid w:val="00172DBA"/>
    <w:rsid w:val="00176698"/>
    <w:rsid w:val="00177239"/>
    <w:rsid w:val="00181EA8"/>
    <w:rsid w:val="0019044F"/>
    <w:rsid w:val="001A0F73"/>
    <w:rsid w:val="001A12C2"/>
    <w:rsid w:val="001A50A1"/>
    <w:rsid w:val="001B065B"/>
    <w:rsid w:val="001B3C9B"/>
    <w:rsid w:val="001B6CEC"/>
    <w:rsid w:val="001B746A"/>
    <w:rsid w:val="001B794F"/>
    <w:rsid w:val="001C78C2"/>
    <w:rsid w:val="001D4EB6"/>
    <w:rsid w:val="001F030C"/>
    <w:rsid w:val="001F273B"/>
    <w:rsid w:val="001F3C1A"/>
    <w:rsid w:val="001F5E9C"/>
    <w:rsid w:val="00201509"/>
    <w:rsid w:val="00205E92"/>
    <w:rsid w:val="00211DC5"/>
    <w:rsid w:val="00216131"/>
    <w:rsid w:val="00225EF5"/>
    <w:rsid w:val="002264CB"/>
    <w:rsid w:val="0023221D"/>
    <w:rsid w:val="00234403"/>
    <w:rsid w:val="00234BD7"/>
    <w:rsid w:val="00237F3A"/>
    <w:rsid w:val="00241C37"/>
    <w:rsid w:val="00244671"/>
    <w:rsid w:val="00244AD0"/>
    <w:rsid w:val="002469D0"/>
    <w:rsid w:val="002502BF"/>
    <w:rsid w:val="00252CBD"/>
    <w:rsid w:val="00263185"/>
    <w:rsid w:val="0026423B"/>
    <w:rsid w:val="00270C38"/>
    <w:rsid w:val="00276CAB"/>
    <w:rsid w:val="00287E94"/>
    <w:rsid w:val="00292B29"/>
    <w:rsid w:val="002952BC"/>
    <w:rsid w:val="0029677E"/>
    <w:rsid w:val="00296BBF"/>
    <w:rsid w:val="002A514A"/>
    <w:rsid w:val="002A56D9"/>
    <w:rsid w:val="002A5EC7"/>
    <w:rsid w:val="002A77FD"/>
    <w:rsid w:val="002C1982"/>
    <w:rsid w:val="002C6A09"/>
    <w:rsid w:val="002D249C"/>
    <w:rsid w:val="002D354A"/>
    <w:rsid w:val="002D5B25"/>
    <w:rsid w:val="002D5ED0"/>
    <w:rsid w:val="002E28E9"/>
    <w:rsid w:val="002E361D"/>
    <w:rsid w:val="002E57FD"/>
    <w:rsid w:val="002E6273"/>
    <w:rsid w:val="002F15DD"/>
    <w:rsid w:val="00303DC8"/>
    <w:rsid w:val="00310966"/>
    <w:rsid w:val="00311E97"/>
    <w:rsid w:val="00312254"/>
    <w:rsid w:val="00312F95"/>
    <w:rsid w:val="00317BF7"/>
    <w:rsid w:val="00323F6E"/>
    <w:rsid w:val="00324845"/>
    <w:rsid w:val="00326605"/>
    <w:rsid w:val="003312E5"/>
    <w:rsid w:val="00331470"/>
    <w:rsid w:val="00342964"/>
    <w:rsid w:val="00347678"/>
    <w:rsid w:val="00350180"/>
    <w:rsid w:val="00351631"/>
    <w:rsid w:val="003552A3"/>
    <w:rsid w:val="00363704"/>
    <w:rsid w:val="00364D74"/>
    <w:rsid w:val="00370436"/>
    <w:rsid w:val="003711B3"/>
    <w:rsid w:val="00372964"/>
    <w:rsid w:val="00372C9E"/>
    <w:rsid w:val="00374EF9"/>
    <w:rsid w:val="00380D25"/>
    <w:rsid w:val="00386F3E"/>
    <w:rsid w:val="00387E10"/>
    <w:rsid w:val="00390EAB"/>
    <w:rsid w:val="00393F45"/>
    <w:rsid w:val="00397496"/>
    <w:rsid w:val="003A4E95"/>
    <w:rsid w:val="003B58FA"/>
    <w:rsid w:val="003C2810"/>
    <w:rsid w:val="003C3B40"/>
    <w:rsid w:val="003D3E93"/>
    <w:rsid w:val="003D61D2"/>
    <w:rsid w:val="003E0217"/>
    <w:rsid w:val="003E09BF"/>
    <w:rsid w:val="003E1A1B"/>
    <w:rsid w:val="003E22A5"/>
    <w:rsid w:val="003E396F"/>
    <w:rsid w:val="003E3B91"/>
    <w:rsid w:val="003E58AE"/>
    <w:rsid w:val="003E72CD"/>
    <w:rsid w:val="003F1C7B"/>
    <w:rsid w:val="003F3F0D"/>
    <w:rsid w:val="004100FA"/>
    <w:rsid w:val="00410843"/>
    <w:rsid w:val="00412E47"/>
    <w:rsid w:val="00415663"/>
    <w:rsid w:val="00420D22"/>
    <w:rsid w:val="004347A5"/>
    <w:rsid w:val="004356F0"/>
    <w:rsid w:val="00442256"/>
    <w:rsid w:val="00447629"/>
    <w:rsid w:val="00451E07"/>
    <w:rsid w:val="004523E5"/>
    <w:rsid w:val="00455936"/>
    <w:rsid w:val="0045599D"/>
    <w:rsid w:val="0045786A"/>
    <w:rsid w:val="004605D9"/>
    <w:rsid w:val="00460AE9"/>
    <w:rsid w:val="00460D1A"/>
    <w:rsid w:val="004677DC"/>
    <w:rsid w:val="00471FE2"/>
    <w:rsid w:val="00472A19"/>
    <w:rsid w:val="00475A10"/>
    <w:rsid w:val="004767CD"/>
    <w:rsid w:val="00477484"/>
    <w:rsid w:val="00482910"/>
    <w:rsid w:val="0048416D"/>
    <w:rsid w:val="004921C8"/>
    <w:rsid w:val="004A34C3"/>
    <w:rsid w:val="004A7A41"/>
    <w:rsid w:val="004B0C8E"/>
    <w:rsid w:val="004B0F88"/>
    <w:rsid w:val="004B1564"/>
    <w:rsid w:val="004B7636"/>
    <w:rsid w:val="004C5524"/>
    <w:rsid w:val="004E0688"/>
    <w:rsid w:val="004E0D83"/>
    <w:rsid w:val="004E75E6"/>
    <w:rsid w:val="004F4D49"/>
    <w:rsid w:val="005008C8"/>
    <w:rsid w:val="005017B0"/>
    <w:rsid w:val="00503505"/>
    <w:rsid w:val="005040DD"/>
    <w:rsid w:val="005110DA"/>
    <w:rsid w:val="00512B60"/>
    <w:rsid w:val="00514790"/>
    <w:rsid w:val="00514894"/>
    <w:rsid w:val="00514CFD"/>
    <w:rsid w:val="00524056"/>
    <w:rsid w:val="00530053"/>
    <w:rsid w:val="00531E80"/>
    <w:rsid w:val="005343A0"/>
    <w:rsid w:val="005343B2"/>
    <w:rsid w:val="00541DD4"/>
    <w:rsid w:val="00543484"/>
    <w:rsid w:val="00544617"/>
    <w:rsid w:val="005524E9"/>
    <w:rsid w:val="00554344"/>
    <w:rsid w:val="00555E69"/>
    <w:rsid w:val="00556EA3"/>
    <w:rsid w:val="0056079D"/>
    <w:rsid w:val="00560BA9"/>
    <w:rsid w:val="00561F8C"/>
    <w:rsid w:val="0057389A"/>
    <w:rsid w:val="00576138"/>
    <w:rsid w:val="005764B1"/>
    <w:rsid w:val="00584E3E"/>
    <w:rsid w:val="00590F28"/>
    <w:rsid w:val="005972E7"/>
    <w:rsid w:val="005A188B"/>
    <w:rsid w:val="005A190B"/>
    <w:rsid w:val="005A3167"/>
    <w:rsid w:val="005A4E60"/>
    <w:rsid w:val="005A5C4C"/>
    <w:rsid w:val="005A706F"/>
    <w:rsid w:val="005A78D4"/>
    <w:rsid w:val="005B1E6F"/>
    <w:rsid w:val="005B5089"/>
    <w:rsid w:val="005D1D9F"/>
    <w:rsid w:val="005D4ECA"/>
    <w:rsid w:val="005E7941"/>
    <w:rsid w:val="005F0877"/>
    <w:rsid w:val="005F0B98"/>
    <w:rsid w:val="006007E9"/>
    <w:rsid w:val="00600BFB"/>
    <w:rsid w:val="006030ED"/>
    <w:rsid w:val="0060322B"/>
    <w:rsid w:val="00606C43"/>
    <w:rsid w:val="0061301A"/>
    <w:rsid w:val="00620630"/>
    <w:rsid w:val="006252D8"/>
    <w:rsid w:val="0062534D"/>
    <w:rsid w:val="006267F9"/>
    <w:rsid w:val="00627BC1"/>
    <w:rsid w:val="006324C6"/>
    <w:rsid w:val="00636E3B"/>
    <w:rsid w:val="00642FB9"/>
    <w:rsid w:val="0064643E"/>
    <w:rsid w:val="006606E2"/>
    <w:rsid w:val="00661775"/>
    <w:rsid w:val="006638C9"/>
    <w:rsid w:val="006652DC"/>
    <w:rsid w:val="00681B00"/>
    <w:rsid w:val="006843D2"/>
    <w:rsid w:val="006A20D4"/>
    <w:rsid w:val="006A3648"/>
    <w:rsid w:val="006A4E6C"/>
    <w:rsid w:val="006A534C"/>
    <w:rsid w:val="006A5DFD"/>
    <w:rsid w:val="006B1B73"/>
    <w:rsid w:val="006C21DB"/>
    <w:rsid w:val="006D422E"/>
    <w:rsid w:val="006D46A3"/>
    <w:rsid w:val="006E4EA7"/>
    <w:rsid w:val="006E7B7F"/>
    <w:rsid w:val="006F079E"/>
    <w:rsid w:val="006F512D"/>
    <w:rsid w:val="006F7E49"/>
    <w:rsid w:val="00701738"/>
    <w:rsid w:val="00702405"/>
    <w:rsid w:val="00706504"/>
    <w:rsid w:val="00706D32"/>
    <w:rsid w:val="0071279D"/>
    <w:rsid w:val="007157E7"/>
    <w:rsid w:val="00717B43"/>
    <w:rsid w:val="0072273B"/>
    <w:rsid w:val="00724B50"/>
    <w:rsid w:val="00741EC2"/>
    <w:rsid w:val="00742650"/>
    <w:rsid w:val="007445A3"/>
    <w:rsid w:val="00747AA0"/>
    <w:rsid w:val="007522DD"/>
    <w:rsid w:val="007550FB"/>
    <w:rsid w:val="007630D2"/>
    <w:rsid w:val="007661F7"/>
    <w:rsid w:val="0076691E"/>
    <w:rsid w:val="00770291"/>
    <w:rsid w:val="00773671"/>
    <w:rsid w:val="00773EC7"/>
    <w:rsid w:val="00774522"/>
    <w:rsid w:val="00775FCB"/>
    <w:rsid w:val="00783E68"/>
    <w:rsid w:val="007A0770"/>
    <w:rsid w:val="007A44EC"/>
    <w:rsid w:val="007A670B"/>
    <w:rsid w:val="007B2E9D"/>
    <w:rsid w:val="007B79AA"/>
    <w:rsid w:val="007C2693"/>
    <w:rsid w:val="007C590F"/>
    <w:rsid w:val="007C5DA6"/>
    <w:rsid w:val="007C648D"/>
    <w:rsid w:val="007C6517"/>
    <w:rsid w:val="007D189A"/>
    <w:rsid w:val="007D18D6"/>
    <w:rsid w:val="007D67BA"/>
    <w:rsid w:val="007E7DEB"/>
    <w:rsid w:val="007F6F16"/>
    <w:rsid w:val="008004B5"/>
    <w:rsid w:val="008004D9"/>
    <w:rsid w:val="00801271"/>
    <w:rsid w:val="00801482"/>
    <w:rsid w:val="008047D0"/>
    <w:rsid w:val="00811679"/>
    <w:rsid w:val="0081256F"/>
    <w:rsid w:val="0081417D"/>
    <w:rsid w:val="00815163"/>
    <w:rsid w:val="00815197"/>
    <w:rsid w:val="00816AE0"/>
    <w:rsid w:val="008233FB"/>
    <w:rsid w:val="0083114C"/>
    <w:rsid w:val="00831C62"/>
    <w:rsid w:val="00846EC3"/>
    <w:rsid w:val="00851CEE"/>
    <w:rsid w:val="00853022"/>
    <w:rsid w:val="00856459"/>
    <w:rsid w:val="00860B07"/>
    <w:rsid w:val="00873C68"/>
    <w:rsid w:val="008821B6"/>
    <w:rsid w:val="00882EBE"/>
    <w:rsid w:val="00885557"/>
    <w:rsid w:val="00887461"/>
    <w:rsid w:val="008913CD"/>
    <w:rsid w:val="00895567"/>
    <w:rsid w:val="008A19F3"/>
    <w:rsid w:val="008A3C7E"/>
    <w:rsid w:val="008A447D"/>
    <w:rsid w:val="008A6A06"/>
    <w:rsid w:val="008A7235"/>
    <w:rsid w:val="008A7928"/>
    <w:rsid w:val="008B1742"/>
    <w:rsid w:val="008B2FF6"/>
    <w:rsid w:val="008B3835"/>
    <w:rsid w:val="008B5671"/>
    <w:rsid w:val="008B57AD"/>
    <w:rsid w:val="008C0D47"/>
    <w:rsid w:val="008C30AA"/>
    <w:rsid w:val="008C35D4"/>
    <w:rsid w:val="008C6310"/>
    <w:rsid w:val="008D417C"/>
    <w:rsid w:val="008D6356"/>
    <w:rsid w:val="008E68DE"/>
    <w:rsid w:val="008F4105"/>
    <w:rsid w:val="008F70D5"/>
    <w:rsid w:val="0090429A"/>
    <w:rsid w:val="00907058"/>
    <w:rsid w:val="0090747E"/>
    <w:rsid w:val="009078D1"/>
    <w:rsid w:val="00910A7C"/>
    <w:rsid w:val="00912AA6"/>
    <w:rsid w:val="00920BC2"/>
    <w:rsid w:val="00922038"/>
    <w:rsid w:val="0092285C"/>
    <w:rsid w:val="00922A0E"/>
    <w:rsid w:val="009236FA"/>
    <w:rsid w:val="00926288"/>
    <w:rsid w:val="009266D9"/>
    <w:rsid w:val="00930B24"/>
    <w:rsid w:val="00931494"/>
    <w:rsid w:val="0093265D"/>
    <w:rsid w:val="009355BF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24CE"/>
    <w:rsid w:val="0097494B"/>
    <w:rsid w:val="0097511E"/>
    <w:rsid w:val="0098081B"/>
    <w:rsid w:val="0098133E"/>
    <w:rsid w:val="009863FC"/>
    <w:rsid w:val="0098708B"/>
    <w:rsid w:val="00990EAC"/>
    <w:rsid w:val="009913C3"/>
    <w:rsid w:val="00991D11"/>
    <w:rsid w:val="0099717C"/>
    <w:rsid w:val="00997825"/>
    <w:rsid w:val="009A1CB3"/>
    <w:rsid w:val="009A456D"/>
    <w:rsid w:val="009A78AA"/>
    <w:rsid w:val="009C15AC"/>
    <w:rsid w:val="009C1E84"/>
    <w:rsid w:val="009C2712"/>
    <w:rsid w:val="009C36DE"/>
    <w:rsid w:val="009C5201"/>
    <w:rsid w:val="009C62A8"/>
    <w:rsid w:val="009C6785"/>
    <w:rsid w:val="009C69FD"/>
    <w:rsid w:val="009D483E"/>
    <w:rsid w:val="009D5528"/>
    <w:rsid w:val="009D6117"/>
    <w:rsid w:val="009D69EC"/>
    <w:rsid w:val="009F1C8A"/>
    <w:rsid w:val="009F59D7"/>
    <w:rsid w:val="00A01F74"/>
    <w:rsid w:val="00A0279B"/>
    <w:rsid w:val="00A06116"/>
    <w:rsid w:val="00A109AC"/>
    <w:rsid w:val="00A1547A"/>
    <w:rsid w:val="00A22E7D"/>
    <w:rsid w:val="00A248D3"/>
    <w:rsid w:val="00A26122"/>
    <w:rsid w:val="00A3550C"/>
    <w:rsid w:val="00A358E4"/>
    <w:rsid w:val="00A37AA3"/>
    <w:rsid w:val="00A43971"/>
    <w:rsid w:val="00A43D43"/>
    <w:rsid w:val="00A46C83"/>
    <w:rsid w:val="00A47246"/>
    <w:rsid w:val="00A50EA5"/>
    <w:rsid w:val="00A51A5D"/>
    <w:rsid w:val="00A54F03"/>
    <w:rsid w:val="00A57F3A"/>
    <w:rsid w:val="00A631A3"/>
    <w:rsid w:val="00A64A7D"/>
    <w:rsid w:val="00A6518F"/>
    <w:rsid w:val="00A66360"/>
    <w:rsid w:val="00A70C76"/>
    <w:rsid w:val="00A7464D"/>
    <w:rsid w:val="00A774C3"/>
    <w:rsid w:val="00A80780"/>
    <w:rsid w:val="00A84AF9"/>
    <w:rsid w:val="00A93B7E"/>
    <w:rsid w:val="00AA487E"/>
    <w:rsid w:val="00AB047F"/>
    <w:rsid w:val="00AB276B"/>
    <w:rsid w:val="00AB465D"/>
    <w:rsid w:val="00AB7875"/>
    <w:rsid w:val="00AC354C"/>
    <w:rsid w:val="00AC48CE"/>
    <w:rsid w:val="00AC4F31"/>
    <w:rsid w:val="00AC53A7"/>
    <w:rsid w:val="00AD0740"/>
    <w:rsid w:val="00AD1E5B"/>
    <w:rsid w:val="00AD73C4"/>
    <w:rsid w:val="00AD74DC"/>
    <w:rsid w:val="00AE4CE5"/>
    <w:rsid w:val="00AF069D"/>
    <w:rsid w:val="00AF478D"/>
    <w:rsid w:val="00AF7668"/>
    <w:rsid w:val="00B06B73"/>
    <w:rsid w:val="00B125F0"/>
    <w:rsid w:val="00B27F07"/>
    <w:rsid w:val="00B3164A"/>
    <w:rsid w:val="00B36C5A"/>
    <w:rsid w:val="00B37E6B"/>
    <w:rsid w:val="00B426FB"/>
    <w:rsid w:val="00B61BFB"/>
    <w:rsid w:val="00B62D3F"/>
    <w:rsid w:val="00B63A5B"/>
    <w:rsid w:val="00B6451B"/>
    <w:rsid w:val="00B6574F"/>
    <w:rsid w:val="00B6663A"/>
    <w:rsid w:val="00B7174E"/>
    <w:rsid w:val="00B775B6"/>
    <w:rsid w:val="00B805D4"/>
    <w:rsid w:val="00B84157"/>
    <w:rsid w:val="00BA06DC"/>
    <w:rsid w:val="00BA70FD"/>
    <w:rsid w:val="00BB0350"/>
    <w:rsid w:val="00BB1A07"/>
    <w:rsid w:val="00BB41FD"/>
    <w:rsid w:val="00BB7AEE"/>
    <w:rsid w:val="00BC17B4"/>
    <w:rsid w:val="00BC283C"/>
    <w:rsid w:val="00BD065B"/>
    <w:rsid w:val="00BD2B75"/>
    <w:rsid w:val="00BD442E"/>
    <w:rsid w:val="00BD738C"/>
    <w:rsid w:val="00BE39B8"/>
    <w:rsid w:val="00BE71FF"/>
    <w:rsid w:val="00BF0033"/>
    <w:rsid w:val="00BF3232"/>
    <w:rsid w:val="00BF44A4"/>
    <w:rsid w:val="00BF7BFF"/>
    <w:rsid w:val="00C035AA"/>
    <w:rsid w:val="00C105A1"/>
    <w:rsid w:val="00C11E33"/>
    <w:rsid w:val="00C122F9"/>
    <w:rsid w:val="00C1681F"/>
    <w:rsid w:val="00C17699"/>
    <w:rsid w:val="00C17890"/>
    <w:rsid w:val="00C2408C"/>
    <w:rsid w:val="00C31128"/>
    <w:rsid w:val="00C435ED"/>
    <w:rsid w:val="00C44F52"/>
    <w:rsid w:val="00C52A0D"/>
    <w:rsid w:val="00C54F79"/>
    <w:rsid w:val="00C61DF4"/>
    <w:rsid w:val="00C64266"/>
    <w:rsid w:val="00C85997"/>
    <w:rsid w:val="00C86701"/>
    <w:rsid w:val="00C8774D"/>
    <w:rsid w:val="00C92C19"/>
    <w:rsid w:val="00C9327A"/>
    <w:rsid w:val="00C9376A"/>
    <w:rsid w:val="00C93C3A"/>
    <w:rsid w:val="00C96227"/>
    <w:rsid w:val="00CA462A"/>
    <w:rsid w:val="00CA46E3"/>
    <w:rsid w:val="00CB1422"/>
    <w:rsid w:val="00CB1B57"/>
    <w:rsid w:val="00CB211A"/>
    <w:rsid w:val="00CC3B6C"/>
    <w:rsid w:val="00CD1405"/>
    <w:rsid w:val="00CE3A3D"/>
    <w:rsid w:val="00CE7A30"/>
    <w:rsid w:val="00CE7A85"/>
    <w:rsid w:val="00CF3B09"/>
    <w:rsid w:val="00CF4EF6"/>
    <w:rsid w:val="00CF7011"/>
    <w:rsid w:val="00D0476C"/>
    <w:rsid w:val="00D1204C"/>
    <w:rsid w:val="00D1695C"/>
    <w:rsid w:val="00D24A5D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564D3"/>
    <w:rsid w:val="00D664C5"/>
    <w:rsid w:val="00D7189D"/>
    <w:rsid w:val="00D730CA"/>
    <w:rsid w:val="00D7675E"/>
    <w:rsid w:val="00D801DF"/>
    <w:rsid w:val="00D802EB"/>
    <w:rsid w:val="00D8379C"/>
    <w:rsid w:val="00D84CBB"/>
    <w:rsid w:val="00D86307"/>
    <w:rsid w:val="00D94513"/>
    <w:rsid w:val="00D94F64"/>
    <w:rsid w:val="00D978E4"/>
    <w:rsid w:val="00D97932"/>
    <w:rsid w:val="00DA1F29"/>
    <w:rsid w:val="00DA33AC"/>
    <w:rsid w:val="00DA64D0"/>
    <w:rsid w:val="00DA6582"/>
    <w:rsid w:val="00DA7130"/>
    <w:rsid w:val="00DB0DFE"/>
    <w:rsid w:val="00DB67CB"/>
    <w:rsid w:val="00DB78D9"/>
    <w:rsid w:val="00DC22C2"/>
    <w:rsid w:val="00DC3EFF"/>
    <w:rsid w:val="00DC575A"/>
    <w:rsid w:val="00DC5FE1"/>
    <w:rsid w:val="00DC6631"/>
    <w:rsid w:val="00DD2B98"/>
    <w:rsid w:val="00DD2FF3"/>
    <w:rsid w:val="00DD3B18"/>
    <w:rsid w:val="00DD4754"/>
    <w:rsid w:val="00DD7515"/>
    <w:rsid w:val="00DE03C1"/>
    <w:rsid w:val="00DE18B5"/>
    <w:rsid w:val="00DF09F4"/>
    <w:rsid w:val="00DF0E0B"/>
    <w:rsid w:val="00DF1289"/>
    <w:rsid w:val="00DF22DE"/>
    <w:rsid w:val="00E0166D"/>
    <w:rsid w:val="00E02E0B"/>
    <w:rsid w:val="00E0593E"/>
    <w:rsid w:val="00E06C9D"/>
    <w:rsid w:val="00E126BD"/>
    <w:rsid w:val="00E26720"/>
    <w:rsid w:val="00E26EE2"/>
    <w:rsid w:val="00E36DF7"/>
    <w:rsid w:val="00E41AEE"/>
    <w:rsid w:val="00E4794F"/>
    <w:rsid w:val="00E508A7"/>
    <w:rsid w:val="00E50F28"/>
    <w:rsid w:val="00E60A44"/>
    <w:rsid w:val="00E666EA"/>
    <w:rsid w:val="00E74087"/>
    <w:rsid w:val="00E7484A"/>
    <w:rsid w:val="00E83F75"/>
    <w:rsid w:val="00E85CEA"/>
    <w:rsid w:val="00E8690C"/>
    <w:rsid w:val="00E97C53"/>
    <w:rsid w:val="00EA26FB"/>
    <w:rsid w:val="00EA5774"/>
    <w:rsid w:val="00EA6493"/>
    <w:rsid w:val="00EA70F3"/>
    <w:rsid w:val="00EA7476"/>
    <w:rsid w:val="00EB0651"/>
    <w:rsid w:val="00EB1F89"/>
    <w:rsid w:val="00EB1FC2"/>
    <w:rsid w:val="00EB4A05"/>
    <w:rsid w:val="00EB5C89"/>
    <w:rsid w:val="00EC14DF"/>
    <w:rsid w:val="00EC1BB9"/>
    <w:rsid w:val="00EC259B"/>
    <w:rsid w:val="00ED3B32"/>
    <w:rsid w:val="00ED4484"/>
    <w:rsid w:val="00ED54BE"/>
    <w:rsid w:val="00ED6B45"/>
    <w:rsid w:val="00ED6DFF"/>
    <w:rsid w:val="00ED7346"/>
    <w:rsid w:val="00ED77F3"/>
    <w:rsid w:val="00EE45D4"/>
    <w:rsid w:val="00EF1410"/>
    <w:rsid w:val="00EF3314"/>
    <w:rsid w:val="00F00186"/>
    <w:rsid w:val="00F03675"/>
    <w:rsid w:val="00F05BB5"/>
    <w:rsid w:val="00F107A9"/>
    <w:rsid w:val="00F113BF"/>
    <w:rsid w:val="00F20633"/>
    <w:rsid w:val="00F20ED0"/>
    <w:rsid w:val="00F2337D"/>
    <w:rsid w:val="00F25908"/>
    <w:rsid w:val="00F26E37"/>
    <w:rsid w:val="00F32A7C"/>
    <w:rsid w:val="00F34EC4"/>
    <w:rsid w:val="00F374E5"/>
    <w:rsid w:val="00F408AB"/>
    <w:rsid w:val="00F4271F"/>
    <w:rsid w:val="00F5534E"/>
    <w:rsid w:val="00F6042B"/>
    <w:rsid w:val="00F6074A"/>
    <w:rsid w:val="00F62DCD"/>
    <w:rsid w:val="00F67E56"/>
    <w:rsid w:val="00F7451A"/>
    <w:rsid w:val="00F745DD"/>
    <w:rsid w:val="00F76257"/>
    <w:rsid w:val="00F76B03"/>
    <w:rsid w:val="00F76EBD"/>
    <w:rsid w:val="00F83322"/>
    <w:rsid w:val="00F8478E"/>
    <w:rsid w:val="00F84AC0"/>
    <w:rsid w:val="00F84B99"/>
    <w:rsid w:val="00F85769"/>
    <w:rsid w:val="00F85C2B"/>
    <w:rsid w:val="00F86BFC"/>
    <w:rsid w:val="00F8700A"/>
    <w:rsid w:val="00F96F1D"/>
    <w:rsid w:val="00FA2AD6"/>
    <w:rsid w:val="00FA3223"/>
    <w:rsid w:val="00FA6956"/>
    <w:rsid w:val="00FB0572"/>
    <w:rsid w:val="00FB05EA"/>
    <w:rsid w:val="00FB226C"/>
    <w:rsid w:val="00FB75DD"/>
    <w:rsid w:val="00FC38CD"/>
    <w:rsid w:val="00FD0C4A"/>
    <w:rsid w:val="00FD1688"/>
    <w:rsid w:val="00FD2680"/>
    <w:rsid w:val="00FD73B1"/>
    <w:rsid w:val="00FE4482"/>
    <w:rsid w:val="00FE77D9"/>
    <w:rsid w:val="00FF2EF7"/>
    <w:rsid w:val="00FF53CE"/>
    <w:rsid w:val="00FF668A"/>
    <w:rsid w:val="07177A84"/>
    <w:rsid w:val="0F030047"/>
    <w:rsid w:val="136EC3CD"/>
    <w:rsid w:val="2BB99CFF"/>
    <w:rsid w:val="2D92A99A"/>
    <w:rsid w:val="2DDF2CFF"/>
    <w:rsid w:val="30B9DD65"/>
    <w:rsid w:val="339F39E7"/>
    <w:rsid w:val="34A1791B"/>
    <w:rsid w:val="3B27B35B"/>
    <w:rsid w:val="40E85BAC"/>
    <w:rsid w:val="53A057EF"/>
    <w:rsid w:val="650829A6"/>
    <w:rsid w:val="6AB0D674"/>
    <w:rsid w:val="6C4CA6D5"/>
    <w:rsid w:val="6D85FACB"/>
    <w:rsid w:val="76179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310966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926288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926288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9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3E396F"/>
  </w:style>
  <w:style w:type="character" w:customStyle="1" w:styleId="spellingerror">
    <w:name w:val="spellingerror"/>
    <w:basedOn w:val="a2"/>
    <w:rsid w:val="003E396F"/>
  </w:style>
  <w:style w:type="character" w:customStyle="1" w:styleId="eop">
    <w:name w:val="eop"/>
    <w:basedOn w:val="a2"/>
    <w:rsid w:val="003E396F"/>
  </w:style>
  <w:style w:type="paragraph" w:customStyle="1" w:styleId="paragraph">
    <w:name w:val="paragraph"/>
    <w:basedOn w:val="a1"/>
    <w:rsid w:val="00E0166D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scxw237552713">
    <w:name w:val="scxw237552713"/>
    <w:basedOn w:val="a2"/>
    <w:rsid w:val="00460AE9"/>
  </w:style>
  <w:style w:type="character" w:customStyle="1" w:styleId="scxw243350531">
    <w:name w:val="scxw243350531"/>
    <w:basedOn w:val="a2"/>
    <w:rsid w:val="00460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ECC255-0051-4080-8C5F-8CDAC08EE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969</TotalTime>
  <Pages>11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natalyachervyakova@outlook.com</cp:lastModifiedBy>
  <cp:revision>284</cp:revision>
  <cp:lastPrinted>2019-07-22T11:48:00Z</cp:lastPrinted>
  <dcterms:created xsi:type="dcterms:W3CDTF">2022-02-14T06:37:00Z</dcterms:created>
  <dcterms:modified xsi:type="dcterms:W3CDTF">2024-02-01T09:30:00Z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