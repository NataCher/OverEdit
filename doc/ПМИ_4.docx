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9381F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6BCAB754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5AE808F3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12AC40CD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753EA8E0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7FE1803F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0902003A" w14:textId="47481381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332118C7" w14:textId="17C046C3" w:rsidR="00BB065E" w:rsidRDefault="00BB065E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466770B8" w14:textId="77777777" w:rsidR="00BB065E" w:rsidRDefault="00BB065E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2CCF76FB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2E1440B8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5A039BE6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42CAACBB" w14:textId="5ADA8730" w:rsidR="001B59DE" w:rsidRDefault="001B59DE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0C812710" w14:textId="77777777" w:rsidR="00F31B85" w:rsidRDefault="00F31B85">
      <w:pPr>
        <w:spacing w:before="100" w:beforeAutospacing="1"/>
        <w:ind w:firstLine="0"/>
        <w:rPr>
          <w:rFonts w:cs="Times New Roman"/>
          <w:sz w:val="32"/>
          <w:szCs w:val="32"/>
          <w:lang w:val="en-US"/>
        </w:rPr>
      </w:pPr>
    </w:p>
    <w:p w14:paraId="6E96DF7B" w14:textId="77777777" w:rsidR="001B59DE" w:rsidRPr="00956BD2" w:rsidRDefault="001B59DE">
      <w:pPr>
        <w:spacing w:before="100" w:beforeAutospacing="1"/>
        <w:ind w:firstLine="0"/>
        <w:rPr>
          <w:rFonts w:cs="Times New Roman"/>
          <w:sz w:val="32"/>
          <w:szCs w:val="32"/>
          <w:lang w:val="en-US"/>
        </w:rPr>
      </w:pPr>
    </w:p>
    <w:p w14:paraId="29EE677E" w14:textId="18FEB9AE" w:rsidR="00CD062E" w:rsidRPr="00CD062E" w:rsidRDefault="00F31B85" w:rsidP="00CD062E">
      <w:pPr>
        <w:spacing w:before="100" w:beforeAutospacing="1"/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ПРОГРАММА И МЕТОДИКА ИСПЫТАНИЙ</w:t>
      </w:r>
      <w:r>
        <w:rPr>
          <w:rFonts w:cs="Times New Roman"/>
          <w:b/>
          <w:bCs/>
          <w:sz w:val="32"/>
          <w:szCs w:val="32"/>
        </w:rPr>
        <w:br/>
      </w:r>
      <w:r w:rsidRPr="00956BD2">
        <w:rPr>
          <w:rFonts w:cs="Times New Roman"/>
          <w:sz w:val="32"/>
          <w:szCs w:val="32"/>
        </w:rPr>
        <w:t xml:space="preserve"> </w:t>
      </w:r>
      <w:r w:rsidR="00CD062E" w:rsidRPr="00CD062E">
        <w:rPr>
          <w:rFonts w:cs="Times New Roman"/>
          <w:sz w:val="32"/>
          <w:szCs w:val="32"/>
        </w:rPr>
        <w:t>Телеграм-бот «</w:t>
      </w:r>
      <w:proofErr w:type="spellStart"/>
      <w:r w:rsidR="00CD062E" w:rsidRPr="00CD062E">
        <w:rPr>
          <w:rFonts w:cs="Times New Roman"/>
          <w:sz w:val="32"/>
          <w:szCs w:val="32"/>
        </w:rPr>
        <w:t>OverEdit</w:t>
      </w:r>
      <w:proofErr w:type="spellEnd"/>
      <w:r w:rsidR="00CD062E" w:rsidRPr="00CD062E">
        <w:rPr>
          <w:rFonts w:cs="Times New Roman"/>
          <w:sz w:val="32"/>
          <w:szCs w:val="32"/>
        </w:rPr>
        <w:t>»</w:t>
      </w:r>
    </w:p>
    <w:p w14:paraId="6B3FF2BC" w14:textId="3A050C77" w:rsidR="00C80B71" w:rsidRPr="00956BD2" w:rsidRDefault="00C80B71">
      <w:pPr>
        <w:spacing w:before="100" w:beforeAutospacing="1"/>
        <w:ind w:firstLine="0"/>
        <w:jc w:val="center"/>
        <w:rPr>
          <w:rFonts w:cs="Times New Roman"/>
          <w:sz w:val="32"/>
          <w:szCs w:val="32"/>
        </w:rPr>
      </w:pPr>
    </w:p>
    <w:p w14:paraId="0F5009FD" w14:textId="77777777" w:rsidR="00C80B71" w:rsidRDefault="002F0B4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C9BF3C6" w14:textId="77777777" w:rsidR="00C80B71" w:rsidRDefault="002F0B4F" w:rsidP="00956BD2">
      <w:pPr>
        <w:spacing w:before="100" w:beforeAutospacing="1"/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Содержание</w:t>
      </w:r>
    </w:p>
    <w:p w14:paraId="1DDAAC6F" w14:textId="5C357A61" w:rsidR="000A2074" w:rsidRDefault="002F0B4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TOC \o "1-1" \u </w:instrText>
      </w:r>
      <w:r>
        <w:fldChar w:fldCharType="separate"/>
      </w:r>
      <w:r w:rsidR="000A2074">
        <w:rPr>
          <w:noProof/>
        </w:rPr>
        <w:t>1</w:t>
      </w:r>
      <w:r w:rsidR="000A207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A2074">
        <w:rPr>
          <w:noProof/>
        </w:rPr>
        <w:t>Объект испытаний</w:t>
      </w:r>
      <w:r w:rsidR="000A2074">
        <w:rPr>
          <w:noProof/>
        </w:rPr>
        <w:tab/>
      </w:r>
      <w:r w:rsidR="000A2074">
        <w:rPr>
          <w:noProof/>
        </w:rPr>
        <w:fldChar w:fldCharType="begin"/>
      </w:r>
      <w:r w:rsidR="000A2074">
        <w:rPr>
          <w:noProof/>
        </w:rPr>
        <w:instrText xml:space="preserve"> PAGEREF _Toc157649721 \h </w:instrText>
      </w:r>
      <w:r w:rsidR="000A2074">
        <w:rPr>
          <w:noProof/>
        </w:rPr>
      </w:r>
      <w:r w:rsidR="000A2074">
        <w:rPr>
          <w:noProof/>
        </w:rPr>
        <w:fldChar w:fldCharType="separate"/>
      </w:r>
      <w:r w:rsidR="00DF340D">
        <w:rPr>
          <w:noProof/>
        </w:rPr>
        <w:t>3</w:t>
      </w:r>
      <w:r w:rsidR="000A2074">
        <w:rPr>
          <w:noProof/>
        </w:rPr>
        <w:fldChar w:fldCharType="end"/>
      </w:r>
    </w:p>
    <w:p w14:paraId="6915E5F4" w14:textId="6FEB2216" w:rsidR="000A2074" w:rsidRDefault="000A20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Цель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_Toc157649722 \h </w:instrText>
      </w:r>
      <w:r>
        <w:rPr>
          <w:noProof/>
        </w:rPr>
      </w:r>
      <w:r>
        <w:rPr>
          <w:noProof/>
        </w:rPr>
        <w:fldChar w:fldCharType="separate"/>
      </w:r>
      <w:r w:rsidR="00DF340D">
        <w:rPr>
          <w:noProof/>
        </w:rPr>
        <w:t>4</w:t>
      </w:r>
      <w:r>
        <w:rPr>
          <w:noProof/>
        </w:rPr>
        <w:fldChar w:fldCharType="end"/>
      </w:r>
    </w:p>
    <w:p w14:paraId="0823B45C" w14:textId="2CA45017" w:rsidR="000A2074" w:rsidRDefault="000A20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Требования к программе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_Toc157649723 \h </w:instrText>
      </w:r>
      <w:r>
        <w:rPr>
          <w:noProof/>
        </w:rPr>
      </w:r>
      <w:r>
        <w:rPr>
          <w:noProof/>
        </w:rPr>
        <w:fldChar w:fldCharType="separate"/>
      </w:r>
      <w:r w:rsidR="00DF340D">
        <w:rPr>
          <w:noProof/>
        </w:rPr>
        <w:t>5</w:t>
      </w:r>
      <w:r>
        <w:rPr>
          <w:noProof/>
        </w:rPr>
        <w:fldChar w:fldCharType="end"/>
      </w:r>
    </w:p>
    <w:p w14:paraId="5CCAE46B" w14:textId="667D65CB" w:rsidR="000A2074" w:rsidRDefault="000A20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Требования к программной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_Toc157649724 \h </w:instrText>
      </w:r>
      <w:r>
        <w:rPr>
          <w:noProof/>
        </w:rPr>
      </w:r>
      <w:r>
        <w:rPr>
          <w:noProof/>
        </w:rPr>
        <w:fldChar w:fldCharType="separate"/>
      </w:r>
      <w:r w:rsidR="00DF340D">
        <w:rPr>
          <w:noProof/>
        </w:rPr>
        <w:t>6</w:t>
      </w:r>
      <w:r>
        <w:rPr>
          <w:noProof/>
        </w:rPr>
        <w:fldChar w:fldCharType="end"/>
      </w:r>
    </w:p>
    <w:p w14:paraId="6EA9C325" w14:textId="4E9CF8F7" w:rsidR="000A2074" w:rsidRDefault="000A20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Средства и порядок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_Toc157649725 \h </w:instrText>
      </w:r>
      <w:r>
        <w:rPr>
          <w:noProof/>
        </w:rPr>
      </w:r>
      <w:r>
        <w:rPr>
          <w:noProof/>
        </w:rPr>
        <w:fldChar w:fldCharType="separate"/>
      </w:r>
      <w:r w:rsidR="00DF340D">
        <w:rPr>
          <w:noProof/>
        </w:rPr>
        <w:t>7</w:t>
      </w:r>
      <w:r>
        <w:rPr>
          <w:noProof/>
        </w:rPr>
        <w:fldChar w:fldCharType="end"/>
      </w:r>
    </w:p>
    <w:p w14:paraId="01B06053" w14:textId="05AFC75F" w:rsidR="000A2074" w:rsidRDefault="000A20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_Toc157649726 \h </w:instrText>
      </w:r>
      <w:r>
        <w:rPr>
          <w:noProof/>
        </w:rPr>
      </w:r>
      <w:r>
        <w:rPr>
          <w:noProof/>
        </w:rPr>
        <w:fldChar w:fldCharType="separate"/>
      </w:r>
      <w:r w:rsidR="00DF340D">
        <w:rPr>
          <w:noProof/>
        </w:rPr>
        <w:t>8</w:t>
      </w:r>
      <w:r>
        <w:rPr>
          <w:noProof/>
        </w:rPr>
        <w:fldChar w:fldCharType="end"/>
      </w:r>
    </w:p>
    <w:p w14:paraId="1050C26E" w14:textId="666C099F" w:rsidR="00C80B71" w:rsidRDefault="002F0B4F">
      <w:r>
        <w:fldChar w:fldCharType="end"/>
      </w:r>
    </w:p>
    <w:p w14:paraId="053FC191" w14:textId="139745F2" w:rsidR="00C80B71" w:rsidRDefault="002F0B4F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9F195B7" w14:textId="77777777" w:rsidR="00C80B71" w:rsidRDefault="002F0B4F">
      <w:pPr>
        <w:pStyle w:val="1"/>
      </w:pPr>
      <w:bookmarkStart w:id="0" w:name="_Toc157649721"/>
      <w:r>
        <w:lastRenderedPageBreak/>
        <w:t>Объект испытаний</w:t>
      </w:r>
      <w:bookmarkEnd w:id="0"/>
    </w:p>
    <w:p w14:paraId="4409769B" w14:textId="77777777" w:rsidR="00C80B71" w:rsidRPr="00D71545" w:rsidRDefault="002F0B4F">
      <w:r>
        <w:t xml:space="preserve">Объект испытания: телеграмм бот </w:t>
      </w:r>
      <w:proofErr w:type="spellStart"/>
      <w:r w:rsidR="00D71545">
        <w:rPr>
          <w:lang w:val="en-US"/>
        </w:rPr>
        <w:t>OverEdit</w:t>
      </w:r>
      <w:proofErr w:type="spellEnd"/>
      <w:r w:rsidR="00D71545" w:rsidRPr="00D71545">
        <w:t>.</w:t>
      </w:r>
    </w:p>
    <w:p w14:paraId="5DA0834E" w14:textId="568B5666" w:rsidR="00D71545" w:rsidRPr="00E6138A" w:rsidRDefault="004B657D">
      <w:r w:rsidRPr="004B657D">
        <w:t xml:space="preserve">Бот </w:t>
      </w:r>
      <w:r>
        <w:t>используется</w:t>
      </w:r>
      <w:r w:rsidRPr="004B657D">
        <w:t xml:space="preserve"> для</w:t>
      </w:r>
      <w:r>
        <w:t xml:space="preserve"> </w:t>
      </w:r>
      <w:r w:rsidRPr="004B657D">
        <w:t>предоставл</w:t>
      </w:r>
      <w:r>
        <w:t>ения</w:t>
      </w:r>
      <w:r w:rsidRPr="004B657D">
        <w:t xml:space="preserve"> пользователю виде. Функционал включает в себя выбор видео по тематикам, добавление в избранное, просмотр избранных элементов, а также управление видеороликами (переключение, добавление/удаление из избранного). </w:t>
      </w:r>
    </w:p>
    <w:p w14:paraId="42CB77D3" w14:textId="77777777" w:rsidR="00C80B71" w:rsidRDefault="002F0B4F">
      <w:pPr>
        <w:pStyle w:val="1"/>
      </w:pPr>
      <w:bookmarkStart w:id="1" w:name="_Toc157649722"/>
      <w:r>
        <w:lastRenderedPageBreak/>
        <w:t>Цель испытаний</w:t>
      </w:r>
      <w:bookmarkEnd w:id="1"/>
    </w:p>
    <w:p w14:paraId="12C0A376" w14:textId="4A837A25" w:rsidR="00C80B71" w:rsidRDefault="002F0B4F">
      <w:r>
        <w:t xml:space="preserve">Цель испытаний: утвердить соответствие требованиям и выполнимость функций заявленных в настоящем техническом задании на разработку телеграмм бота </w:t>
      </w:r>
      <w:proofErr w:type="spellStart"/>
      <w:r w:rsidR="00D71545">
        <w:rPr>
          <w:lang w:val="en-US"/>
        </w:rPr>
        <w:t>OverEdit</w:t>
      </w:r>
      <w:proofErr w:type="spellEnd"/>
      <w:r>
        <w:t>.</w:t>
      </w:r>
    </w:p>
    <w:p w14:paraId="034B9620" w14:textId="77777777" w:rsidR="00C80B71" w:rsidRDefault="002F0B4F">
      <w:pPr>
        <w:pStyle w:val="1"/>
      </w:pPr>
      <w:bookmarkStart w:id="2" w:name="_Toc157649723"/>
      <w:r>
        <w:lastRenderedPageBreak/>
        <w:t>Требования к программе</w:t>
      </w:r>
      <w:bookmarkEnd w:id="2"/>
    </w:p>
    <w:p w14:paraId="361AC27A" w14:textId="77777777" w:rsidR="00E6138A" w:rsidRDefault="00E6138A" w:rsidP="00E6138A">
      <w:r>
        <w:t>Бот должен предоставлять следующий набор функций:</w:t>
      </w:r>
    </w:p>
    <w:p w14:paraId="3BA3877B" w14:textId="52AA2B77" w:rsidR="00E6138A" w:rsidRDefault="00E6138A" w:rsidP="00E6138A">
      <w:pPr>
        <w:pStyle w:val="a0"/>
      </w:pPr>
      <w:r>
        <w:t>Стартовое приветствие и команда /</w:t>
      </w:r>
      <w:proofErr w:type="spellStart"/>
      <w:r>
        <w:t>start</w:t>
      </w:r>
      <w:proofErr w:type="spellEnd"/>
      <w:r>
        <w:t xml:space="preserve">: </w:t>
      </w:r>
      <w:r w:rsidR="00FF750F">
        <w:t>б</w:t>
      </w:r>
      <w:r>
        <w:t>от приветствует пользователя и предоставляет информацию о своих возможностях.</w:t>
      </w:r>
    </w:p>
    <w:p w14:paraId="0B914644" w14:textId="5DD9F326" w:rsidR="00E6138A" w:rsidRDefault="00E6138A" w:rsidP="00E6138A">
      <w:pPr>
        <w:pStyle w:val="a0"/>
      </w:pPr>
      <w:r>
        <w:t xml:space="preserve">Выбор типа оверлея (видео): </w:t>
      </w:r>
      <w:r w:rsidR="00FF750F">
        <w:t>п</w:t>
      </w:r>
      <w:r>
        <w:t>ользователь может выбрать тип оверлея из предоставленных категорий.</w:t>
      </w:r>
    </w:p>
    <w:p w14:paraId="5F41443E" w14:textId="20B803A7" w:rsidR="00E6138A" w:rsidRDefault="00E6138A" w:rsidP="00E6138A">
      <w:pPr>
        <w:pStyle w:val="a0"/>
      </w:pPr>
      <w:r>
        <w:t>Выбор тематики оверлея (видео): после выбора типа оверлея, пользователь может выбрать конкретную тематику оверлея из предложенных вариантов.</w:t>
      </w:r>
    </w:p>
    <w:p w14:paraId="65E3D86F" w14:textId="18F65F80" w:rsidR="00E6138A" w:rsidRDefault="00E6138A" w:rsidP="00E6138A">
      <w:pPr>
        <w:pStyle w:val="a0"/>
      </w:pPr>
      <w:r>
        <w:t xml:space="preserve">Просмотр видео: </w:t>
      </w:r>
      <w:r w:rsidR="00FF750F">
        <w:t>п</w:t>
      </w:r>
      <w:r>
        <w:t>ользователь может просматривать видео, соответствующие выбранной тематике оверлея. Бот предоставляет возможность пролистывать доступные видео.</w:t>
      </w:r>
    </w:p>
    <w:p w14:paraId="70F31953" w14:textId="134FD380" w:rsidR="00E6138A" w:rsidRDefault="00E6138A" w:rsidP="00E6138A">
      <w:pPr>
        <w:pStyle w:val="a0"/>
      </w:pPr>
      <w:r>
        <w:t xml:space="preserve">Добавление в избранное: </w:t>
      </w:r>
      <w:r w:rsidR="00FF750F">
        <w:t>п</w:t>
      </w:r>
      <w:r>
        <w:t>ользователь может добавить текущее видео в список избранных.</w:t>
      </w:r>
    </w:p>
    <w:p w14:paraId="391F80C9" w14:textId="3641D4C3" w:rsidR="00E6138A" w:rsidRDefault="00E6138A" w:rsidP="00E6138A">
      <w:pPr>
        <w:pStyle w:val="a0"/>
      </w:pPr>
      <w:r>
        <w:t xml:space="preserve">Просмотр избранных видео: </w:t>
      </w:r>
      <w:r w:rsidR="00FF750F">
        <w:t>п</w:t>
      </w:r>
      <w:r>
        <w:t>ользователь может просмотреть список избранных видео.</w:t>
      </w:r>
    </w:p>
    <w:p w14:paraId="089C6DC6" w14:textId="14A2C1AA" w:rsidR="00E6138A" w:rsidRDefault="00E6138A" w:rsidP="00E6138A">
      <w:pPr>
        <w:pStyle w:val="a0"/>
      </w:pPr>
      <w:r>
        <w:t xml:space="preserve">Удаление из избранного: </w:t>
      </w:r>
      <w:r w:rsidR="00FF750F">
        <w:t>п</w:t>
      </w:r>
      <w:r>
        <w:t>ользователь может удалить видео из списка избранных.</w:t>
      </w:r>
    </w:p>
    <w:p w14:paraId="742BF4BB" w14:textId="01190CBF" w:rsidR="00E6138A" w:rsidRDefault="00E6138A" w:rsidP="00E6138A">
      <w:pPr>
        <w:pStyle w:val="a0"/>
      </w:pPr>
      <w:r>
        <w:t xml:space="preserve">Навигация назад: </w:t>
      </w:r>
      <w:r w:rsidR="00FF750F">
        <w:t>п</w:t>
      </w:r>
      <w:r>
        <w:t>ользователь может вернуться назад на предыдущий уровень выбора оверлеев или категорий.</w:t>
      </w:r>
    </w:p>
    <w:p w14:paraId="5558A5CA" w14:textId="66E6885B" w:rsidR="00E6138A" w:rsidRDefault="00E6138A" w:rsidP="00E6138A">
      <w:pPr>
        <w:pStyle w:val="a0"/>
      </w:pPr>
      <w:r>
        <w:t xml:space="preserve">Помощь и информация: </w:t>
      </w:r>
      <w:r w:rsidR="00FF750F">
        <w:t>п</w:t>
      </w:r>
      <w:r>
        <w:t>ользователь может получить справочную информацию и помощь по использованию бота.</w:t>
      </w:r>
    </w:p>
    <w:p w14:paraId="3C7CA94B" w14:textId="77777777" w:rsidR="00C80B71" w:rsidRDefault="00C80B71"/>
    <w:p w14:paraId="157772F2" w14:textId="77777777" w:rsidR="00C80B71" w:rsidRDefault="002F0B4F">
      <w:pPr>
        <w:pStyle w:val="1"/>
      </w:pPr>
      <w:bookmarkStart w:id="3" w:name="_Toc157649724"/>
      <w:r>
        <w:lastRenderedPageBreak/>
        <w:t>Требования к программной документации</w:t>
      </w:r>
      <w:bookmarkEnd w:id="3"/>
    </w:p>
    <w:p w14:paraId="22817972" w14:textId="77777777" w:rsidR="00C80B71" w:rsidRDefault="002F0B4F">
      <w:r>
        <w:t>Тестирование проводится на основании следующих документов:</w:t>
      </w:r>
    </w:p>
    <w:p w14:paraId="5C1CC17C" w14:textId="77777777" w:rsidR="00C80B71" w:rsidRDefault="002F0B4F">
      <w:pPr>
        <w:pStyle w:val="a0"/>
      </w:pPr>
      <w:r>
        <w:t>Техническое задание;</w:t>
      </w:r>
    </w:p>
    <w:p w14:paraId="56379F4B" w14:textId="77777777" w:rsidR="00C80B71" w:rsidRDefault="002F0B4F">
      <w:pPr>
        <w:pStyle w:val="a0"/>
      </w:pPr>
      <w:r>
        <w:t>Руководство пользователя;</w:t>
      </w:r>
    </w:p>
    <w:p w14:paraId="2EE6D3A5" w14:textId="77777777" w:rsidR="00C80B71" w:rsidRDefault="002F0B4F">
      <w:pPr>
        <w:pStyle w:val="a0"/>
      </w:pPr>
      <w:r>
        <w:t>Руководство программиста.</w:t>
      </w:r>
    </w:p>
    <w:p w14:paraId="68521AC9" w14:textId="77777777" w:rsidR="00C80B71" w:rsidRDefault="00C80B71"/>
    <w:p w14:paraId="30DA738D" w14:textId="77777777" w:rsidR="00C80B71" w:rsidRDefault="002F0B4F">
      <w:pPr>
        <w:pStyle w:val="1"/>
      </w:pPr>
      <w:bookmarkStart w:id="4" w:name="_Toc157649725"/>
      <w:r>
        <w:lastRenderedPageBreak/>
        <w:t>Средства и порядок испытаний</w:t>
      </w:r>
      <w:bookmarkEnd w:id="4"/>
    </w:p>
    <w:p w14:paraId="478FBC97" w14:textId="1CE102E8" w:rsidR="00C80B71" w:rsidRPr="00956BD2" w:rsidRDefault="002F0B4F">
      <w:r>
        <w:t xml:space="preserve">Тестирование должно проводится с использованием </w:t>
      </w:r>
      <w:r w:rsidR="00E5160B">
        <w:t>технических средств,</w:t>
      </w:r>
      <w:r>
        <w:t xml:space="preserve"> </w:t>
      </w:r>
      <w:r w:rsidRPr="00956BD2">
        <w:t>соответствующих</w:t>
      </w:r>
      <w:r>
        <w:t xml:space="preserve"> минимальным системным требованиям описанных в настоящем техническом задании на </w:t>
      </w:r>
      <w:r w:rsidRPr="00956BD2">
        <w:t>разработку</w:t>
      </w:r>
      <w:r>
        <w:t xml:space="preserve"> телеграмм бота </w:t>
      </w:r>
      <w:proofErr w:type="spellStart"/>
      <w:r w:rsidR="00E5160B">
        <w:rPr>
          <w:lang w:val="en-US"/>
        </w:rPr>
        <w:t>OverEdit</w:t>
      </w:r>
      <w:proofErr w:type="spellEnd"/>
      <w:r w:rsidRPr="00956BD2">
        <w:t>.</w:t>
      </w:r>
    </w:p>
    <w:p w14:paraId="7042DAEC" w14:textId="77777777" w:rsidR="00C80B71" w:rsidRDefault="002F0B4F">
      <w:pPr>
        <w:pStyle w:val="1"/>
      </w:pPr>
      <w:bookmarkStart w:id="5" w:name="_Toc157649726"/>
      <w:r>
        <w:lastRenderedPageBreak/>
        <w:t>Методика испытаний</w:t>
      </w:r>
      <w:bookmarkEnd w:id="5"/>
    </w:p>
    <w:p w14:paraId="4FD5896B" w14:textId="77777777" w:rsidR="00C80B71" w:rsidRDefault="002F0B4F">
      <w:r>
        <w:t>Проводимые тесты описаны в таблице 6.1, тесты должны проводится по порядку.</w:t>
      </w:r>
    </w:p>
    <w:p w14:paraId="4E05A71C" w14:textId="1B07EAF9" w:rsidR="00C80B71" w:rsidRPr="00FC33A2" w:rsidRDefault="002F0B4F">
      <w:pPr>
        <w:pStyle w:val="vgutTableName"/>
      </w:pPr>
      <w:r>
        <w:t xml:space="preserve">Таблица 6.1 </w:t>
      </w:r>
      <w:r w:rsidR="00FC33A2">
        <w:t>–</w:t>
      </w:r>
      <w:r>
        <w:t xml:space="preserve"> Те</w:t>
      </w:r>
      <w:r w:rsidR="00FC33A2">
        <w:t>стирование чат-бота «</w:t>
      </w:r>
      <w:proofErr w:type="spellStart"/>
      <w:r w:rsidR="00FC33A2">
        <w:rPr>
          <w:lang w:val="en-US"/>
        </w:rPr>
        <w:t>OverEdit</w:t>
      </w:r>
      <w:proofErr w:type="spellEnd"/>
      <w:r w:rsidR="00FC33A2">
        <w:t>»</w:t>
      </w:r>
    </w:p>
    <w:tbl>
      <w:tblPr>
        <w:tblStyle w:val="af7"/>
        <w:tblW w:w="9644" w:type="dxa"/>
        <w:jc w:val="center"/>
        <w:tblLook w:val="04A0" w:firstRow="1" w:lastRow="0" w:firstColumn="1" w:lastColumn="0" w:noHBand="0" w:noVBand="1"/>
      </w:tblPr>
      <w:tblGrid>
        <w:gridCol w:w="1633"/>
        <w:gridCol w:w="4497"/>
        <w:gridCol w:w="3514"/>
      </w:tblGrid>
      <w:tr w:rsidR="00C80B71" w14:paraId="4625B956" w14:textId="77777777" w:rsidTr="00217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633" w:type="dxa"/>
          </w:tcPr>
          <w:p w14:paraId="49E8C3D3" w14:textId="77777777" w:rsidR="00C80B71" w:rsidRDefault="002F0B4F">
            <w:pPr>
              <w:pStyle w:val="vgutTableName"/>
            </w:pPr>
            <w:r>
              <w:t>Название</w:t>
            </w:r>
          </w:p>
        </w:tc>
        <w:tc>
          <w:tcPr>
            <w:tcW w:w="4497" w:type="dxa"/>
          </w:tcPr>
          <w:p w14:paraId="01AD49A7" w14:textId="77777777" w:rsidR="00C80B71" w:rsidRDefault="002F0B4F">
            <w:pPr>
              <w:pStyle w:val="vgutTableName"/>
            </w:pPr>
            <w:r>
              <w:t>Шаги тестирования</w:t>
            </w:r>
          </w:p>
        </w:tc>
        <w:tc>
          <w:tcPr>
            <w:tcW w:w="3514" w:type="dxa"/>
          </w:tcPr>
          <w:p w14:paraId="6FEF3088" w14:textId="77777777" w:rsidR="00C80B71" w:rsidRDefault="002F0B4F">
            <w:pPr>
              <w:pStyle w:val="vgutTableName"/>
            </w:pPr>
            <w:r>
              <w:t>Результат тестирования</w:t>
            </w:r>
          </w:p>
        </w:tc>
      </w:tr>
      <w:tr w:rsidR="00E5160B" w14:paraId="023E4AB8" w14:textId="77777777" w:rsidTr="00217441">
        <w:trPr>
          <w:jc w:val="center"/>
        </w:trPr>
        <w:tc>
          <w:tcPr>
            <w:tcW w:w="1633" w:type="dxa"/>
          </w:tcPr>
          <w:p w14:paraId="3043E040" w14:textId="31A86B6B" w:rsidR="00E5160B" w:rsidRDefault="00E5160B" w:rsidP="00E5160B">
            <w:pPr>
              <w:pStyle w:val="vgutTableName"/>
            </w:pPr>
            <w:r w:rsidRPr="008C1A5A">
              <w:t>Тестирование активации бота</w:t>
            </w:r>
          </w:p>
        </w:tc>
        <w:tc>
          <w:tcPr>
            <w:tcW w:w="4497" w:type="dxa"/>
          </w:tcPr>
          <w:p w14:paraId="1D2598C1" w14:textId="14C58298" w:rsidR="00E5160B" w:rsidRDefault="00217441" w:rsidP="00E5160B">
            <w:pPr>
              <w:pStyle w:val="a0"/>
            </w:pPr>
            <w:r>
              <w:t>з</w:t>
            </w:r>
            <w:r w:rsidR="00E5160B" w:rsidRPr="008C1A5A">
              <w:t>апустить бота</w:t>
            </w:r>
            <w:r w:rsidR="00BB065E">
              <w:t>;</w:t>
            </w:r>
          </w:p>
          <w:p w14:paraId="4BD0962A" w14:textId="5BF70285" w:rsidR="00E5160B" w:rsidRDefault="00217441" w:rsidP="00E5160B">
            <w:pPr>
              <w:pStyle w:val="a0"/>
            </w:pPr>
            <w:r>
              <w:t>о</w:t>
            </w:r>
            <w:r w:rsidR="00E5160B" w:rsidRPr="008C1A5A">
              <w:t>ткрыть чат с ботом</w:t>
            </w:r>
            <w:r w:rsidR="00BB065E">
              <w:t>;</w:t>
            </w:r>
          </w:p>
          <w:p w14:paraId="4EFDCDC0" w14:textId="6651E4F5" w:rsidR="00E5160B" w:rsidRDefault="00217441" w:rsidP="00E5160B">
            <w:pPr>
              <w:pStyle w:val="a0"/>
            </w:pPr>
            <w:r>
              <w:t>н</w:t>
            </w:r>
            <w:r w:rsidR="00E5160B" w:rsidRPr="008C1A5A">
              <w:t>ажать кнопку /</w:t>
            </w:r>
            <w:proofErr w:type="spellStart"/>
            <w:r w:rsidR="00E5160B" w:rsidRPr="008C1A5A">
              <w:t>start</w:t>
            </w:r>
            <w:proofErr w:type="spellEnd"/>
            <w:r w:rsidR="00BB065E">
              <w:t>.</w:t>
            </w:r>
          </w:p>
        </w:tc>
        <w:tc>
          <w:tcPr>
            <w:tcW w:w="3514" w:type="dxa"/>
          </w:tcPr>
          <w:p w14:paraId="79CB2B05" w14:textId="2D56272E" w:rsidR="00E5160B" w:rsidRDefault="00E5160B" w:rsidP="00E5160B">
            <w:pPr>
              <w:pStyle w:val="vgutTableText"/>
            </w:pPr>
            <w:r w:rsidRPr="008C1A5A">
              <w:t>Бот отправил приветственное сообщение</w:t>
            </w:r>
          </w:p>
        </w:tc>
      </w:tr>
      <w:tr w:rsidR="00E5160B" w14:paraId="152ABBF1" w14:textId="77777777" w:rsidTr="00217441">
        <w:trPr>
          <w:jc w:val="center"/>
        </w:trPr>
        <w:tc>
          <w:tcPr>
            <w:tcW w:w="1633" w:type="dxa"/>
          </w:tcPr>
          <w:p w14:paraId="2AC5178A" w14:textId="291D387D" w:rsidR="00E5160B" w:rsidRDefault="00E5160B" w:rsidP="00E5160B">
            <w:pPr>
              <w:pStyle w:val="vgutTableName"/>
            </w:pPr>
            <w:r w:rsidRPr="008C1A5A">
              <w:t>Тестирование выбора категории</w:t>
            </w:r>
          </w:p>
        </w:tc>
        <w:tc>
          <w:tcPr>
            <w:tcW w:w="4497" w:type="dxa"/>
          </w:tcPr>
          <w:p w14:paraId="6514AA06" w14:textId="3F7940C7" w:rsidR="00E5160B" w:rsidRDefault="00217441" w:rsidP="00E5160B">
            <w:pPr>
              <w:pStyle w:val="a0"/>
            </w:pPr>
            <w:r>
              <w:t>о</w:t>
            </w:r>
            <w:r w:rsidR="00E5160B" w:rsidRPr="008C1A5A">
              <w:t>ткрыть чат с ботом</w:t>
            </w:r>
            <w:r w:rsidR="00BB065E">
              <w:t>;</w:t>
            </w:r>
          </w:p>
          <w:p w14:paraId="3377C16C" w14:textId="6AAD1917" w:rsidR="00E5160B" w:rsidRDefault="00217441" w:rsidP="00E5160B">
            <w:pPr>
              <w:pStyle w:val="a0"/>
            </w:pPr>
            <w:r>
              <w:t>н</w:t>
            </w:r>
            <w:r w:rsidR="00E5160B" w:rsidRPr="008C1A5A">
              <w:t>ажать кнопку "Категории"</w:t>
            </w:r>
            <w:r w:rsidR="00BB065E">
              <w:t>.</w:t>
            </w:r>
          </w:p>
        </w:tc>
        <w:tc>
          <w:tcPr>
            <w:tcW w:w="3514" w:type="dxa"/>
          </w:tcPr>
          <w:p w14:paraId="14442421" w14:textId="2AD8DC1E" w:rsidR="00E5160B" w:rsidRDefault="00E5160B" w:rsidP="00E5160B">
            <w:pPr>
              <w:pStyle w:val="vgutTableText"/>
            </w:pPr>
            <w:r w:rsidRPr="008C1A5A">
              <w:t>Бот отобразил список категорий оверлеев</w:t>
            </w:r>
          </w:p>
        </w:tc>
      </w:tr>
      <w:tr w:rsidR="00E5160B" w14:paraId="3D3267C8" w14:textId="77777777" w:rsidTr="00217441">
        <w:trPr>
          <w:jc w:val="center"/>
        </w:trPr>
        <w:tc>
          <w:tcPr>
            <w:tcW w:w="1633" w:type="dxa"/>
          </w:tcPr>
          <w:p w14:paraId="2378B7A3" w14:textId="6584A059" w:rsidR="00E5160B" w:rsidRDefault="00E5160B" w:rsidP="00E5160B">
            <w:pPr>
              <w:pStyle w:val="vgutTableName"/>
            </w:pPr>
            <w:r w:rsidRPr="008C1A5A">
              <w:t>Тестирование выбора темы в категории</w:t>
            </w:r>
          </w:p>
        </w:tc>
        <w:tc>
          <w:tcPr>
            <w:tcW w:w="4497" w:type="dxa"/>
          </w:tcPr>
          <w:p w14:paraId="37BAF807" w14:textId="110FBC8B" w:rsidR="00E5160B" w:rsidRDefault="00217441" w:rsidP="00E5160B">
            <w:pPr>
              <w:pStyle w:val="a0"/>
            </w:pPr>
            <w:r>
              <w:t>о</w:t>
            </w:r>
            <w:r w:rsidR="00E5160B" w:rsidRPr="008C1A5A">
              <w:t>ткрыть чат с ботом</w:t>
            </w:r>
            <w:r w:rsidR="00BB065E">
              <w:t>;</w:t>
            </w:r>
          </w:p>
          <w:p w14:paraId="5F94CA2A" w14:textId="3A2BAB20" w:rsidR="00E5160B" w:rsidRDefault="00217441" w:rsidP="00E5160B">
            <w:pPr>
              <w:pStyle w:val="a0"/>
            </w:pPr>
            <w:r>
              <w:t>в</w:t>
            </w:r>
            <w:r w:rsidR="00E5160B" w:rsidRPr="008C1A5A">
              <w:t>ыбрать категорию</w:t>
            </w:r>
            <w:r w:rsidR="00BB065E">
              <w:t>;</w:t>
            </w:r>
          </w:p>
          <w:p w14:paraId="712DAC15" w14:textId="0DEF9682" w:rsidR="00E5160B" w:rsidRDefault="00217441" w:rsidP="00E5160B">
            <w:pPr>
              <w:pStyle w:val="a0"/>
            </w:pPr>
            <w:r>
              <w:t>н</w:t>
            </w:r>
            <w:r w:rsidR="00E5160B" w:rsidRPr="008C1A5A">
              <w:t>ажать кнопку выбора темы</w:t>
            </w:r>
            <w:r w:rsidR="00BB065E">
              <w:t>.</w:t>
            </w:r>
          </w:p>
        </w:tc>
        <w:tc>
          <w:tcPr>
            <w:tcW w:w="3514" w:type="dxa"/>
          </w:tcPr>
          <w:p w14:paraId="002F99F8" w14:textId="1C352FC8" w:rsidR="00E5160B" w:rsidRDefault="00E5160B" w:rsidP="00E5160B">
            <w:pPr>
              <w:pStyle w:val="vgutTableText"/>
            </w:pPr>
            <w:r w:rsidRPr="008C1A5A">
              <w:t>Бот отобразил список оверлеев выбранной темы</w:t>
            </w:r>
          </w:p>
        </w:tc>
      </w:tr>
      <w:tr w:rsidR="00E5160B" w14:paraId="2F4F8A7E" w14:textId="77777777" w:rsidTr="00217441">
        <w:trPr>
          <w:jc w:val="center"/>
        </w:trPr>
        <w:tc>
          <w:tcPr>
            <w:tcW w:w="1633" w:type="dxa"/>
          </w:tcPr>
          <w:p w14:paraId="51C42F56" w14:textId="4A7542AD" w:rsidR="00E5160B" w:rsidRDefault="00E5160B" w:rsidP="00E5160B">
            <w:pPr>
              <w:pStyle w:val="vgutTableName"/>
            </w:pPr>
            <w:r w:rsidRPr="008C1A5A">
              <w:t>Тестирование просмотра видео</w:t>
            </w:r>
          </w:p>
        </w:tc>
        <w:tc>
          <w:tcPr>
            <w:tcW w:w="4497" w:type="dxa"/>
          </w:tcPr>
          <w:p w14:paraId="3E221FB3" w14:textId="7B75B0D1" w:rsidR="00E5160B" w:rsidRDefault="00217441" w:rsidP="00E5160B">
            <w:pPr>
              <w:pStyle w:val="a0"/>
            </w:pPr>
            <w:r>
              <w:t>о</w:t>
            </w:r>
            <w:r w:rsidR="00E5160B" w:rsidRPr="008C1A5A">
              <w:t>ткрыть чат с ботом</w:t>
            </w:r>
            <w:r w:rsidR="00BB065E">
              <w:t>;</w:t>
            </w:r>
          </w:p>
          <w:p w14:paraId="31A46A0F" w14:textId="2DE01E11" w:rsidR="00E5160B" w:rsidRDefault="00217441" w:rsidP="00E5160B">
            <w:pPr>
              <w:pStyle w:val="a0"/>
            </w:pPr>
            <w:r>
              <w:t>в</w:t>
            </w:r>
            <w:r w:rsidR="00E5160B" w:rsidRPr="008C1A5A">
              <w:t>ыбрать категорию и тему</w:t>
            </w:r>
            <w:r w:rsidR="00BB065E">
              <w:t>;</w:t>
            </w:r>
          </w:p>
          <w:p w14:paraId="4225C293" w14:textId="160F4551" w:rsidR="00E5160B" w:rsidRDefault="00217441" w:rsidP="00E5160B">
            <w:pPr>
              <w:pStyle w:val="a0"/>
            </w:pPr>
            <w:r>
              <w:t>н</w:t>
            </w:r>
            <w:r w:rsidR="00E5160B" w:rsidRPr="008C1A5A">
              <w:t>ажать кнопку "</w:t>
            </w:r>
            <w:r w:rsidR="00E5160B">
              <w:t>Вперед</w:t>
            </w:r>
            <w:r w:rsidR="00E5160B" w:rsidRPr="008C1A5A">
              <w:t>" или "</w:t>
            </w:r>
            <w:r w:rsidR="00E5160B">
              <w:t>Назад</w:t>
            </w:r>
            <w:r w:rsidR="00E5160B" w:rsidRPr="008C1A5A">
              <w:t>"</w:t>
            </w:r>
            <w:r w:rsidR="00BB065E">
              <w:t>.</w:t>
            </w:r>
          </w:p>
        </w:tc>
        <w:tc>
          <w:tcPr>
            <w:tcW w:w="3514" w:type="dxa"/>
          </w:tcPr>
          <w:p w14:paraId="3DA6491C" w14:textId="7DB8C7FF" w:rsidR="00E5160B" w:rsidRDefault="00E5160B" w:rsidP="00E5160B">
            <w:pPr>
              <w:pStyle w:val="vgutTableText"/>
            </w:pPr>
            <w:r w:rsidRPr="008C1A5A">
              <w:t>Бот отобразил следующее или предыдущее видео из списка</w:t>
            </w:r>
          </w:p>
        </w:tc>
      </w:tr>
      <w:tr w:rsidR="00E5160B" w14:paraId="28FE770A" w14:textId="77777777" w:rsidTr="00217441">
        <w:trPr>
          <w:jc w:val="center"/>
        </w:trPr>
        <w:tc>
          <w:tcPr>
            <w:tcW w:w="1633" w:type="dxa"/>
          </w:tcPr>
          <w:p w14:paraId="491BF85D" w14:textId="19CC4E00" w:rsidR="00E5160B" w:rsidRDefault="00E5160B" w:rsidP="00E5160B">
            <w:pPr>
              <w:pStyle w:val="vgutTableName"/>
            </w:pPr>
            <w:r w:rsidRPr="008C1A5A">
              <w:t>Тестирование просмотра избранных</w:t>
            </w:r>
            <w:r>
              <w:t xml:space="preserve"> видео</w:t>
            </w:r>
          </w:p>
        </w:tc>
        <w:tc>
          <w:tcPr>
            <w:tcW w:w="4497" w:type="dxa"/>
          </w:tcPr>
          <w:p w14:paraId="1E5F83E1" w14:textId="38B03A85" w:rsidR="00E5160B" w:rsidRDefault="00217441" w:rsidP="00E5160B">
            <w:pPr>
              <w:pStyle w:val="a0"/>
            </w:pPr>
            <w:r>
              <w:t>о</w:t>
            </w:r>
            <w:r w:rsidR="00E5160B" w:rsidRPr="008C1A5A">
              <w:t>ткрыть чат с ботом</w:t>
            </w:r>
            <w:r w:rsidR="00BB065E">
              <w:t>;</w:t>
            </w:r>
          </w:p>
          <w:p w14:paraId="4E727A61" w14:textId="331AED66" w:rsidR="00E5160B" w:rsidRDefault="00217441" w:rsidP="00E5160B">
            <w:pPr>
              <w:pStyle w:val="a0"/>
            </w:pPr>
            <w:r>
              <w:t>н</w:t>
            </w:r>
            <w:r w:rsidR="00E5160B" w:rsidRPr="008C1A5A">
              <w:t>ажать кнопку "Избранное"</w:t>
            </w:r>
            <w:r w:rsidR="00BB065E">
              <w:t>.</w:t>
            </w:r>
          </w:p>
        </w:tc>
        <w:tc>
          <w:tcPr>
            <w:tcW w:w="3514" w:type="dxa"/>
          </w:tcPr>
          <w:p w14:paraId="18CDC4AA" w14:textId="03F5D0C5" w:rsidR="00E5160B" w:rsidRDefault="00E5160B" w:rsidP="00E5160B">
            <w:pPr>
              <w:pStyle w:val="vgutTableText"/>
            </w:pPr>
            <w:r w:rsidRPr="008C1A5A">
              <w:t>Бот отобразил список избранных видео</w:t>
            </w:r>
          </w:p>
        </w:tc>
      </w:tr>
      <w:tr w:rsidR="00E5160B" w14:paraId="43A13BF3" w14:textId="77777777" w:rsidTr="00217441">
        <w:trPr>
          <w:jc w:val="center"/>
        </w:trPr>
        <w:tc>
          <w:tcPr>
            <w:tcW w:w="1633" w:type="dxa"/>
          </w:tcPr>
          <w:p w14:paraId="452986D6" w14:textId="05F26B15" w:rsidR="00E5160B" w:rsidRDefault="00E5160B" w:rsidP="00E5160B">
            <w:pPr>
              <w:pStyle w:val="vgutTableName"/>
            </w:pPr>
            <w:r w:rsidRPr="008C1A5A">
              <w:t>Тестирование добавления в избранное</w:t>
            </w:r>
          </w:p>
        </w:tc>
        <w:tc>
          <w:tcPr>
            <w:tcW w:w="4497" w:type="dxa"/>
          </w:tcPr>
          <w:p w14:paraId="60722532" w14:textId="74CD1AA8" w:rsidR="00E5160B" w:rsidRDefault="00217441" w:rsidP="00E5160B">
            <w:pPr>
              <w:pStyle w:val="a0"/>
            </w:pPr>
            <w:r>
              <w:t>о</w:t>
            </w:r>
            <w:r w:rsidR="00E5160B" w:rsidRPr="008C1A5A">
              <w:t>ткрыть чат с ботом</w:t>
            </w:r>
            <w:r w:rsidR="00BB065E">
              <w:t>;</w:t>
            </w:r>
          </w:p>
          <w:p w14:paraId="32EA336D" w14:textId="25CD015D" w:rsidR="00E5160B" w:rsidRDefault="00217441" w:rsidP="00E5160B">
            <w:pPr>
              <w:pStyle w:val="a0"/>
            </w:pPr>
            <w:r>
              <w:t>в</w:t>
            </w:r>
            <w:r w:rsidR="00E5160B" w:rsidRPr="008C1A5A">
              <w:t>ыбрать категорию и тем</w:t>
            </w:r>
            <w:r w:rsidR="00E5160B">
              <w:t>атику видео</w:t>
            </w:r>
            <w:r w:rsidR="00BB065E">
              <w:t>;</w:t>
            </w:r>
          </w:p>
          <w:p w14:paraId="3F4A1753" w14:textId="2EFF1822" w:rsidR="00E5160B" w:rsidRDefault="00217441" w:rsidP="00E5160B">
            <w:pPr>
              <w:pStyle w:val="a0"/>
            </w:pPr>
            <w:r>
              <w:t>н</w:t>
            </w:r>
            <w:r w:rsidR="00E5160B" w:rsidRPr="008C1A5A">
              <w:t>ажать кнопку "Добавить в избранное"</w:t>
            </w:r>
            <w:r w:rsidR="00BB065E">
              <w:t>.</w:t>
            </w:r>
          </w:p>
        </w:tc>
        <w:tc>
          <w:tcPr>
            <w:tcW w:w="3514" w:type="dxa"/>
          </w:tcPr>
          <w:p w14:paraId="186DB40E" w14:textId="465791FF" w:rsidR="00E5160B" w:rsidRDefault="00E5160B" w:rsidP="00E5160B">
            <w:pPr>
              <w:pStyle w:val="vgutTableText"/>
            </w:pPr>
            <w:r w:rsidRPr="008C1A5A">
              <w:t>Бот добавил видео в избранн</w:t>
            </w:r>
            <w:r>
              <w:t>ое</w:t>
            </w:r>
          </w:p>
        </w:tc>
      </w:tr>
      <w:tr w:rsidR="00E5160B" w14:paraId="0D7A0546" w14:textId="77777777" w:rsidTr="00217441">
        <w:trPr>
          <w:jc w:val="center"/>
        </w:trPr>
        <w:tc>
          <w:tcPr>
            <w:tcW w:w="1633" w:type="dxa"/>
          </w:tcPr>
          <w:p w14:paraId="1B85C254" w14:textId="5BFA6BCB" w:rsidR="00E5160B" w:rsidRDefault="00E5160B" w:rsidP="00E5160B">
            <w:pPr>
              <w:pStyle w:val="vgutTableName"/>
            </w:pPr>
            <w:r w:rsidRPr="008C1A5A">
              <w:t>Тестирование удаления</w:t>
            </w:r>
            <w:r w:rsidR="00E149FE">
              <w:t xml:space="preserve"> видео</w:t>
            </w:r>
            <w:r w:rsidRPr="008C1A5A">
              <w:t xml:space="preserve"> из избранного</w:t>
            </w:r>
          </w:p>
        </w:tc>
        <w:tc>
          <w:tcPr>
            <w:tcW w:w="4497" w:type="dxa"/>
          </w:tcPr>
          <w:p w14:paraId="0660D723" w14:textId="3C2DFAFE" w:rsidR="00E149FE" w:rsidRDefault="00217441" w:rsidP="00E5160B">
            <w:pPr>
              <w:pStyle w:val="a0"/>
            </w:pPr>
            <w:r>
              <w:t>о</w:t>
            </w:r>
            <w:r w:rsidR="00E5160B" w:rsidRPr="008C1A5A">
              <w:t xml:space="preserve">ткрыть чат с </w:t>
            </w:r>
            <w:r w:rsidR="00E149FE" w:rsidRPr="008C1A5A">
              <w:t>ботом</w:t>
            </w:r>
            <w:r w:rsidR="00BB065E">
              <w:t>;</w:t>
            </w:r>
          </w:p>
          <w:p w14:paraId="2BCD6373" w14:textId="65834DF5" w:rsidR="00E5160B" w:rsidRDefault="00217441" w:rsidP="00E5160B">
            <w:pPr>
              <w:pStyle w:val="a0"/>
            </w:pPr>
            <w:r>
              <w:t>п</w:t>
            </w:r>
            <w:r w:rsidR="00E5160B" w:rsidRPr="008C1A5A">
              <w:t>ерейти в раздел "</w:t>
            </w:r>
            <w:r w:rsidR="00E149FE">
              <w:t>Категории</w:t>
            </w:r>
            <w:r w:rsidR="00E5160B" w:rsidRPr="008C1A5A">
              <w:t>"</w:t>
            </w:r>
            <w:r w:rsidR="00BB065E">
              <w:t>;</w:t>
            </w:r>
          </w:p>
          <w:p w14:paraId="25A117FE" w14:textId="42453E3A" w:rsidR="00E5160B" w:rsidRDefault="00217441" w:rsidP="00E5160B">
            <w:pPr>
              <w:pStyle w:val="a0"/>
            </w:pPr>
            <w:r>
              <w:t>в</w:t>
            </w:r>
            <w:r w:rsidR="00E5160B" w:rsidRPr="008C1A5A">
              <w:t xml:space="preserve">ыбрать </w:t>
            </w:r>
            <w:r w:rsidR="00E149FE">
              <w:t>тематику видео</w:t>
            </w:r>
            <w:r w:rsidR="00BB065E">
              <w:t>;</w:t>
            </w:r>
          </w:p>
          <w:p w14:paraId="67D76418" w14:textId="0B9D2399" w:rsidR="00E5160B" w:rsidRDefault="00217441" w:rsidP="00E5160B">
            <w:pPr>
              <w:pStyle w:val="a0"/>
            </w:pPr>
            <w:r>
              <w:t>н</w:t>
            </w:r>
            <w:r w:rsidR="00E5160B" w:rsidRPr="008C1A5A">
              <w:t>ажать кнопку "Удалить из избранного"</w:t>
            </w:r>
            <w:r w:rsidR="00BB065E">
              <w:t>.</w:t>
            </w:r>
          </w:p>
        </w:tc>
        <w:tc>
          <w:tcPr>
            <w:tcW w:w="3514" w:type="dxa"/>
          </w:tcPr>
          <w:p w14:paraId="4D27DDEF" w14:textId="40EB86DD" w:rsidR="00E5160B" w:rsidRDefault="00E5160B" w:rsidP="00E5160B">
            <w:pPr>
              <w:pStyle w:val="vgutTableText"/>
            </w:pPr>
            <w:r w:rsidRPr="008C1A5A">
              <w:t xml:space="preserve">Бот удалил видео из </w:t>
            </w:r>
            <w:r>
              <w:t>избранного</w:t>
            </w:r>
          </w:p>
        </w:tc>
      </w:tr>
    </w:tbl>
    <w:p w14:paraId="1D29140A" w14:textId="77777777" w:rsidR="00C80B71" w:rsidRDefault="00C80B71" w:rsidP="00E5160B">
      <w:bookmarkStart w:id="6" w:name="_GoBack"/>
      <w:bookmarkEnd w:id="6"/>
    </w:p>
    <w:sectPr w:rsidR="00C80B71" w:rsidSect="00956BD2">
      <w:headerReference w:type="default" r:id="rId11"/>
      <w:footerReference w:type="default" r:id="rId12"/>
      <w:pgSz w:w="11906" w:h="16838"/>
      <w:pgMar w:top="1134" w:right="56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0A65F" w14:textId="77777777" w:rsidR="00AE4174" w:rsidRDefault="00AE4174">
      <w:pPr>
        <w:spacing w:line="240" w:lineRule="auto"/>
      </w:pPr>
      <w:r>
        <w:separator/>
      </w:r>
    </w:p>
  </w:endnote>
  <w:endnote w:type="continuationSeparator" w:id="0">
    <w:p w14:paraId="148C3BA9" w14:textId="77777777" w:rsidR="00AE4174" w:rsidRDefault="00AE4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 w:val="0"/>
        <w:bCs/>
        <w:sz w:val="24"/>
        <w:szCs w:val="18"/>
      </w:rPr>
      <w:id w:val="-587933856"/>
      <w:docPartObj>
        <w:docPartGallery w:val="Page Numbers (Bottom of Page)"/>
        <w:docPartUnique/>
      </w:docPartObj>
    </w:sdtPr>
    <w:sdtEndPr/>
    <w:sdtContent>
      <w:p w14:paraId="2C2ADB02" w14:textId="15DA3045" w:rsidR="00956BD2" w:rsidRPr="00956BD2" w:rsidRDefault="00956BD2">
        <w:pPr>
          <w:pStyle w:val="af5"/>
          <w:rPr>
            <w:b w:val="0"/>
            <w:bCs/>
            <w:sz w:val="24"/>
            <w:szCs w:val="18"/>
          </w:rPr>
        </w:pPr>
        <w:r w:rsidRPr="00956BD2">
          <w:rPr>
            <w:b w:val="0"/>
            <w:bCs/>
            <w:sz w:val="24"/>
            <w:szCs w:val="18"/>
          </w:rPr>
          <w:fldChar w:fldCharType="begin"/>
        </w:r>
        <w:r w:rsidRPr="00956BD2">
          <w:rPr>
            <w:b w:val="0"/>
            <w:bCs/>
            <w:sz w:val="24"/>
            <w:szCs w:val="18"/>
          </w:rPr>
          <w:instrText>PAGE   \* MERGEFORMAT</w:instrText>
        </w:r>
        <w:r w:rsidRPr="00956BD2">
          <w:rPr>
            <w:b w:val="0"/>
            <w:bCs/>
            <w:sz w:val="24"/>
            <w:szCs w:val="18"/>
          </w:rPr>
          <w:fldChar w:fldCharType="separate"/>
        </w:r>
        <w:r w:rsidRPr="00956BD2">
          <w:rPr>
            <w:b w:val="0"/>
            <w:bCs/>
            <w:sz w:val="24"/>
            <w:szCs w:val="18"/>
          </w:rPr>
          <w:t>2</w:t>
        </w:r>
        <w:r w:rsidRPr="00956BD2">
          <w:rPr>
            <w:b w:val="0"/>
            <w:bCs/>
            <w:sz w:val="24"/>
            <w:szCs w:val="18"/>
          </w:rPr>
          <w:fldChar w:fldCharType="end"/>
        </w:r>
      </w:p>
    </w:sdtContent>
  </w:sdt>
  <w:p w14:paraId="6EB9ABB9" w14:textId="77777777" w:rsidR="00956BD2" w:rsidRDefault="00956BD2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D6720" w14:textId="77777777" w:rsidR="00AE4174" w:rsidRDefault="00AE4174">
      <w:pPr>
        <w:spacing w:before="0"/>
      </w:pPr>
      <w:r>
        <w:separator/>
      </w:r>
    </w:p>
  </w:footnote>
  <w:footnote w:type="continuationSeparator" w:id="0">
    <w:p w14:paraId="7A560B13" w14:textId="77777777" w:rsidR="00AE4174" w:rsidRDefault="00AE417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97C41" w14:textId="1073EBEE" w:rsidR="00C80B71" w:rsidRDefault="00C80B71">
    <w:pPr>
      <w:pStyle w:val="af3"/>
      <w:ind w:firstLine="0"/>
      <w:jc w:val="center"/>
      <w:rPr>
        <w:rStyle w:val="a8"/>
        <w:lang w:val="en-US"/>
      </w:rPr>
    </w:pPr>
  </w:p>
  <w:p w14:paraId="3A70B4C3" w14:textId="77777777" w:rsidR="00C80B71" w:rsidRDefault="00C80B71">
    <w:pPr>
      <w:pStyle w:val="af3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multilevel"/>
    <w:tmpl w:val="19E7744A"/>
    <w:lvl w:ilvl="0">
      <w:start w:val="1"/>
      <w:numFmt w:val="decimal"/>
      <w:pStyle w:val="vguNumber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1AD47E7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multilevel"/>
    <w:tmpl w:val="2AE07DDF"/>
    <w:lvl w:ilvl="0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312E6BA4"/>
    <w:multiLevelType w:val="multilevel"/>
    <w:tmpl w:val="312E6BA4"/>
    <w:lvl w:ilvl="0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142" w:hanging="360"/>
      </w:pPr>
    </w:lvl>
    <w:lvl w:ilvl="2">
      <w:start w:val="1"/>
      <w:numFmt w:val="lowerRoman"/>
      <w:lvlText w:val="%3."/>
      <w:lvlJc w:val="right"/>
      <w:pPr>
        <w:ind w:left="3862" w:hanging="180"/>
      </w:pPr>
    </w:lvl>
    <w:lvl w:ilvl="3">
      <w:start w:val="1"/>
      <w:numFmt w:val="decimal"/>
      <w:lvlText w:val="%4."/>
      <w:lvlJc w:val="left"/>
      <w:pPr>
        <w:ind w:left="4582" w:hanging="360"/>
      </w:pPr>
    </w:lvl>
    <w:lvl w:ilvl="4">
      <w:start w:val="1"/>
      <w:numFmt w:val="lowerLetter"/>
      <w:lvlText w:val="%5."/>
      <w:lvlJc w:val="left"/>
      <w:pPr>
        <w:ind w:left="5302" w:hanging="360"/>
      </w:pPr>
    </w:lvl>
    <w:lvl w:ilvl="5">
      <w:start w:val="1"/>
      <w:numFmt w:val="lowerRoman"/>
      <w:lvlText w:val="%6."/>
      <w:lvlJc w:val="right"/>
      <w:pPr>
        <w:ind w:left="6022" w:hanging="180"/>
      </w:pPr>
    </w:lvl>
    <w:lvl w:ilvl="6">
      <w:start w:val="1"/>
      <w:numFmt w:val="decimal"/>
      <w:lvlText w:val="%7."/>
      <w:lvlJc w:val="left"/>
      <w:pPr>
        <w:ind w:left="6742" w:hanging="360"/>
      </w:pPr>
    </w:lvl>
    <w:lvl w:ilvl="7">
      <w:start w:val="1"/>
      <w:numFmt w:val="lowerLetter"/>
      <w:lvlText w:val="%8."/>
      <w:lvlJc w:val="left"/>
      <w:pPr>
        <w:ind w:left="7462" w:hanging="360"/>
      </w:pPr>
    </w:lvl>
    <w:lvl w:ilvl="8">
      <w:start w:val="1"/>
      <w:numFmt w:val="lowerRoman"/>
      <w:lvlText w:val="%9."/>
      <w:lvlJc w:val="right"/>
      <w:pPr>
        <w:ind w:left="818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212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6D9"/>
    <w:rsid w:val="00003AF1"/>
    <w:rsid w:val="000053BB"/>
    <w:rsid w:val="00015480"/>
    <w:rsid w:val="00015CAC"/>
    <w:rsid w:val="000170A4"/>
    <w:rsid w:val="00020AD4"/>
    <w:rsid w:val="00020C2C"/>
    <w:rsid w:val="00024473"/>
    <w:rsid w:val="0002580E"/>
    <w:rsid w:val="0002626D"/>
    <w:rsid w:val="00031CE6"/>
    <w:rsid w:val="00032359"/>
    <w:rsid w:val="00033833"/>
    <w:rsid w:val="00035A26"/>
    <w:rsid w:val="00037B3E"/>
    <w:rsid w:val="00040450"/>
    <w:rsid w:val="00040D1E"/>
    <w:rsid w:val="00041A48"/>
    <w:rsid w:val="00042F16"/>
    <w:rsid w:val="0004336A"/>
    <w:rsid w:val="00044093"/>
    <w:rsid w:val="00046056"/>
    <w:rsid w:val="00051403"/>
    <w:rsid w:val="00053647"/>
    <w:rsid w:val="0005745E"/>
    <w:rsid w:val="00061F64"/>
    <w:rsid w:val="00063442"/>
    <w:rsid w:val="00066F6D"/>
    <w:rsid w:val="000734BC"/>
    <w:rsid w:val="0007400F"/>
    <w:rsid w:val="0008146F"/>
    <w:rsid w:val="00083D65"/>
    <w:rsid w:val="000934BA"/>
    <w:rsid w:val="00094729"/>
    <w:rsid w:val="00096EC7"/>
    <w:rsid w:val="000979CF"/>
    <w:rsid w:val="000A2074"/>
    <w:rsid w:val="000A21BB"/>
    <w:rsid w:val="000A537A"/>
    <w:rsid w:val="000B12A5"/>
    <w:rsid w:val="000B1786"/>
    <w:rsid w:val="000B4D6D"/>
    <w:rsid w:val="000C0C5D"/>
    <w:rsid w:val="000C2A5F"/>
    <w:rsid w:val="000C3AF3"/>
    <w:rsid w:val="000C4E72"/>
    <w:rsid w:val="000C7B86"/>
    <w:rsid w:val="000C7DE5"/>
    <w:rsid w:val="000D3006"/>
    <w:rsid w:val="000D38ED"/>
    <w:rsid w:val="000D3A15"/>
    <w:rsid w:val="000D4472"/>
    <w:rsid w:val="000D7187"/>
    <w:rsid w:val="000E2DE0"/>
    <w:rsid w:val="000E6490"/>
    <w:rsid w:val="00104146"/>
    <w:rsid w:val="001078AE"/>
    <w:rsid w:val="00112100"/>
    <w:rsid w:val="0011316B"/>
    <w:rsid w:val="001157C8"/>
    <w:rsid w:val="00116AD8"/>
    <w:rsid w:val="001223A9"/>
    <w:rsid w:val="001238DC"/>
    <w:rsid w:val="00126144"/>
    <w:rsid w:val="001275E2"/>
    <w:rsid w:val="00130423"/>
    <w:rsid w:val="00130864"/>
    <w:rsid w:val="0013162A"/>
    <w:rsid w:val="0013287A"/>
    <w:rsid w:val="0013394A"/>
    <w:rsid w:val="001448AD"/>
    <w:rsid w:val="00150617"/>
    <w:rsid w:val="00150915"/>
    <w:rsid w:val="001532A5"/>
    <w:rsid w:val="00154465"/>
    <w:rsid w:val="001550C3"/>
    <w:rsid w:val="00155A8D"/>
    <w:rsid w:val="00156AF2"/>
    <w:rsid w:val="0016119C"/>
    <w:rsid w:val="00161426"/>
    <w:rsid w:val="001673EC"/>
    <w:rsid w:val="00171BCE"/>
    <w:rsid w:val="00172159"/>
    <w:rsid w:val="00172DBA"/>
    <w:rsid w:val="0018343A"/>
    <w:rsid w:val="0019044F"/>
    <w:rsid w:val="00194AF2"/>
    <w:rsid w:val="00195C20"/>
    <w:rsid w:val="001A12C2"/>
    <w:rsid w:val="001A18CF"/>
    <w:rsid w:val="001A50A1"/>
    <w:rsid w:val="001A663C"/>
    <w:rsid w:val="001B065B"/>
    <w:rsid w:val="001B2C92"/>
    <w:rsid w:val="001B3C9B"/>
    <w:rsid w:val="001B419D"/>
    <w:rsid w:val="001B59DE"/>
    <w:rsid w:val="001B5C4F"/>
    <w:rsid w:val="001B794F"/>
    <w:rsid w:val="001D35DA"/>
    <w:rsid w:val="001D3F3A"/>
    <w:rsid w:val="001E3423"/>
    <w:rsid w:val="001F2A18"/>
    <w:rsid w:val="001F3C1A"/>
    <w:rsid w:val="001F429A"/>
    <w:rsid w:val="001F5597"/>
    <w:rsid w:val="001F5E9C"/>
    <w:rsid w:val="002011B0"/>
    <w:rsid w:val="00201509"/>
    <w:rsid w:val="002024C0"/>
    <w:rsid w:val="002057B1"/>
    <w:rsid w:val="00211B53"/>
    <w:rsid w:val="00217441"/>
    <w:rsid w:val="00230A3E"/>
    <w:rsid w:val="0023221D"/>
    <w:rsid w:val="00234403"/>
    <w:rsid w:val="00234BD7"/>
    <w:rsid w:val="002404A4"/>
    <w:rsid w:val="00241C37"/>
    <w:rsid w:val="00244671"/>
    <w:rsid w:val="00244AD0"/>
    <w:rsid w:val="002469D0"/>
    <w:rsid w:val="002502BF"/>
    <w:rsid w:val="00251B12"/>
    <w:rsid w:val="00254713"/>
    <w:rsid w:val="00263185"/>
    <w:rsid w:val="0026423B"/>
    <w:rsid w:val="002677D9"/>
    <w:rsid w:val="00270C38"/>
    <w:rsid w:val="0027350B"/>
    <w:rsid w:val="00276CAB"/>
    <w:rsid w:val="00281050"/>
    <w:rsid w:val="0028266B"/>
    <w:rsid w:val="0028289F"/>
    <w:rsid w:val="00283E8F"/>
    <w:rsid w:val="0028403D"/>
    <w:rsid w:val="00286487"/>
    <w:rsid w:val="00286538"/>
    <w:rsid w:val="00287E94"/>
    <w:rsid w:val="00292B29"/>
    <w:rsid w:val="002952BC"/>
    <w:rsid w:val="00296BBF"/>
    <w:rsid w:val="00296EF7"/>
    <w:rsid w:val="002A32F4"/>
    <w:rsid w:val="002A514A"/>
    <w:rsid w:val="002A56D9"/>
    <w:rsid w:val="002A637A"/>
    <w:rsid w:val="002B6435"/>
    <w:rsid w:val="002C1982"/>
    <w:rsid w:val="002C7712"/>
    <w:rsid w:val="002D24F3"/>
    <w:rsid w:val="002D354A"/>
    <w:rsid w:val="002D5B25"/>
    <w:rsid w:val="002D5ED0"/>
    <w:rsid w:val="002D6086"/>
    <w:rsid w:val="002E28E9"/>
    <w:rsid w:val="002E2BAE"/>
    <w:rsid w:val="002F0B4F"/>
    <w:rsid w:val="002F15DD"/>
    <w:rsid w:val="00303DC8"/>
    <w:rsid w:val="003104BE"/>
    <w:rsid w:val="00311E97"/>
    <w:rsid w:val="00312254"/>
    <w:rsid w:val="00312F95"/>
    <w:rsid w:val="003174DB"/>
    <w:rsid w:val="00317BF7"/>
    <w:rsid w:val="0032279F"/>
    <w:rsid w:val="00323F6E"/>
    <w:rsid w:val="003248B8"/>
    <w:rsid w:val="00326605"/>
    <w:rsid w:val="0032715E"/>
    <w:rsid w:val="0033007C"/>
    <w:rsid w:val="0033627B"/>
    <w:rsid w:val="00342964"/>
    <w:rsid w:val="003460E6"/>
    <w:rsid w:val="00347678"/>
    <w:rsid w:val="00350180"/>
    <w:rsid w:val="003506DF"/>
    <w:rsid w:val="00351631"/>
    <w:rsid w:val="003517DD"/>
    <w:rsid w:val="003552A3"/>
    <w:rsid w:val="00363B9A"/>
    <w:rsid w:val="00364D74"/>
    <w:rsid w:val="00370436"/>
    <w:rsid w:val="003711B3"/>
    <w:rsid w:val="00372C9E"/>
    <w:rsid w:val="00374B47"/>
    <w:rsid w:val="00374EF9"/>
    <w:rsid w:val="0037545D"/>
    <w:rsid w:val="00380D25"/>
    <w:rsid w:val="003839B8"/>
    <w:rsid w:val="00386099"/>
    <w:rsid w:val="00386F3E"/>
    <w:rsid w:val="00387E10"/>
    <w:rsid w:val="00390EAB"/>
    <w:rsid w:val="0039119F"/>
    <w:rsid w:val="00393F45"/>
    <w:rsid w:val="0039522A"/>
    <w:rsid w:val="0039742E"/>
    <w:rsid w:val="00397496"/>
    <w:rsid w:val="003A2119"/>
    <w:rsid w:val="003A28DD"/>
    <w:rsid w:val="003A4E95"/>
    <w:rsid w:val="003A6078"/>
    <w:rsid w:val="003A6A95"/>
    <w:rsid w:val="003A70A5"/>
    <w:rsid w:val="003B7A2D"/>
    <w:rsid w:val="003C2810"/>
    <w:rsid w:val="003D1DC4"/>
    <w:rsid w:val="003D3E93"/>
    <w:rsid w:val="003D3FAF"/>
    <w:rsid w:val="003D5A5C"/>
    <w:rsid w:val="003D61D2"/>
    <w:rsid w:val="003E0217"/>
    <w:rsid w:val="003E09BF"/>
    <w:rsid w:val="003E1A1B"/>
    <w:rsid w:val="003E22A5"/>
    <w:rsid w:val="003E34EC"/>
    <w:rsid w:val="003E3B91"/>
    <w:rsid w:val="003E58AE"/>
    <w:rsid w:val="003E6587"/>
    <w:rsid w:val="003E72CD"/>
    <w:rsid w:val="003F3F0D"/>
    <w:rsid w:val="003F485F"/>
    <w:rsid w:val="003F5FFF"/>
    <w:rsid w:val="00406435"/>
    <w:rsid w:val="00410843"/>
    <w:rsid w:val="00412E47"/>
    <w:rsid w:val="00420CBF"/>
    <w:rsid w:val="0042515A"/>
    <w:rsid w:val="004269D1"/>
    <w:rsid w:val="004347A5"/>
    <w:rsid w:val="00435305"/>
    <w:rsid w:val="00437D44"/>
    <w:rsid w:val="00442256"/>
    <w:rsid w:val="0044387A"/>
    <w:rsid w:val="00444E72"/>
    <w:rsid w:val="00447629"/>
    <w:rsid w:val="00451E07"/>
    <w:rsid w:val="00452472"/>
    <w:rsid w:val="00453963"/>
    <w:rsid w:val="00455229"/>
    <w:rsid w:val="00455936"/>
    <w:rsid w:val="0045599D"/>
    <w:rsid w:val="004605D9"/>
    <w:rsid w:val="00462529"/>
    <w:rsid w:val="00462A15"/>
    <w:rsid w:val="004633F8"/>
    <w:rsid w:val="004677DC"/>
    <w:rsid w:val="00471FE2"/>
    <w:rsid w:val="00472A19"/>
    <w:rsid w:val="00475669"/>
    <w:rsid w:val="00475A10"/>
    <w:rsid w:val="00475D2C"/>
    <w:rsid w:val="004764BC"/>
    <w:rsid w:val="004767CD"/>
    <w:rsid w:val="00477484"/>
    <w:rsid w:val="0047755E"/>
    <w:rsid w:val="004804AC"/>
    <w:rsid w:val="0048416D"/>
    <w:rsid w:val="00490CFC"/>
    <w:rsid w:val="0049547F"/>
    <w:rsid w:val="004A333E"/>
    <w:rsid w:val="004A34C3"/>
    <w:rsid w:val="004A459E"/>
    <w:rsid w:val="004A7A41"/>
    <w:rsid w:val="004B0C8E"/>
    <w:rsid w:val="004B0F88"/>
    <w:rsid w:val="004B19B3"/>
    <w:rsid w:val="004B5948"/>
    <w:rsid w:val="004B657D"/>
    <w:rsid w:val="004B7636"/>
    <w:rsid w:val="004B7DBF"/>
    <w:rsid w:val="004C5524"/>
    <w:rsid w:val="004C7C88"/>
    <w:rsid w:val="004D158E"/>
    <w:rsid w:val="004D1E99"/>
    <w:rsid w:val="004E1A65"/>
    <w:rsid w:val="004E3D76"/>
    <w:rsid w:val="004E64E5"/>
    <w:rsid w:val="004E7F74"/>
    <w:rsid w:val="004F4D49"/>
    <w:rsid w:val="005008C8"/>
    <w:rsid w:val="005017B0"/>
    <w:rsid w:val="00503505"/>
    <w:rsid w:val="00503FEC"/>
    <w:rsid w:val="005040DD"/>
    <w:rsid w:val="00512B60"/>
    <w:rsid w:val="00512CA0"/>
    <w:rsid w:val="00514790"/>
    <w:rsid w:val="00514894"/>
    <w:rsid w:val="00514CFD"/>
    <w:rsid w:val="00515808"/>
    <w:rsid w:val="005225B4"/>
    <w:rsid w:val="00522C31"/>
    <w:rsid w:val="00524056"/>
    <w:rsid w:val="00525538"/>
    <w:rsid w:val="00530053"/>
    <w:rsid w:val="00531E80"/>
    <w:rsid w:val="005327D9"/>
    <w:rsid w:val="005343A0"/>
    <w:rsid w:val="005343B2"/>
    <w:rsid w:val="00537CC2"/>
    <w:rsid w:val="00541DD4"/>
    <w:rsid w:val="00544282"/>
    <w:rsid w:val="00544617"/>
    <w:rsid w:val="00545600"/>
    <w:rsid w:val="00547395"/>
    <w:rsid w:val="005524E9"/>
    <w:rsid w:val="00554344"/>
    <w:rsid w:val="00555E69"/>
    <w:rsid w:val="00556F45"/>
    <w:rsid w:val="0056079D"/>
    <w:rsid w:val="00561F8C"/>
    <w:rsid w:val="005631BF"/>
    <w:rsid w:val="0057368E"/>
    <w:rsid w:val="0057389A"/>
    <w:rsid w:val="00574FA4"/>
    <w:rsid w:val="00576138"/>
    <w:rsid w:val="005764B1"/>
    <w:rsid w:val="00577BC3"/>
    <w:rsid w:val="00584E3E"/>
    <w:rsid w:val="0058502A"/>
    <w:rsid w:val="005972E7"/>
    <w:rsid w:val="005A188B"/>
    <w:rsid w:val="005A4E60"/>
    <w:rsid w:val="005B3410"/>
    <w:rsid w:val="005B41EB"/>
    <w:rsid w:val="005B5089"/>
    <w:rsid w:val="005C04AC"/>
    <w:rsid w:val="005D0ED1"/>
    <w:rsid w:val="005D1D9F"/>
    <w:rsid w:val="005D4ECA"/>
    <w:rsid w:val="005E1BC7"/>
    <w:rsid w:val="005E2281"/>
    <w:rsid w:val="005E73E2"/>
    <w:rsid w:val="005E7941"/>
    <w:rsid w:val="005F040C"/>
    <w:rsid w:val="005F0877"/>
    <w:rsid w:val="005F0B98"/>
    <w:rsid w:val="005F3252"/>
    <w:rsid w:val="005F6981"/>
    <w:rsid w:val="006007E9"/>
    <w:rsid w:val="00600DB0"/>
    <w:rsid w:val="006030ED"/>
    <w:rsid w:val="006040A4"/>
    <w:rsid w:val="00606C43"/>
    <w:rsid w:val="00620630"/>
    <w:rsid w:val="006252D8"/>
    <w:rsid w:val="0062534D"/>
    <w:rsid w:val="006267F9"/>
    <w:rsid w:val="00627BC1"/>
    <w:rsid w:val="006324C6"/>
    <w:rsid w:val="00636E3B"/>
    <w:rsid w:val="006374EA"/>
    <w:rsid w:val="006403B5"/>
    <w:rsid w:val="00642FB9"/>
    <w:rsid w:val="0064643E"/>
    <w:rsid w:val="0065611A"/>
    <w:rsid w:val="00660E87"/>
    <w:rsid w:val="00661775"/>
    <w:rsid w:val="006638C9"/>
    <w:rsid w:val="006652DC"/>
    <w:rsid w:val="006675C5"/>
    <w:rsid w:val="006718E5"/>
    <w:rsid w:val="00671923"/>
    <w:rsid w:val="00676EE2"/>
    <w:rsid w:val="006A3648"/>
    <w:rsid w:val="006A4AC2"/>
    <w:rsid w:val="006A4E6C"/>
    <w:rsid w:val="006A534C"/>
    <w:rsid w:val="006A5DFD"/>
    <w:rsid w:val="006B1AB0"/>
    <w:rsid w:val="006B3678"/>
    <w:rsid w:val="006B3B9F"/>
    <w:rsid w:val="006B6261"/>
    <w:rsid w:val="006C3210"/>
    <w:rsid w:val="006D2F47"/>
    <w:rsid w:val="006D422E"/>
    <w:rsid w:val="006D46A3"/>
    <w:rsid w:val="006E489E"/>
    <w:rsid w:val="006E4EA7"/>
    <w:rsid w:val="006E6534"/>
    <w:rsid w:val="006E7B7F"/>
    <w:rsid w:val="006F061B"/>
    <w:rsid w:val="006F1B2B"/>
    <w:rsid w:val="006F259D"/>
    <w:rsid w:val="006F512D"/>
    <w:rsid w:val="00701738"/>
    <w:rsid w:val="00702405"/>
    <w:rsid w:val="00703247"/>
    <w:rsid w:val="00706D32"/>
    <w:rsid w:val="007111FC"/>
    <w:rsid w:val="0071279D"/>
    <w:rsid w:val="00715054"/>
    <w:rsid w:val="0071544E"/>
    <w:rsid w:val="007157E7"/>
    <w:rsid w:val="00717B43"/>
    <w:rsid w:val="0072069A"/>
    <w:rsid w:val="00723FA9"/>
    <w:rsid w:val="00725282"/>
    <w:rsid w:val="00733653"/>
    <w:rsid w:val="00741EC2"/>
    <w:rsid w:val="00742650"/>
    <w:rsid w:val="007445A3"/>
    <w:rsid w:val="007474A9"/>
    <w:rsid w:val="00747AA0"/>
    <w:rsid w:val="00752083"/>
    <w:rsid w:val="007522DD"/>
    <w:rsid w:val="0075736F"/>
    <w:rsid w:val="007630D2"/>
    <w:rsid w:val="007661F7"/>
    <w:rsid w:val="0076691E"/>
    <w:rsid w:val="00770291"/>
    <w:rsid w:val="00773671"/>
    <w:rsid w:val="00773EC7"/>
    <w:rsid w:val="00775FCB"/>
    <w:rsid w:val="0077666D"/>
    <w:rsid w:val="007766D5"/>
    <w:rsid w:val="00780B66"/>
    <w:rsid w:val="007A0770"/>
    <w:rsid w:val="007A0862"/>
    <w:rsid w:val="007A44EC"/>
    <w:rsid w:val="007A5023"/>
    <w:rsid w:val="007A670B"/>
    <w:rsid w:val="007B2E9D"/>
    <w:rsid w:val="007B39A6"/>
    <w:rsid w:val="007B428F"/>
    <w:rsid w:val="007B6176"/>
    <w:rsid w:val="007B79AA"/>
    <w:rsid w:val="007C2693"/>
    <w:rsid w:val="007C5DA6"/>
    <w:rsid w:val="007C648D"/>
    <w:rsid w:val="007C6517"/>
    <w:rsid w:val="007D189A"/>
    <w:rsid w:val="007D18D6"/>
    <w:rsid w:val="007D61F2"/>
    <w:rsid w:val="007E2EB2"/>
    <w:rsid w:val="007E464C"/>
    <w:rsid w:val="007E7DEB"/>
    <w:rsid w:val="007E7E28"/>
    <w:rsid w:val="007F1A0F"/>
    <w:rsid w:val="007F5762"/>
    <w:rsid w:val="007F6F16"/>
    <w:rsid w:val="00801271"/>
    <w:rsid w:val="00801482"/>
    <w:rsid w:val="008047D0"/>
    <w:rsid w:val="0081020F"/>
    <w:rsid w:val="00811D45"/>
    <w:rsid w:val="0081256F"/>
    <w:rsid w:val="0081417D"/>
    <w:rsid w:val="00814275"/>
    <w:rsid w:val="00815163"/>
    <w:rsid w:val="00815197"/>
    <w:rsid w:val="00816AE0"/>
    <w:rsid w:val="00820B68"/>
    <w:rsid w:val="008233FB"/>
    <w:rsid w:val="00831649"/>
    <w:rsid w:val="008341D7"/>
    <w:rsid w:val="00845828"/>
    <w:rsid w:val="00851434"/>
    <w:rsid w:val="00851CEE"/>
    <w:rsid w:val="00853022"/>
    <w:rsid w:val="00856459"/>
    <w:rsid w:val="00860B07"/>
    <w:rsid w:val="00861446"/>
    <w:rsid w:val="00862968"/>
    <w:rsid w:val="00862D2C"/>
    <w:rsid w:val="008664AC"/>
    <w:rsid w:val="00867D4E"/>
    <w:rsid w:val="008732E1"/>
    <w:rsid w:val="0087360C"/>
    <w:rsid w:val="00873C68"/>
    <w:rsid w:val="00873E24"/>
    <w:rsid w:val="0087671F"/>
    <w:rsid w:val="008821B6"/>
    <w:rsid w:val="008871A4"/>
    <w:rsid w:val="00887461"/>
    <w:rsid w:val="008900B5"/>
    <w:rsid w:val="00890B47"/>
    <w:rsid w:val="008913CD"/>
    <w:rsid w:val="00895567"/>
    <w:rsid w:val="008A19F3"/>
    <w:rsid w:val="008A3C7E"/>
    <w:rsid w:val="008A447D"/>
    <w:rsid w:val="008A4DC4"/>
    <w:rsid w:val="008A5D69"/>
    <w:rsid w:val="008A7235"/>
    <w:rsid w:val="008B097A"/>
    <w:rsid w:val="008B1742"/>
    <w:rsid w:val="008B2FF6"/>
    <w:rsid w:val="008B3637"/>
    <w:rsid w:val="008B3835"/>
    <w:rsid w:val="008B5671"/>
    <w:rsid w:val="008B57AD"/>
    <w:rsid w:val="008B76D8"/>
    <w:rsid w:val="008B79B6"/>
    <w:rsid w:val="008B79E7"/>
    <w:rsid w:val="008C0D47"/>
    <w:rsid w:val="008C16D0"/>
    <w:rsid w:val="008C30AA"/>
    <w:rsid w:val="008C6310"/>
    <w:rsid w:val="008D417C"/>
    <w:rsid w:val="008D6356"/>
    <w:rsid w:val="008E3806"/>
    <w:rsid w:val="008E7576"/>
    <w:rsid w:val="008F2731"/>
    <w:rsid w:val="008F4105"/>
    <w:rsid w:val="008F4D5A"/>
    <w:rsid w:val="00904013"/>
    <w:rsid w:val="00905C1C"/>
    <w:rsid w:val="00907058"/>
    <w:rsid w:val="0090747E"/>
    <w:rsid w:val="009078D1"/>
    <w:rsid w:val="00912AA6"/>
    <w:rsid w:val="00913EDE"/>
    <w:rsid w:val="0092285C"/>
    <w:rsid w:val="00922A0E"/>
    <w:rsid w:val="009236FA"/>
    <w:rsid w:val="00930A07"/>
    <w:rsid w:val="00930B24"/>
    <w:rsid w:val="00931494"/>
    <w:rsid w:val="009324E5"/>
    <w:rsid w:val="0093422A"/>
    <w:rsid w:val="00936445"/>
    <w:rsid w:val="00940731"/>
    <w:rsid w:val="00941637"/>
    <w:rsid w:val="00944557"/>
    <w:rsid w:val="00946800"/>
    <w:rsid w:val="00946EFF"/>
    <w:rsid w:val="00950955"/>
    <w:rsid w:val="0095138C"/>
    <w:rsid w:val="00955863"/>
    <w:rsid w:val="00956BD2"/>
    <w:rsid w:val="00957C73"/>
    <w:rsid w:val="00962BF3"/>
    <w:rsid w:val="0096798D"/>
    <w:rsid w:val="00970E98"/>
    <w:rsid w:val="009716DB"/>
    <w:rsid w:val="0097494B"/>
    <w:rsid w:val="00974CA8"/>
    <w:rsid w:val="0097511E"/>
    <w:rsid w:val="00977ED0"/>
    <w:rsid w:val="0098081B"/>
    <w:rsid w:val="0098133E"/>
    <w:rsid w:val="009863FC"/>
    <w:rsid w:val="0098708B"/>
    <w:rsid w:val="00990EAC"/>
    <w:rsid w:val="00991D11"/>
    <w:rsid w:val="00995CEA"/>
    <w:rsid w:val="0099717C"/>
    <w:rsid w:val="00997825"/>
    <w:rsid w:val="009A1856"/>
    <w:rsid w:val="009A1CB3"/>
    <w:rsid w:val="009A78AA"/>
    <w:rsid w:val="009A7F6B"/>
    <w:rsid w:val="009B4D2A"/>
    <w:rsid w:val="009B4DD2"/>
    <w:rsid w:val="009B7720"/>
    <w:rsid w:val="009C15AC"/>
    <w:rsid w:val="009C1E84"/>
    <w:rsid w:val="009C2712"/>
    <w:rsid w:val="009C36DE"/>
    <w:rsid w:val="009C4A10"/>
    <w:rsid w:val="009C5201"/>
    <w:rsid w:val="009C62A8"/>
    <w:rsid w:val="009C6785"/>
    <w:rsid w:val="009C788E"/>
    <w:rsid w:val="009D37A2"/>
    <w:rsid w:val="009D483E"/>
    <w:rsid w:val="009D5528"/>
    <w:rsid w:val="009D5896"/>
    <w:rsid w:val="009D6117"/>
    <w:rsid w:val="009D69EC"/>
    <w:rsid w:val="009E495C"/>
    <w:rsid w:val="009F1C8A"/>
    <w:rsid w:val="009F2CD9"/>
    <w:rsid w:val="009F360E"/>
    <w:rsid w:val="009F59D7"/>
    <w:rsid w:val="00A0279B"/>
    <w:rsid w:val="00A048D6"/>
    <w:rsid w:val="00A06116"/>
    <w:rsid w:val="00A11190"/>
    <w:rsid w:val="00A15379"/>
    <w:rsid w:val="00A1673C"/>
    <w:rsid w:val="00A16D75"/>
    <w:rsid w:val="00A22E7D"/>
    <w:rsid w:val="00A26122"/>
    <w:rsid w:val="00A27FD2"/>
    <w:rsid w:val="00A32BB9"/>
    <w:rsid w:val="00A3550C"/>
    <w:rsid w:val="00A43971"/>
    <w:rsid w:val="00A43D43"/>
    <w:rsid w:val="00A44729"/>
    <w:rsid w:val="00A454EF"/>
    <w:rsid w:val="00A500DD"/>
    <w:rsid w:val="00A50EA5"/>
    <w:rsid w:val="00A51449"/>
    <w:rsid w:val="00A51A5D"/>
    <w:rsid w:val="00A54F03"/>
    <w:rsid w:val="00A574FC"/>
    <w:rsid w:val="00A5765F"/>
    <w:rsid w:val="00A631A3"/>
    <w:rsid w:val="00A64966"/>
    <w:rsid w:val="00A64A7D"/>
    <w:rsid w:val="00A6518F"/>
    <w:rsid w:val="00A66360"/>
    <w:rsid w:val="00A7077E"/>
    <w:rsid w:val="00A70C76"/>
    <w:rsid w:val="00A7464D"/>
    <w:rsid w:val="00A80780"/>
    <w:rsid w:val="00A865A1"/>
    <w:rsid w:val="00A9066A"/>
    <w:rsid w:val="00A90C5A"/>
    <w:rsid w:val="00A93B7E"/>
    <w:rsid w:val="00A93F2A"/>
    <w:rsid w:val="00AA35BF"/>
    <w:rsid w:val="00AA487E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4F08"/>
    <w:rsid w:val="00AD74DC"/>
    <w:rsid w:val="00AE1A89"/>
    <w:rsid w:val="00AE1F13"/>
    <w:rsid w:val="00AE4174"/>
    <w:rsid w:val="00AE4749"/>
    <w:rsid w:val="00AE4CE5"/>
    <w:rsid w:val="00AF3010"/>
    <w:rsid w:val="00AF4377"/>
    <w:rsid w:val="00AF4411"/>
    <w:rsid w:val="00AF478D"/>
    <w:rsid w:val="00AF6ADC"/>
    <w:rsid w:val="00AF7668"/>
    <w:rsid w:val="00B059D8"/>
    <w:rsid w:val="00B05C50"/>
    <w:rsid w:val="00B06B73"/>
    <w:rsid w:val="00B125F0"/>
    <w:rsid w:val="00B27F07"/>
    <w:rsid w:val="00B3164A"/>
    <w:rsid w:val="00B36C5A"/>
    <w:rsid w:val="00B37E6B"/>
    <w:rsid w:val="00B426FB"/>
    <w:rsid w:val="00B443E8"/>
    <w:rsid w:val="00B5243B"/>
    <w:rsid w:val="00B53A30"/>
    <w:rsid w:val="00B6288D"/>
    <w:rsid w:val="00B62D3F"/>
    <w:rsid w:val="00B6334C"/>
    <w:rsid w:val="00B63A5B"/>
    <w:rsid w:val="00B6451B"/>
    <w:rsid w:val="00B6574F"/>
    <w:rsid w:val="00B6663A"/>
    <w:rsid w:val="00B66B42"/>
    <w:rsid w:val="00B7174E"/>
    <w:rsid w:val="00B73C0E"/>
    <w:rsid w:val="00B73DF5"/>
    <w:rsid w:val="00B75E14"/>
    <w:rsid w:val="00B775B6"/>
    <w:rsid w:val="00B8317F"/>
    <w:rsid w:val="00B84157"/>
    <w:rsid w:val="00B85B63"/>
    <w:rsid w:val="00B96E8E"/>
    <w:rsid w:val="00B97053"/>
    <w:rsid w:val="00B9762D"/>
    <w:rsid w:val="00BA0688"/>
    <w:rsid w:val="00BA4248"/>
    <w:rsid w:val="00BB0350"/>
    <w:rsid w:val="00BB065E"/>
    <w:rsid w:val="00BB1031"/>
    <w:rsid w:val="00BB41FD"/>
    <w:rsid w:val="00BB6900"/>
    <w:rsid w:val="00BB6B39"/>
    <w:rsid w:val="00BB7AEE"/>
    <w:rsid w:val="00BC17B4"/>
    <w:rsid w:val="00BC283C"/>
    <w:rsid w:val="00BD2B75"/>
    <w:rsid w:val="00BD442E"/>
    <w:rsid w:val="00BD5C4D"/>
    <w:rsid w:val="00BD738C"/>
    <w:rsid w:val="00BE0F07"/>
    <w:rsid w:val="00BE2DAC"/>
    <w:rsid w:val="00BE39B8"/>
    <w:rsid w:val="00BE71FF"/>
    <w:rsid w:val="00BE7C18"/>
    <w:rsid w:val="00BF0033"/>
    <w:rsid w:val="00BF249F"/>
    <w:rsid w:val="00BF44A4"/>
    <w:rsid w:val="00BF7BFF"/>
    <w:rsid w:val="00C01018"/>
    <w:rsid w:val="00C035AA"/>
    <w:rsid w:val="00C05F8B"/>
    <w:rsid w:val="00C105A1"/>
    <w:rsid w:val="00C11E33"/>
    <w:rsid w:val="00C122F9"/>
    <w:rsid w:val="00C1681F"/>
    <w:rsid w:val="00C17699"/>
    <w:rsid w:val="00C212DA"/>
    <w:rsid w:val="00C2408C"/>
    <w:rsid w:val="00C41190"/>
    <w:rsid w:val="00C42530"/>
    <w:rsid w:val="00C435ED"/>
    <w:rsid w:val="00C44F52"/>
    <w:rsid w:val="00C51F53"/>
    <w:rsid w:val="00C52A0D"/>
    <w:rsid w:val="00C54D17"/>
    <w:rsid w:val="00C54F79"/>
    <w:rsid w:val="00C61DF4"/>
    <w:rsid w:val="00C65023"/>
    <w:rsid w:val="00C72681"/>
    <w:rsid w:val="00C72B0D"/>
    <w:rsid w:val="00C73ACC"/>
    <w:rsid w:val="00C74E13"/>
    <w:rsid w:val="00C80B71"/>
    <w:rsid w:val="00C86701"/>
    <w:rsid w:val="00C8774D"/>
    <w:rsid w:val="00C92C19"/>
    <w:rsid w:val="00C9376A"/>
    <w:rsid w:val="00C93C3A"/>
    <w:rsid w:val="00C93EAF"/>
    <w:rsid w:val="00C96227"/>
    <w:rsid w:val="00CA065F"/>
    <w:rsid w:val="00CA1621"/>
    <w:rsid w:val="00CA462A"/>
    <w:rsid w:val="00CA46E3"/>
    <w:rsid w:val="00CA5AC7"/>
    <w:rsid w:val="00CB12B3"/>
    <w:rsid w:val="00CB1422"/>
    <w:rsid w:val="00CB211A"/>
    <w:rsid w:val="00CB42B2"/>
    <w:rsid w:val="00CB67F2"/>
    <w:rsid w:val="00CC3B6C"/>
    <w:rsid w:val="00CC5A2E"/>
    <w:rsid w:val="00CD062E"/>
    <w:rsid w:val="00CD1405"/>
    <w:rsid w:val="00CD1824"/>
    <w:rsid w:val="00CD43CF"/>
    <w:rsid w:val="00CE1D12"/>
    <w:rsid w:val="00CE3A3D"/>
    <w:rsid w:val="00CE63F0"/>
    <w:rsid w:val="00CE657E"/>
    <w:rsid w:val="00CE7A30"/>
    <w:rsid w:val="00CE7A85"/>
    <w:rsid w:val="00CF251D"/>
    <w:rsid w:val="00CF3B09"/>
    <w:rsid w:val="00CF4EF6"/>
    <w:rsid w:val="00CF7A9D"/>
    <w:rsid w:val="00D03344"/>
    <w:rsid w:val="00D044F1"/>
    <w:rsid w:val="00D0476C"/>
    <w:rsid w:val="00D07381"/>
    <w:rsid w:val="00D11435"/>
    <w:rsid w:val="00D11CB5"/>
    <w:rsid w:val="00D1204C"/>
    <w:rsid w:val="00D1695C"/>
    <w:rsid w:val="00D2188A"/>
    <w:rsid w:val="00D24A5D"/>
    <w:rsid w:val="00D257DD"/>
    <w:rsid w:val="00D25BD2"/>
    <w:rsid w:val="00D26A08"/>
    <w:rsid w:val="00D270A5"/>
    <w:rsid w:val="00D2756B"/>
    <w:rsid w:val="00D304DD"/>
    <w:rsid w:val="00D3115C"/>
    <w:rsid w:val="00D31A36"/>
    <w:rsid w:val="00D33B5B"/>
    <w:rsid w:val="00D37FCB"/>
    <w:rsid w:val="00D4023D"/>
    <w:rsid w:val="00D4069A"/>
    <w:rsid w:val="00D40D0A"/>
    <w:rsid w:val="00D4655C"/>
    <w:rsid w:val="00D466A8"/>
    <w:rsid w:val="00D508AC"/>
    <w:rsid w:val="00D54ECC"/>
    <w:rsid w:val="00D578C7"/>
    <w:rsid w:val="00D60995"/>
    <w:rsid w:val="00D60F24"/>
    <w:rsid w:val="00D650EB"/>
    <w:rsid w:val="00D65D22"/>
    <w:rsid w:val="00D664C5"/>
    <w:rsid w:val="00D71545"/>
    <w:rsid w:val="00D7189D"/>
    <w:rsid w:val="00D728DD"/>
    <w:rsid w:val="00D730CA"/>
    <w:rsid w:val="00D77A2E"/>
    <w:rsid w:val="00D801DF"/>
    <w:rsid w:val="00D86307"/>
    <w:rsid w:val="00D94F64"/>
    <w:rsid w:val="00D978E4"/>
    <w:rsid w:val="00DA33AC"/>
    <w:rsid w:val="00DA64D0"/>
    <w:rsid w:val="00DA6582"/>
    <w:rsid w:val="00DB0DFE"/>
    <w:rsid w:val="00DB2CDC"/>
    <w:rsid w:val="00DB3C7C"/>
    <w:rsid w:val="00DB45EF"/>
    <w:rsid w:val="00DB67CB"/>
    <w:rsid w:val="00DC22C2"/>
    <w:rsid w:val="00DC575A"/>
    <w:rsid w:val="00DC5FE1"/>
    <w:rsid w:val="00DD0A35"/>
    <w:rsid w:val="00DD0C3F"/>
    <w:rsid w:val="00DD1A61"/>
    <w:rsid w:val="00DD2B98"/>
    <w:rsid w:val="00DD4754"/>
    <w:rsid w:val="00DD5B88"/>
    <w:rsid w:val="00DE03C1"/>
    <w:rsid w:val="00DE04DB"/>
    <w:rsid w:val="00DE18B5"/>
    <w:rsid w:val="00DE3053"/>
    <w:rsid w:val="00DE4E92"/>
    <w:rsid w:val="00DF0065"/>
    <w:rsid w:val="00DF09F4"/>
    <w:rsid w:val="00DF340D"/>
    <w:rsid w:val="00DF5479"/>
    <w:rsid w:val="00DF6063"/>
    <w:rsid w:val="00E02E0B"/>
    <w:rsid w:val="00E0593E"/>
    <w:rsid w:val="00E1446D"/>
    <w:rsid w:val="00E14595"/>
    <w:rsid w:val="00E149FE"/>
    <w:rsid w:val="00E17559"/>
    <w:rsid w:val="00E26720"/>
    <w:rsid w:val="00E315E1"/>
    <w:rsid w:val="00E36DF7"/>
    <w:rsid w:val="00E41AEE"/>
    <w:rsid w:val="00E46CCF"/>
    <w:rsid w:val="00E4761E"/>
    <w:rsid w:val="00E4794F"/>
    <w:rsid w:val="00E508A7"/>
    <w:rsid w:val="00E50F28"/>
    <w:rsid w:val="00E5160B"/>
    <w:rsid w:val="00E567C7"/>
    <w:rsid w:val="00E60601"/>
    <w:rsid w:val="00E60A44"/>
    <w:rsid w:val="00E6138A"/>
    <w:rsid w:val="00E61BC4"/>
    <w:rsid w:val="00E64516"/>
    <w:rsid w:val="00E666EA"/>
    <w:rsid w:val="00E70860"/>
    <w:rsid w:val="00E73559"/>
    <w:rsid w:val="00E74087"/>
    <w:rsid w:val="00E75AD7"/>
    <w:rsid w:val="00E770B5"/>
    <w:rsid w:val="00E85CEA"/>
    <w:rsid w:val="00E8690C"/>
    <w:rsid w:val="00E93CDC"/>
    <w:rsid w:val="00E94F4F"/>
    <w:rsid w:val="00E96E5D"/>
    <w:rsid w:val="00E97C53"/>
    <w:rsid w:val="00EA3CDA"/>
    <w:rsid w:val="00EA6493"/>
    <w:rsid w:val="00EA70F3"/>
    <w:rsid w:val="00EA7476"/>
    <w:rsid w:val="00EB0651"/>
    <w:rsid w:val="00EB1F89"/>
    <w:rsid w:val="00EB1FC2"/>
    <w:rsid w:val="00EB2F9C"/>
    <w:rsid w:val="00EC13FE"/>
    <w:rsid w:val="00EC14DF"/>
    <w:rsid w:val="00EC1BB9"/>
    <w:rsid w:val="00EC585C"/>
    <w:rsid w:val="00ED30A3"/>
    <w:rsid w:val="00ED3B32"/>
    <w:rsid w:val="00ED4484"/>
    <w:rsid w:val="00ED6B45"/>
    <w:rsid w:val="00ED7346"/>
    <w:rsid w:val="00ED77F3"/>
    <w:rsid w:val="00EE34DC"/>
    <w:rsid w:val="00EE45D4"/>
    <w:rsid w:val="00EE60DF"/>
    <w:rsid w:val="00EE7239"/>
    <w:rsid w:val="00EF05AE"/>
    <w:rsid w:val="00EF1410"/>
    <w:rsid w:val="00EF6FE2"/>
    <w:rsid w:val="00F05BB5"/>
    <w:rsid w:val="00F113BF"/>
    <w:rsid w:val="00F2034F"/>
    <w:rsid w:val="00F20633"/>
    <w:rsid w:val="00F20ED0"/>
    <w:rsid w:val="00F2337D"/>
    <w:rsid w:val="00F2529F"/>
    <w:rsid w:val="00F25908"/>
    <w:rsid w:val="00F26E37"/>
    <w:rsid w:val="00F31B85"/>
    <w:rsid w:val="00F32A7C"/>
    <w:rsid w:val="00F34EC4"/>
    <w:rsid w:val="00F351C7"/>
    <w:rsid w:val="00F36513"/>
    <w:rsid w:val="00F374E5"/>
    <w:rsid w:val="00F4271F"/>
    <w:rsid w:val="00F51F92"/>
    <w:rsid w:val="00F53F8D"/>
    <w:rsid w:val="00F5534E"/>
    <w:rsid w:val="00F57AC1"/>
    <w:rsid w:val="00F6042B"/>
    <w:rsid w:val="00F62DCD"/>
    <w:rsid w:val="00F659CF"/>
    <w:rsid w:val="00F72AB5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0927"/>
    <w:rsid w:val="00FA3223"/>
    <w:rsid w:val="00FA3AAE"/>
    <w:rsid w:val="00FA3F55"/>
    <w:rsid w:val="00FA6956"/>
    <w:rsid w:val="00FA6A93"/>
    <w:rsid w:val="00FA7761"/>
    <w:rsid w:val="00FB0572"/>
    <w:rsid w:val="00FB05EA"/>
    <w:rsid w:val="00FC1788"/>
    <w:rsid w:val="00FC33A2"/>
    <w:rsid w:val="00FC6FFC"/>
    <w:rsid w:val="00FD0C4A"/>
    <w:rsid w:val="00FD10BE"/>
    <w:rsid w:val="00FD2680"/>
    <w:rsid w:val="00FD4CB2"/>
    <w:rsid w:val="00FD50C9"/>
    <w:rsid w:val="00FD71BF"/>
    <w:rsid w:val="00FD7365"/>
    <w:rsid w:val="00FD73B1"/>
    <w:rsid w:val="00FE77D9"/>
    <w:rsid w:val="00FF112C"/>
    <w:rsid w:val="00FF4B5D"/>
    <w:rsid w:val="00FF750F"/>
    <w:rsid w:val="00FF7C4C"/>
    <w:rsid w:val="00FF7FD8"/>
    <w:rsid w:val="03332575"/>
    <w:rsid w:val="04E87D41"/>
    <w:rsid w:val="05232877"/>
    <w:rsid w:val="05854E9B"/>
    <w:rsid w:val="064552D9"/>
    <w:rsid w:val="06520EBE"/>
    <w:rsid w:val="07177A84"/>
    <w:rsid w:val="07ED6E65"/>
    <w:rsid w:val="0AFB4A76"/>
    <w:rsid w:val="0B7C4006"/>
    <w:rsid w:val="0E9306F2"/>
    <w:rsid w:val="0F030047"/>
    <w:rsid w:val="10C4140D"/>
    <w:rsid w:val="12944FAE"/>
    <w:rsid w:val="137C6286"/>
    <w:rsid w:val="13F96B31"/>
    <w:rsid w:val="1815568F"/>
    <w:rsid w:val="18281CF8"/>
    <w:rsid w:val="1DCE7F39"/>
    <w:rsid w:val="1DE47968"/>
    <w:rsid w:val="1EBA004B"/>
    <w:rsid w:val="1FD37FAD"/>
    <w:rsid w:val="20841BE6"/>
    <w:rsid w:val="21111669"/>
    <w:rsid w:val="22585A1E"/>
    <w:rsid w:val="23F0FA36"/>
    <w:rsid w:val="288D2228"/>
    <w:rsid w:val="2A0517FE"/>
    <w:rsid w:val="2A7F29B1"/>
    <w:rsid w:val="2B096FC7"/>
    <w:rsid w:val="2CB45A85"/>
    <w:rsid w:val="2CDE03EC"/>
    <w:rsid w:val="2DDF2CFF"/>
    <w:rsid w:val="2E080BE6"/>
    <w:rsid w:val="2F5F53F2"/>
    <w:rsid w:val="305E3809"/>
    <w:rsid w:val="30B9DD65"/>
    <w:rsid w:val="3143739B"/>
    <w:rsid w:val="320565BD"/>
    <w:rsid w:val="339F39E7"/>
    <w:rsid w:val="347D3C45"/>
    <w:rsid w:val="34A1791B"/>
    <w:rsid w:val="35A22646"/>
    <w:rsid w:val="38F072B5"/>
    <w:rsid w:val="39636662"/>
    <w:rsid w:val="3B025EA5"/>
    <w:rsid w:val="3BB03BF7"/>
    <w:rsid w:val="403151EA"/>
    <w:rsid w:val="40805DF6"/>
    <w:rsid w:val="421341B8"/>
    <w:rsid w:val="42844760"/>
    <w:rsid w:val="439306BD"/>
    <w:rsid w:val="43EF4482"/>
    <w:rsid w:val="446012BE"/>
    <w:rsid w:val="45AA1425"/>
    <w:rsid w:val="45FF21D4"/>
    <w:rsid w:val="467A0D83"/>
    <w:rsid w:val="4761585B"/>
    <w:rsid w:val="478D5F73"/>
    <w:rsid w:val="480B08CA"/>
    <w:rsid w:val="496E7A85"/>
    <w:rsid w:val="4BC0523C"/>
    <w:rsid w:val="4C9F4AE8"/>
    <w:rsid w:val="4CCD5094"/>
    <w:rsid w:val="4DDA6C22"/>
    <w:rsid w:val="4DDD4D28"/>
    <w:rsid w:val="4EB878B4"/>
    <w:rsid w:val="4F61663F"/>
    <w:rsid w:val="510E2219"/>
    <w:rsid w:val="53A057EF"/>
    <w:rsid w:val="541C372E"/>
    <w:rsid w:val="55CB762E"/>
    <w:rsid w:val="569241DC"/>
    <w:rsid w:val="58550FBC"/>
    <w:rsid w:val="587D6765"/>
    <w:rsid w:val="59727F77"/>
    <w:rsid w:val="59D16D3D"/>
    <w:rsid w:val="5AAD49D1"/>
    <w:rsid w:val="5BAF79DA"/>
    <w:rsid w:val="5E3B0CA9"/>
    <w:rsid w:val="601409DC"/>
    <w:rsid w:val="60DA56E6"/>
    <w:rsid w:val="61385890"/>
    <w:rsid w:val="61A12FC7"/>
    <w:rsid w:val="62397A36"/>
    <w:rsid w:val="650829A6"/>
    <w:rsid w:val="657214BF"/>
    <w:rsid w:val="65746BBF"/>
    <w:rsid w:val="65F87E24"/>
    <w:rsid w:val="662C378C"/>
    <w:rsid w:val="67710EC2"/>
    <w:rsid w:val="699A5D43"/>
    <w:rsid w:val="69D31A1A"/>
    <w:rsid w:val="6A143694"/>
    <w:rsid w:val="6BB43FE3"/>
    <w:rsid w:val="6C15316C"/>
    <w:rsid w:val="6D85FACB"/>
    <w:rsid w:val="6DE707F5"/>
    <w:rsid w:val="6E9E3B08"/>
    <w:rsid w:val="6ED64A06"/>
    <w:rsid w:val="706A4F77"/>
    <w:rsid w:val="70974F48"/>
    <w:rsid w:val="71FC71EA"/>
    <w:rsid w:val="77CF4380"/>
    <w:rsid w:val="78941160"/>
    <w:rsid w:val="78DF3A17"/>
    <w:rsid w:val="7BE527D1"/>
    <w:rsid w:val="7CE34011"/>
    <w:rsid w:val="7E3405A6"/>
    <w:rsid w:val="7E6305E6"/>
    <w:rsid w:val="7EB41F5D"/>
    <w:rsid w:val="7FE8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C2A4"/>
  <w15:docId w15:val="{AD086794-A1C5-4DD8-BBBD-F41ADB66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before="240" w:line="360" w:lineRule="auto"/>
      <w:ind w:firstLine="851"/>
      <w:contextualSpacing/>
      <w:jc w:val="both"/>
    </w:pPr>
    <w:rPr>
      <w:rFonts w:eastAsiaTheme="minorEastAsia" w:cstheme="minorBidi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szCs w:val="36"/>
    </w:rPr>
  </w:style>
  <w:style w:type="paragraph" w:styleId="2">
    <w:name w:val="heading 2"/>
    <w:basedOn w:val="a1"/>
    <w:next w:val="a1"/>
    <w:link w:val="20"/>
    <w:unhideWhenUsed/>
    <w:qFormat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basedOn w:val="a1"/>
    <w:next w:val="a1"/>
    <w:link w:val="30"/>
    <w:unhideWhenUsed/>
    <w:qFormat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basedOn w:val="a1"/>
    <w:next w:val="a1"/>
    <w:link w:val="40"/>
    <w:unhideWhenUsed/>
    <w:qFormat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basedOn w:val="a1"/>
    <w:next w:val="a1"/>
    <w:link w:val="50"/>
    <w:unhideWhenUsed/>
    <w:qFormat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basedOn w:val="a1"/>
    <w:next w:val="a1"/>
    <w:link w:val="60"/>
    <w:unhideWhenUsed/>
    <w:qFormat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basedOn w:val="a1"/>
    <w:next w:val="a1"/>
    <w:link w:val="70"/>
    <w:unhideWhenUsed/>
    <w:qFormat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basedOn w:val="a1"/>
    <w:next w:val="a1"/>
    <w:link w:val="80"/>
    <w:unhideWhenUsed/>
    <w:qFormat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basedOn w:val="a1"/>
    <w:next w:val="a1"/>
    <w:link w:val="90"/>
    <w:unhideWhenUsed/>
    <w:qFormat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a6">
    <w:name w:val="annotation reference"/>
    <w:basedOn w:val="a2"/>
    <w:uiPriority w:val="99"/>
    <w:semiHidden/>
    <w:unhideWhenUsed/>
    <w:qFormat/>
    <w:rPr>
      <w:sz w:val="16"/>
      <w:szCs w:val="16"/>
    </w:rPr>
  </w:style>
  <w:style w:type="character" w:styleId="a7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2"/>
    <w:qFormat/>
    <w:rPr>
      <w:szCs w:val="24"/>
    </w:rPr>
  </w:style>
  <w:style w:type="paragraph" w:styleId="a9">
    <w:name w:val="Balloon Text"/>
    <w:basedOn w:val="a1"/>
    <w:link w:val="aa"/>
    <w:uiPriority w:val="99"/>
    <w:semiHidden/>
    <w:unhideWhenUsed/>
    <w:qFormat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b">
    <w:name w:val="caption"/>
    <w:basedOn w:val="a1"/>
    <w:next w:val="a1"/>
    <w:link w:val="ac"/>
    <w:uiPriority w:val="35"/>
    <w:unhideWhenUsed/>
    <w:qFormat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ad">
    <w:name w:val="annotation text"/>
    <w:basedOn w:val="a1"/>
    <w:link w:val="ae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qFormat/>
    <w:rPr>
      <w:b/>
      <w:bCs/>
    </w:rPr>
  </w:style>
  <w:style w:type="paragraph" w:styleId="af1">
    <w:name w:val="footnote text"/>
    <w:basedOn w:val="a1"/>
    <w:link w:val="af2"/>
    <w:uiPriority w:val="99"/>
    <w:unhideWhenUsed/>
    <w:qFormat/>
    <w:pPr>
      <w:spacing w:before="0" w:line="240" w:lineRule="auto"/>
    </w:pPr>
    <w:rPr>
      <w:sz w:val="20"/>
      <w:szCs w:val="20"/>
    </w:rPr>
  </w:style>
  <w:style w:type="paragraph" w:styleId="af3">
    <w:name w:val="header"/>
    <w:basedOn w:val="a1"/>
    <w:link w:val="af4"/>
    <w:uiPriority w:val="99"/>
    <w:unhideWhenUsed/>
    <w:qFormat/>
    <w:pPr>
      <w:tabs>
        <w:tab w:val="center" w:pos="4677"/>
        <w:tab w:val="right" w:pos="9355"/>
      </w:tabs>
      <w:spacing w:before="0" w:line="240" w:lineRule="auto"/>
    </w:pPr>
  </w:style>
  <w:style w:type="paragraph" w:styleId="11">
    <w:name w:val="toc 1"/>
    <w:basedOn w:val="a1"/>
    <w:next w:val="a1"/>
    <w:link w:val="12"/>
    <w:uiPriority w:val="39"/>
    <w:qFormat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31">
    <w:name w:val="toc 3"/>
    <w:basedOn w:val="a1"/>
    <w:next w:val="a1"/>
    <w:uiPriority w:val="39"/>
    <w:qFormat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1">
    <w:name w:val="toc 2"/>
    <w:basedOn w:val="a1"/>
    <w:next w:val="a1"/>
    <w:uiPriority w:val="39"/>
    <w:qFormat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41">
    <w:name w:val="toc 4"/>
    <w:basedOn w:val="a1"/>
    <w:next w:val="a1"/>
    <w:uiPriority w:val="39"/>
    <w:unhideWhenUsed/>
    <w:qFormat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a">
    <w:name w:val="List Bullet"/>
    <w:basedOn w:val="a1"/>
    <w:uiPriority w:val="99"/>
    <w:semiHidden/>
    <w:unhideWhenUsed/>
    <w:qFormat/>
    <w:pPr>
      <w:numPr>
        <w:numId w:val="2"/>
      </w:numPr>
      <w:spacing w:before="0"/>
      <w:ind w:left="425" w:hanging="425"/>
    </w:pPr>
  </w:style>
  <w:style w:type="paragraph" w:styleId="af5">
    <w:name w:val="footer"/>
    <w:basedOn w:val="a1"/>
    <w:link w:val="af6"/>
    <w:uiPriority w:val="99"/>
    <w:unhideWhenUsed/>
    <w:qFormat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table" w:styleId="af7">
    <w:name w:val="Table Grid"/>
    <w:basedOn w:val="a3"/>
    <w:uiPriority w:val="39"/>
    <w:qFormat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10">
    <w:name w:val="Заголовок 1 Знак"/>
    <w:basedOn w:val="a2"/>
    <w:link w:val="1"/>
    <w:qFormat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20">
    <w:name w:val="Заголовок 2 Знак"/>
    <w:basedOn w:val="a2"/>
    <w:link w:val="2"/>
    <w:qFormat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basedOn w:val="a2"/>
    <w:link w:val="3"/>
    <w:qFormat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2"/>
    <w:link w:val="4"/>
    <w:uiPriority w:val="9"/>
    <w:qFormat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basedOn w:val="a2"/>
    <w:link w:val="5"/>
    <w:uiPriority w:val="9"/>
    <w:qFormat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basedOn w:val="a2"/>
    <w:link w:val="6"/>
    <w:uiPriority w:val="9"/>
    <w:qFormat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basedOn w:val="a2"/>
    <w:link w:val="7"/>
    <w:uiPriority w:val="9"/>
    <w:qFormat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basedOn w:val="a2"/>
    <w:link w:val="8"/>
    <w:uiPriority w:val="9"/>
    <w:qFormat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qFormat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basedOn w:val="a1"/>
    <w:link w:val="af8"/>
    <w:uiPriority w:val="34"/>
    <w:qFormat/>
    <w:pPr>
      <w:keepLines/>
      <w:numPr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af8">
    <w:name w:val="Абзац списка Знак"/>
    <w:basedOn w:val="a2"/>
    <w:link w:val="a0"/>
    <w:uiPriority w:val="34"/>
    <w:qFormat/>
    <w:locked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pPr>
      <w:tabs>
        <w:tab w:val="clear" w:pos="2268"/>
        <w:tab w:val="left" w:pos="3402"/>
      </w:tabs>
      <w:ind w:firstLine="2835"/>
    </w:pPr>
  </w:style>
  <w:style w:type="paragraph" w:customStyle="1" w:styleId="vguNumber">
    <w:name w:val="vgu_Number"/>
    <w:basedOn w:val="a0"/>
    <w:qFormat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pPr>
      <w:tabs>
        <w:tab w:val="left" w:pos="1985"/>
      </w:tabs>
    </w:pPr>
  </w:style>
  <w:style w:type="paragraph" w:customStyle="1" w:styleId="vguHeader">
    <w:name w:val="vgu_Header"/>
    <w:basedOn w:val="a1"/>
    <w:link w:val="vguHeader0"/>
    <w:qFormat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vguHeader0"/>
    <w:link w:val="vguCContentName"/>
    <w:qFormat/>
    <w:rPr>
      <w:rFonts w:ascii="Times New Roman" w:hAnsi="Times New Roman"/>
      <w:b/>
      <w:caps/>
      <w:sz w:val="24"/>
    </w:rPr>
  </w:style>
  <w:style w:type="character" w:customStyle="1" w:styleId="vguHeader0">
    <w:name w:val="vgu_Header Знак"/>
    <w:basedOn w:val="a2"/>
    <w:link w:val="vguHeader"/>
    <w:qFormat/>
    <w:rPr>
      <w:rFonts w:ascii="Times New Roman" w:hAnsi="Times New Roman"/>
      <w:b/>
      <w:caps/>
      <w:sz w:val="28"/>
    </w:rPr>
  </w:style>
  <w:style w:type="character" w:customStyle="1" w:styleId="aa">
    <w:name w:val="Текст выноски Знак"/>
    <w:basedOn w:val="a2"/>
    <w:link w:val="a9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c">
    <w:name w:val="Название объекта Знак"/>
    <w:basedOn w:val="a2"/>
    <w:link w:val="ab"/>
    <w:uiPriority w:val="35"/>
    <w:qFormat/>
    <w:rPr>
      <w:rFonts w:ascii="Times New Roman" w:hAnsi="Times New Roman"/>
      <w:bCs/>
      <w:sz w:val="24"/>
      <w:szCs w:val="18"/>
    </w:rPr>
  </w:style>
  <w:style w:type="character" w:customStyle="1" w:styleId="13">
    <w:name w:val="Слабое выделение1"/>
    <w:basedOn w:val="a2"/>
    <w:uiPriority w:val="99"/>
    <w:semiHidden/>
    <w:qFormat/>
    <w:rPr>
      <w:i/>
      <w:iCs/>
      <w:color w:val="7F7F7F" w:themeColor="text1" w:themeTint="80"/>
    </w:rPr>
  </w:style>
  <w:style w:type="paragraph" w:customStyle="1" w:styleId="vgutTableText">
    <w:name w:val="vgut_TableText"/>
    <w:basedOn w:val="a1"/>
    <w:link w:val="vgutTableText0"/>
    <w:qFormat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qFormat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12">
    <w:name w:val="Оглавление 1 Знак"/>
    <w:basedOn w:val="a2"/>
    <w:link w:val="11"/>
    <w:uiPriority w:val="39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vgutTableName">
    <w:name w:val="vgut_TableName"/>
    <w:basedOn w:val="a1"/>
    <w:link w:val="vgutTableName0"/>
    <w:qFormat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c"/>
    <w:link w:val="vgutTableName"/>
    <w:qFormat/>
    <w:rPr>
      <w:rFonts w:ascii="Times New Roman" w:hAnsi="Times New Roman"/>
      <w:bCs w:val="0"/>
      <w:sz w:val="24"/>
      <w:szCs w:val="18"/>
    </w:rPr>
  </w:style>
  <w:style w:type="character" w:customStyle="1" w:styleId="af4">
    <w:name w:val="Верхний колонтитул Знак"/>
    <w:basedOn w:val="a2"/>
    <w:link w:val="af3"/>
    <w:uiPriority w:val="99"/>
    <w:qFormat/>
    <w:rPr>
      <w:rFonts w:ascii="Times New Roman" w:hAnsi="Times New Roman"/>
      <w:sz w:val="28"/>
    </w:rPr>
  </w:style>
  <w:style w:type="character" w:customStyle="1" w:styleId="af6">
    <w:name w:val="Нижний колонтитул Знак"/>
    <w:basedOn w:val="a2"/>
    <w:link w:val="af5"/>
    <w:uiPriority w:val="99"/>
    <w:qFormat/>
    <w:rPr>
      <w:rFonts w:ascii="Times New Roman" w:hAnsi="Times New Roman"/>
      <w:b/>
      <w:sz w:val="32"/>
    </w:rPr>
  </w:style>
  <w:style w:type="paragraph" w:customStyle="1" w:styleId="vguxTitleDocName">
    <w:name w:val="vgux_TitleDocName"/>
    <w:basedOn w:val="a1"/>
    <w:qFormat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pPr>
      <w:ind w:firstLine="0"/>
      <w:jc w:val="center"/>
    </w:pPr>
  </w:style>
  <w:style w:type="paragraph" w:customStyle="1" w:styleId="vguxTitleDocTheme">
    <w:name w:val="vgux_TitleDocTheme"/>
    <w:basedOn w:val="a1"/>
    <w:qFormat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ae">
    <w:name w:val="Текст примечания Знак"/>
    <w:basedOn w:val="a2"/>
    <w:link w:val="ad"/>
    <w:uiPriority w:val="99"/>
    <w:qFormat/>
    <w:rPr>
      <w:rFonts w:ascii="Times New Roman" w:hAnsi="Times New Roman"/>
      <w:sz w:val="20"/>
      <w:szCs w:val="20"/>
    </w:rPr>
  </w:style>
  <w:style w:type="character" w:customStyle="1" w:styleId="af0">
    <w:name w:val="Тема примечания Знак"/>
    <w:basedOn w:val="ae"/>
    <w:link w:val="af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customStyle="1" w:styleId="af2">
    <w:name w:val="Текст сноски Знак"/>
    <w:basedOn w:val="a2"/>
    <w:link w:val="af1"/>
    <w:uiPriority w:val="99"/>
    <w:qFormat/>
    <w:rPr>
      <w:rFonts w:ascii="Times New Roman" w:hAnsi="Times New Roman"/>
      <w:sz w:val="20"/>
      <w:szCs w:val="20"/>
    </w:rPr>
  </w:style>
  <w:style w:type="paragraph" w:customStyle="1" w:styleId="14">
    <w:name w:val="Рецензия1"/>
    <w:hidden/>
    <w:uiPriority w:val="99"/>
    <w:semiHidden/>
    <w:qFormat/>
    <w:rPr>
      <w:rFonts w:eastAsiaTheme="minorEastAsia" w:cstheme="minorBidi"/>
      <w:sz w:val="28"/>
      <w:szCs w:val="22"/>
    </w:rPr>
  </w:style>
  <w:style w:type="paragraph" w:customStyle="1" w:styleId="15">
    <w:name w:val="Заголовок оглавления1"/>
    <w:basedOn w:val="1"/>
    <w:next w:val="a1"/>
    <w:uiPriority w:val="39"/>
    <w:unhideWhenUsed/>
    <w:qFormat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customStyle="1" w:styleId="paragraph">
    <w:name w:val="paragraph"/>
    <w:basedOn w:val="a1"/>
    <w:qFormat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zh-CN" w:bidi="th-TH"/>
    </w:rPr>
  </w:style>
  <w:style w:type="character" w:customStyle="1" w:styleId="normaltextrun">
    <w:name w:val="normaltextrun"/>
    <w:basedOn w:val="a2"/>
    <w:qFormat/>
  </w:style>
  <w:style w:type="character" w:customStyle="1" w:styleId="eop">
    <w:name w:val="eop"/>
    <w:basedOn w:val="a2"/>
    <w:qFormat/>
  </w:style>
  <w:style w:type="character" w:customStyle="1" w:styleId="contextualspellingandgrammarerror">
    <w:name w:val="contextualspellingandgrammarerror"/>
    <w:basedOn w:val="a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15BB9B-C130-4CCB-8C7A-2AAD7B02F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36</TotalTime>
  <Pages>8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natalyachervyakova@outlook.com</cp:lastModifiedBy>
  <cp:revision>64</cp:revision>
  <cp:lastPrinted>2022-06-08T16:31:00Z</cp:lastPrinted>
  <dcterms:created xsi:type="dcterms:W3CDTF">2022-05-31T18:00:00Z</dcterms:created>
  <dcterms:modified xsi:type="dcterms:W3CDTF">2024-02-05T04:42:00Z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1049-12.2.0.13306</vt:lpwstr>
  </property>
  <property fmtid="{D5CDD505-2E9C-101B-9397-08002B2CF9AE}" pid="22" name="ICV">
    <vt:lpwstr>D4BCC6FDEA484A73BB533777CB5442FB_13</vt:lpwstr>
  </property>
</Properties>
</file>