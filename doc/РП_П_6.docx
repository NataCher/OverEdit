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C04F" w14:textId="23CA417C" w:rsidR="008A7928" w:rsidRDefault="008A7928" w:rsidP="008A7928">
      <w:pPr>
        <w:ind w:firstLine="0"/>
      </w:pPr>
    </w:p>
    <w:p w14:paraId="213F0106" w14:textId="091707E5" w:rsidR="008A7928" w:rsidRDefault="008A7928" w:rsidP="00990EAC"/>
    <w:p w14:paraId="53967EF5" w14:textId="4F9161A2" w:rsidR="008A7928" w:rsidRDefault="008A7928" w:rsidP="00990EAC"/>
    <w:p w14:paraId="175B5B85" w14:textId="26D2C4BA" w:rsidR="008A7928" w:rsidRDefault="008A7928" w:rsidP="00990EAC"/>
    <w:p w14:paraId="7ED1CB04" w14:textId="5166422D" w:rsidR="008A7928" w:rsidRDefault="008A7928" w:rsidP="00990EAC"/>
    <w:p w14:paraId="5B059D93" w14:textId="4ECB6B79" w:rsidR="008A7928" w:rsidRDefault="008A7928" w:rsidP="00990EAC"/>
    <w:p w14:paraId="6CE6CE35" w14:textId="5702F3B0" w:rsidR="000444F6" w:rsidRDefault="000444F6" w:rsidP="00990EAC"/>
    <w:p w14:paraId="274B98E8" w14:textId="1A35BA53" w:rsidR="00F13331" w:rsidRDefault="00F13331" w:rsidP="00990EAC"/>
    <w:p w14:paraId="1A39C4EB" w14:textId="354418C7" w:rsidR="00F13331" w:rsidRDefault="00F13331" w:rsidP="00990EAC"/>
    <w:p w14:paraId="107766FC" w14:textId="4FB6791C" w:rsidR="00F13331" w:rsidRDefault="00F13331" w:rsidP="00990EAC"/>
    <w:p w14:paraId="2650FD6B" w14:textId="77777777" w:rsidR="00F13331" w:rsidRDefault="00F13331" w:rsidP="00990EAC"/>
    <w:p w14:paraId="65C0A3F1" w14:textId="2A5E355C" w:rsidR="008A7928" w:rsidRDefault="008A7928" w:rsidP="00990EAC"/>
    <w:p w14:paraId="7B31E36F" w14:textId="77777777" w:rsidR="008A7928" w:rsidRPr="00646136" w:rsidRDefault="008A7928" w:rsidP="00990EAC"/>
    <w:p w14:paraId="326582D4" w14:textId="7E9AE2F3" w:rsidR="00990EAC" w:rsidRPr="00F13331" w:rsidRDefault="000444F6" w:rsidP="00A6518F">
      <w:pPr>
        <w:pStyle w:val="vguxTitleDocName"/>
        <w:rPr>
          <w:szCs w:val="32"/>
          <w:lang w:val="ru-RU"/>
        </w:rPr>
      </w:pPr>
      <w:r w:rsidRPr="00F13331">
        <w:rPr>
          <w:szCs w:val="32"/>
          <w:lang w:val="ru-RU"/>
        </w:rPr>
        <w:t>Руководство программиста</w:t>
      </w:r>
    </w:p>
    <w:p w14:paraId="2FAF6D5A" w14:textId="5CA0392C" w:rsidR="00990EAC" w:rsidRPr="00F13331" w:rsidRDefault="000444F6" w:rsidP="000444F6">
      <w:pPr>
        <w:pStyle w:val="a9"/>
        <w:rPr>
          <w:sz w:val="32"/>
          <w:szCs w:val="32"/>
        </w:rPr>
      </w:pPr>
      <w:r w:rsidRPr="00F13331">
        <w:rPr>
          <w:sz w:val="32"/>
          <w:szCs w:val="32"/>
        </w:rPr>
        <w:t>Телеграм бот «</w:t>
      </w:r>
      <w:r w:rsidRPr="00F13331">
        <w:rPr>
          <w:sz w:val="32"/>
          <w:szCs w:val="32"/>
          <w:lang w:val="en-US"/>
        </w:rPr>
        <w:t>OverEdit</w:t>
      </w:r>
      <w:r w:rsidRPr="00F13331">
        <w:rPr>
          <w:sz w:val="32"/>
          <w:szCs w:val="32"/>
        </w:rPr>
        <w:t>»</w:t>
      </w:r>
    </w:p>
    <w:p w14:paraId="7802D47B" w14:textId="77777777" w:rsidR="00990EAC" w:rsidRPr="00646136" w:rsidRDefault="00990EAC" w:rsidP="00303DC8"/>
    <w:p w14:paraId="4EEED0FE" w14:textId="52D2A6A5" w:rsidR="00D2756B" w:rsidRDefault="00D2756B" w:rsidP="003E22A5">
      <w:pPr>
        <w:ind w:firstLine="0"/>
      </w:pPr>
    </w:p>
    <w:p w14:paraId="2821F77F" w14:textId="2AD32305" w:rsidR="003E22A5" w:rsidRDefault="003E22A5" w:rsidP="003E22A5">
      <w:pPr>
        <w:ind w:firstLine="0"/>
      </w:pPr>
    </w:p>
    <w:p w14:paraId="00F33C21" w14:textId="0E567224" w:rsidR="008A7928" w:rsidRDefault="008A7928" w:rsidP="003E22A5">
      <w:pPr>
        <w:ind w:firstLine="0"/>
      </w:pPr>
    </w:p>
    <w:p w14:paraId="256592BE" w14:textId="44BB42D3" w:rsidR="008A7928" w:rsidRDefault="008A7928" w:rsidP="003E22A5">
      <w:pPr>
        <w:ind w:firstLine="0"/>
      </w:pPr>
    </w:p>
    <w:p w14:paraId="5EFF78E5" w14:textId="09CDE26E" w:rsidR="008A7928" w:rsidRDefault="008A7928" w:rsidP="003E22A5">
      <w:pPr>
        <w:ind w:firstLine="0"/>
      </w:pPr>
    </w:p>
    <w:p w14:paraId="3A744564" w14:textId="1996E658" w:rsidR="008A7928" w:rsidRDefault="008A7928" w:rsidP="003E22A5">
      <w:pPr>
        <w:ind w:firstLine="0"/>
      </w:pPr>
    </w:p>
    <w:p w14:paraId="4D0F8FB7" w14:textId="69093FD6" w:rsidR="008A7928" w:rsidRDefault="008A7928" w:rsidP="003E22A5">
      <w:pPr>
        <w:ind w:firstLine="0"/>
      </w:pPr>
    </w:p>
    <w:p w14:paraId="22E2E536" w14:textId="758014BE" w:rsidR="008A7928" w:rsidRDefault="008A7928" w:rsidP="003E22A5">
      <w:pPr>
        <w:ind w:firstLine="0"/>
      </w:pPr>
    </w:p>
    <w:p w14:paraId="4DA8ABD8" w14:textId="5AD549D2" w:rsidR="008A7928" w:rsidRDefault="008A7928" w:rsidP="003E22A5">
      <w:pPr>
        <w:ind w:firstLine="0"/>
      </w:pPr>
    </w:p>
    <w:p w14:paraId="437DDAA6" w14:textId="4E39F895" w:rsidR="008A7928" w:rsidRDefault="008A7928" w:rsidP="003E22A5">
      <w:pPr>
        <w:ind w:firstLine="0"/>
      </w:pPr>
    </w:p>
    <w:p w14:paraId="210243A6" w14:textId="6EE9F0C6" w:rsidR="008A7928" w:rsidRDefault="008A7928" w:rsidP="003E22A5">
      <w:pPr>
        <w:ind w:firstLine="0"/>
      </w:pPr>
    </w:p>
    <w:p w14:paraId="3929B7F4" w14:textId="1082DEE4" w:rsidR="008A7928" w:rsidRDefault="008A7928" w:rsidP="003E22A5">
      <w:pPr>
        <w:ind w:firstLine="0"/>
      </w:pPr>
    </w:p>
    <w:p w14:paraId="07AD7CBD" w14:textId="25972312" w:rsidR="008A7928" w:rsidRDefault="008A7928" w:rsidP="003E22A5">
      <w:pPr>
        <w:ind w:firstLine="0"/>
      </w:pPr>
    </w:p>
    <w:p w14:paraId="2DD731FE" w14:textId="77777777" w:rsidR="00F113BF" w:rsidRDefault="00F113BF" w:rsidP="00303DC8"/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eastAsiaTheme="minorEastAsia" w:cstheme="minorBidi"/>
          <w:noProof w:val="0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75F20" w14:textId="48F33CAB" w:rsidR="00EA24B3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60343" w:history="1">
            <w:r w:rsidR="00EA24B3" w:rsidRPr="00E17AEA">
              <w:rPr>
                <w:rStyle w:val="a6"/>
              </w:rPr>
              <w:t>1</w:t>
            </w:r>
            <w:r w:rsidR="00EA24B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A24B3" w:rsidRPr="00E17AEA">
              <w:rPr>
                <w:rStyle w:val="a6"/>
              </w:rPr>
              <w:t>Инсталляция программы:</w:t>
            </w:r>
            <w:r w:rsidR="00EA24B3">
              <w:rPr>
                <w:webHidden/>
              </w:rPr>
              <w:tab/>
            </w:r>
            <w:r w:rsidR="00EA24B3">
              <w:rPr>
                <w:webHidden/>
              </w:rPr>
              <w:fldChar w:fldCharType="begin"/>
            </w:r>
            <w:r w:rsidR="00EA24B3">
              <w:rPr>
                <w:webHidden/>
              </w:rPr>
              <w:instrText xml:space="preserve"> PAGEREF _Toc157660343 \h </w:instrText>
            </w:r>
            <w:r w:rsidR="00EA24B3">
              <w:rPr>
                <w:webHidden/>
              </w:rPr>
            </w:r>
            <w:r w:rsidR="00EA24B3">
              <w:rPr>
                <w:webHidden/>
              </w:rPr>
              <w:fldChar w:fldCharType="separate"/>
            </w:r>
            <w:r w:rsidR="00EA24B3">
              <w:rPr>
                <w:webHidden/>
              </w:rPr>
              <w:t>4</w:t>
            </w:r>
            <w:r w:rsidR="00EA24B3">
              <w:rPr>
                <w:webHidden/>
              </w:rPr>
              <w:fldChar w:fldCharType="end"/>
            </w:r>
          </w:hyperlink>
        </w:p>
        <w:p w14:paraId="073928C4" w14:textId="542BB08F" w:rsidR="00EA24B3" w:rsidRDefault="0039677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60344" w:history="1">
            <w:r w:rsidR="00EA24B3" w:rsidRPr="00E17AE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A24B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A24B3" w:rsidRPr="00E17AEA">
              <w:rPr>
                <w:rStyle w:val="a6"/>
              </w:rPr>
              <w:t>Пользовательский вариант</w:t>
            </w:r>
            <w:r w:rsidR="00EA24B3">
              <w:rPr>
                <w:webHidden/>
              </w:rPr>
              <w:tab/>
            </w:r>
            <w:r w:rsidR="00EA24B3">
              <w:rPr>
                <w:webHidden/>
              </w:rPr>
              <w:fldChar w:fldCharType="begin"/>
            </w:r>
            <w:r w:rsidR="00EA24B3">
              <w:rPr>
                <w:webHidden/>
              </w:rPr>
              <w:instrText xml:space="preserve"> PAGEREF _Toc157660344 \h </w:instrText>
            </w:r>
            <w:r w:rsidR="00EA24B3">
              <w:rPr>
                <w:webHidden/>
              </w:rPr>
            </w:r>
            <w:r w:rsidR="00EA24B3">
              <w:rPr>
                <w:webHidden/>
              </w:rPr>
              <w:fldChar w:fldCharType="separate"/>
            </w:r>
            <w:r w:rsidR="00EA24B3">
              <w:rPr>
                <w:webHidden/>
              </w:rPr>
              <w:t>4</w:t>
            </w:r>
            <w:r w:rsidR="00EA24B3">
              <w:rPr>
                <w:webHidden/>
              </w:rPr>
              <w:fldChar w:fldCharType="end"/>
            </w:r>
          </w:hyperlink>
        </w:p>
        <w:p w14:paraId="36DDAE63" w14:textId="364A44C3" w:rsidR="00EA24B3" w:rsidRDefault="0039677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60345" w:history="1">
            <w:r w:rsidR="00EA24B3" w:rsidRPr="00E17AEA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A24B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A24B3" w:rsidRPr="00E17AEA">
              <w:rPr>
                <w:rStyle w:val="a6"/>
              </w:rPr>
              <w:t>Вариант поддержания и модернизации</w:t>
            </w:r>
            <w:r w:rsidR="00EA24B3">
              <w:rPr>
                <w:webHidden/>
              </w:rPr>
              <w:tab/>
            </w:r>
            <w:r w:rsidR="00EA24B3">
              <w:rPr>
                <w:webHidden/>
              </w:rPr>
              <w:fldChar w:fldCharType="begin"/>
            </w:r>
            <w:r w:rsidR="00EA24B3">
              <w:rPr>
                <w:webHidden/>
              </w:rPr>
              <w:instrText xml:space="preserve"> PAGEREF _Toc157660345 \h </w:instrText>
            </w:r>
            <w:r w:rsidR="00EA24B3">
              <w:rPr>
                <w:webHidden/>
              </w:rPr>
            </w:r>
            <w:r w:rsidR="00EA24B3">
              <w:rPr>
                <w:webHidden/>
              </w:rPr>
              <w:fldChar w:fldCharType="separate"/>
            </w:r>
            <w:r w:rsidR="00EA24B3">
              <w:rPr>
                <w:webHidden/>
              </w:rPr>
              <w:t>4</w:t>
            </w:r>
            <w:r w:rsidR="00EA24B3">
              <w:rPr>
                <w:webHidden/>
              </w:rPr>
              <w:fldChar w:fldCharType="end"/>
            </w:r>
          </w:hyperlink>
        </w:p>
        <w:p w14:paraId="7177D4DE" w14:textId="0CEA3EF8" w:rsidR="00EA24B3" w:rsidRDefault="0039677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60346" w:history="1">
            <w:r w:rsidR="00EA24B3" w:rsidRPr="00E17AEA">
              <w:rPr>
                <w:rStyle w:val="a6"/>
              </w:rPr>
              <w:t>2</w:t>
            </w:r>
            <w:r w:rsidR="00EA24B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A24B3" w:rsidRPr="00E17AEA">
              <w:rPr>
                <w:rStyle w:val="a6"/>
              </w:rPr>
              <w:t>Проверка работоспособности чат-бота</w:t>
            </w:r>
            <w:r w:rsidR="00EA24B3">
              <w:rPr>
                <w:webHidden/>
              </w:rPr>
              <w:tab/>
            </w:r>
            <w:r w:rsidR="00EA24B3">
              <w:rPr>
                <w:webHidden/>
              </w:rPr>
              <w:fldChar w:fldCharType="begin"/>
            </w:r>
            <w:r w:rsidR="00EA24B3">
              <w:rPr>
                <w:webHidden/>
              </w:rPr>
              <w:instrText xml:space="preserve"> PAGEREF _Toc157660346 \h </w:instrText>
            </w:r>
            <w:r w:rsidR="00EA24B3">
              <w:rPr>
                <w:webHidden/>
              </w:rPr>
            </w:r>
            <w:r w:rsidR="00EA24B3">
              <w:rPr>
                <w:webHidden/>
              </w:rPr>
              <w:fldChar w:fldCharType="separate"/>
            </w:r>
            <w:r w:rsidR="00EA24B3">
              <w:rPr>
                <w:webHidden/>
              </w:rPr>
              <w:t>5</w:t>
            </w:r>
            <w:r w:rsidR="00EA24B3">
              <w:rPr>
                <w:webHidden/>
              </w:rPr>
              <w:fldChar w:fldCharType="end"/>
            </w:r>
          </w:hyperlink>
        </w:p>
        <w:p w14:paraId="1D2E3EBD" w14:textId="43551596" w:rsidR="00EA24B3" w:rsidRDefault="0039677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60347" w:history="1">
            <w:r w:rsidR="00EA24B3" w:rsidRPr="00E17AEA">
              <w:rPr>
                <w:rStyle w:val="a6"/>
              </w:rPr>
              <w:t>3</w:t>
            </w:r>
            <w:r w:rsidR="00EA24B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A24B3" w:rsidRPr="00E17AEA">
              <w:rPr>
                <w:rStyle w:val="a6"/>
              </w:rPr>
              <w:t>Поддержка программы</w:t>
            </w:r>
            <w:r w:rsidR="00EA24B3">
              <w:rPr>
                <w:webHidden/>
              </w:rPr>
              <w:tab/>
            </w:r>
            <w:r w:rsidR="00EA24B3">
              <w:rPr>
                <w:webHidden/>
              </w:rPr>
              <w:fldChar w:fldCharType="begin"/>
            </w:r>
            <w:r w:rsidR="00EA24B3">
              <w:rPr>
                <w:webHidden/>
              </w:rPr>
              <w:instrText xml:space="preserve"> PAGEREF _Toc157660347 \h </w:instrText>
            </w:r>
            <w:r w:rsidR="00EA24B3">
              <w:rPr>
                <w:webHidden/>
              </w:rPr>
            </w:r>
            <w:r w:rsidR="00EA24B3">
              <w:rPr>
                <w:webHidden/>
              </w:rPr>
              <w:fldChar w:fldCharType="separate"/>
            </w:r>
            <w:r w:rsidR="00EA24B3">
              <w:rPr>
                <w:webHidden/>
              </w:rPr>
              <w:t>6</w:t>
            </w:r>
            <w:r w:rsidR="00EA24B3">
              <w:rPr>
                <w:webHidden/>
              </w:rPr>
              <w:fldChar w:fldCharType="end"/>
            </w:r>
          </w:hyperlink>
        </w:p>
        <w:p w14:paraId="12299654" w14:textId="5D3087C8" w:rsidR="00EA24B3" w:rsidRDefault="00396773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60348" w:history="1">
            <w:r w:rsidR="00EA24B3" w:rsidRPr="00E17AEA">
              <w:rPr>
                <w:rStyle w:val="a6"/>
              </w:rPr>
              <w:t>4</w:t>
            </w:r>
            <w:r w:rsidR="00EA24B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A24B3" w:rsidRPr="00E17AEA">
              <w:rPr>
                <w:rStyle w:val="a6"/>
              </w:rPr>
              <w:t>Модернизация</w:t>
            </w:r>
            <w:r w:rsidR="00EA24B3">
              <w:rPr>
                <w:webHidden/>
              </w:rPr>
              <w:tab/>
            </w:r>
            <w:r w:rsidR="00EA24B3">
              <w:rPr>
                <w:webHidden/>
              </w:rPr>
              <w:fldChar w:fldCharType="begin"/>
            </w:r>
            <w:r w:rsidR="00EA24B3">
              <w:rPr>
                <w:webHidden/>
              </w:rPr>
              <w:instrText xml:space="preserve"> PAGEREF _Toc157660348 \h </w:instrText>
            </w:r>
            <w:r w:rsidR="00EA24B3">
              <w:rPr>
                <w:webHidden/>
              </w:rPr>
            </w:r>
            <w:r w:rsidR="00EA24B3">
              <w:rPr>
                <w:webHidden/>
              </w:rPr>
              <w:fldChar w:fldCharType="separate"/>
            </w:r>
            <w:r w:rsidR="00EA24B3">
              <w:rPr>
                <w:webHidden/>
              </w:rPr>
              <w:t>7</w:t>
            </w:r>
            <w:r w:rsidR="00EA24B3">
              <w:rPr>
                <w:webHidden/>
              </w:rPr>
              <w:fldChar w:fldCharType="end"/>
            </w:r>
          </w:hyperlink>
        </w:p>
        <w:p w14:paraId="3CF0F4E1" w14:textId="6078DAC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442ACD04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3777DDC" w14:textId="0C16A7F9" w:rsidR="000444F6" w:rsidRPr="00885741" w:rsidRDefault="000444F6" w:rsidP="00EA24B3">
      <w:pPr>
        <w:pStyle w:val="1"/>
      </w:pPr>
      <w:bookmarkStart w:id="0" w:name="_Toc157660343"/>
      <w:r w:rsidRPr="00885741">
        <w:lastRenderedPageBreak/>
        <w:t>Инсталляция программы</w:t>
      </w:r>
      <w:bookmarkStart w:id="1" w:name="_GoBack"/>
      <w:bookmarkEnd w:id="0"/>
      <w:bookmarkEnd w:id="1"/>
    </w:p>
    <w:p w14:paraId="6A24269A" w14:textId="77777777" w:rsidR="000444F6" w:rsidRPr="00885741" w:rsidRDefault="000444F6" w:rsidP="00EA24B3">
      <w:pPr>
        <w:pStyle w:val="2"/>
      </w:pPr>
      <w:bookmarkStart w:id="2" w:name="_Toc157660344"/>
      <w:r w:rsidRPr="00885741">
        <w:t>Пользовательский вариант</w:t>
      </w:r>
      <w:bookmarkEnd w:id="2"/>
    </w:p>
    <w:p w14:paraId="07E9DF4E" w14:textId="35B9FBD3" w:rsidR="000444F6" w:rsidRPr="00EA24B3" w:rsidRDefault="000444F6" w:rsidP="00EA24B3">
      <w:pPr>
        <w:pStyle w:val="a0"/>
      </w:pPr>
      <w:r w:rsidRPr="00EA24B3">
        <w:t>Скачать файлы для работоспособности программы, которые наход</w:t>
      </w:r>
      <w:r w:rsidR="008C7BBA" w:rsidRPr="00EA24B3">
        <w:t>я</w:t>
      </w:r>
      <w:r w:rsidRPr="00EA24B3">
        <w:t xml:space="preserve">тся по ссылке  </w:t>
      </w:r>
      <w:hyperlink r:id="rId11" w:history="1">
        <w:r w:rsidR="00CF3E99" w:rsidRPr="00EA24B3">
          <w:rPr>
            <w:rStyle w:val="a6"/>
            <w:color w:val="auto"/>
            <w:u w:val="none"/>
          </w:rPr>
          <w:t>https://github.com/NataCher/OverEdit</w:t>
        </w:r>
      </w:hyperlink>
      <w:r w:rsidRPr="00EA24B3">
        <w:t>.</w:t>
      </w:r>
    </w:p>
    <w:p w14:paraId="32286264" w14:textId="77777777" w:rsidR="000444F6" w:rsidRPr="00EA24B3" w:rsidRDefault="000444F6" w:rsidP="00EA24B3">
      <w:pPr>
        <w:pStyle w:val="a0"/>
      </w:pPr>
      <w:r w:rsidRPr="00EA24B3">
        <w:t>Для установки необходимо запустить файл main. В нем требуется указать токен telegram-bot для его работы.</w:t>
      </w:r>
    </w:p>
    <w:p w14:paraId="525372DD" w14:textId="77777777" w:rsidR="000444F6" w:rsidRPr="00EA24B3" w:rsidRDefault="000444F6" w:rsidP="00EA24B3">
      <w:pPr>
        <w:pStyle w:val="a0"/>
      </w:pPr>
      <w:r w:rsidRPr="00EA24B3">
        <w:t xml:space="preserve">При отсутствии токена, создать его с помощью телеграмм-бота BotFather: </w:t>
      </w:r>
      <w:hyperlink r:id="rId12" w:history="1">
        <w:r w:rsidRPr="00EA24B3">
          <w:rPr>
            <w:rStyle w:val="a6"/>
            <w:color w:val="auto"/>
            <w:u w:val="none"/>
          </w:rPr>
          <w:t>https://t.me/BotFather</w:t>
        </w:r>
      </w:hyperlink>
      <w:r w:rsidRPr="00EA24B3">
        <w:t>.</w:t>
      </w:r>
    </w:p>
    <w:p w14:paraId="666A6EA3" w14:textId="77777777" w:rsidR="000444F6" w:rsidRPr="00EA24B3" w:rsidRDefault="000444F6" w:rsidP="00EA24B3">
      <w:pPr>
        <w:pStyle w:val="a0"/>
      </w:pPr>
      <w:r w:rsidRPr="00EA24B3">
        <w:t>Проверить бота.</w:t>
      </w:r>
    </w:p>
    <w:p w14:paraId="1C2341B4" w14:textId="77777777" w:rsidR="000444F6" w:rsidRPr="00885741" w:rsidRDefault="000444F6" w:rsidP="00EA24B3">
      <w:pPr>
        <w:pStyle w:val="2"/>
      </w:pPr>
      <w:bookmarkStart w:id="3" w:name="_Toc157660345"/>
      <w:r w:rsidRPr="00885741">
        <w:t>Вариант поддержания и модернизации</w:t>
      </w:r>
      <w:bookmarkEnd w:id="3"/>
    </w:p>
    <w:p w14:paraId="0F9C4BBE" w14:textId="77777777" w:rsidR="000444F6" w:rsidRDefault="000444F6" w:rsidP="00EA24B3">
      <w:pPr>
        <w:pStyle w:val="a0"/>
      </w:pPr>
      <w:r w:rsidRPr="00885741">
        <w:t xml:space="preserve">Убедитесь, что на вашем компьютере установлен </w:t>
      </w:r>
      <w:r w:rsidRPr="00885741">
        <w:rPr>
          <w:lang w:val="en-US"/>
        </w:rPr>
        <w:t>Python</w:t>
      </w:r>
      <w:r w:rsidRPr="00885741">
        <w:t xml:space="preserve">, с библиотекой </w:t>
      </w:r>
      <w:r w:rsidRPr="00885741">
        <w:rPr>
          <w:lang w:val="en-US"/>
        </w:rPr>
        <w:t>Telebot</w:t>
      </w:r>
      <w:r w:rsidRPr="00885741">
        <w:t>.</w:t>
      </w:r>
    </w:p>
    <w:p w14:paraId="7A127815" w14:textId="35D73EAE" w:rsidR="000444F6" w:rsidRPr="00885741" w:rsidRDefault="008C7BBA" w:rsidP="00EA24B3">
      <w:pPr>
        <w:pStyle w:val="a0"/>
      </w:pPr>
      <w:r>
        <w:t>Убедитесь,</w:t>
      </w:r>
      <w:r w:rsidR="000444F6">
        <w:t xml:space="preserve"> что на вашем смартфоне или персональном компьютере установлен </w:t>
      </w:r>
      <w:r w:rsidR="000444F6">
        <w:rPr>
          <w:lang w:val="en-US"/>
        </w:rPr>
        <w:t>telegram</w:t>
      </w:r>
      <w:r w:rsidR="000444F6" w:rsidRPr="009D6C84">
        <w:t xml:space="preserve"> </w:t>
      </w:r>
      <w:r w:rsidR="000444F6">
        <w:t xml:space="preserve">или вы можете войти в него в </w:t>
      </w:r>
      <w:r w:rsidR="000444F6">
        <w:rPr>
          <w:lang w:val="en-US"/>
        </w:rPr>
        <w:t>web</w:t>
      </w:r>
      <w:r w:rsidR="000444F6">
        <w:t xml:space="preserve"> версии.</w:t>
      </w:r>
    </w:p>
    <w:p w14:paraId="3195C972" w14:textId="4D89C6CF" w:rsidR="000444F6" w:rsidRPr="00885741" w:rsidRDefault="000444F6" w:rsidP="00EA24B3">
      <w:pPr>
        <w:pStyle w:val="a0"/>
      </w:pPr>
      <w:r w:rsidRPr="00885741">
        <w:t xml:space="preserve">Склонируйте репозиторий программы с GitHub с помощью команды git clone </w:t>
      </w:r>
      <w:r w:rsidR="008C7BBA" w:rsidRPr="008C7BBA">
        <w:t>https://github.com/NataCher/OverEdit</w:t>
      </w:r>
      <w:r w:rsidR="008C7BBA">
        <w:t>.</w:t>
      </w:r>
    </w:p>
    <w:p w14:paraId="5A5DF227" w14:textId="77777777" w:rsidR="000444F6" w:rsidRPr="00885741" w:rsidRDefault="000444F6" w:rsidP="00EA24B3">
      <w:pPr>
        <w:pStyle w:val="a0"/>
      </w:pPr>
      <w:r w:rsidRPr="00885741">
        <w:t>Перейдите в папку вашего проекта с помощью команды cd repository.</w:t>
      </w:r>
    </w:p>
    <w:p w14:paraId="611FB6E8" w14:textId="77777777" w:rsidR="000444F6" w:rsidRPr="00885741" w:rsidRDefault="000444F6" w:rsidP="00EA24B3">
      <w:pPr>
        <w:pStyle w:val="a0"/>
      </w:pPr>
      <w:r w:rsidRPr="00885741">
        <w:t>Установите зависимости проекта, выполнив команду yarn install.</w:t>
      </w:r>
    </w:p>
    <w:p w14:paraId="18B8BBF9" w14:textId="77777777" w:rsidR="000444F6" w:rsidRPr="00885741" w:rsidRDefault="000444F6" w:rsidP="00EA24B3">
      <w:pPr>
        <w:pStyle w:val="a0"/>
      </w:pPr>
      <w:r w:rsidRPr="00885741">
        <w:t>Запустите программу для проверки успешности установки командой yarn start.</w:t>
      </w:r>
    </w:p>
    <w:p w14:paraId="02100332" w14:textId="73BAA2F3" w:rsidR="000444F6" w:rsidRPr="005944A8" w:rsidRDefault="000444F6" w:rsidP="00EA24B3">
      <w:pPr>
        <w:pStyle w:val="a0"/>
      </w:pPr>
      <w:r>
        <w:t>Запустите телеграмм и перейдите в общение к боту по ссылке</w:t>
      </w:r>
      <w:r w:rsidR="00EA24B3">
        <w:t xml:space="preserve"> </w:t>
      </w:r>
      <w:r w:rsidR="008C7BBA" w:rsidRPr="00EA24B3">
        <w:rPr>
          <w:szCs w:val="24"/>
        </w:rPr>
        <w:t>https://t.me/OverEdit_NC_bot</w:t>
      </w:r>
      <w:r>
        <w:t>.</w:t>
      </w:r>
    </w:p>
    <w:p w14:paraId="3B57506F" w14:textId="77777777" w:rsidR="000444F6" w:rsidRPr="00885741" w:rsidRDefault="000444F6" w:rsidP="00EA24B3">
      <w:pPr>
        <w:pStyle w:val="1"/>
      </w:pPr>
      <w:bookmarkStart w:id="4" w:name="_Toc157660346"/>
      <w:r w:rsidRPr="00885741">
        <w:lastRenderedPageBreak/>
        <w:t>Проверка работоспособности</w:t>
      </w:r>
      <w:r>
        <w:t xml:space="preserve"> чат-бота</w:t>
      </w:r>
      <w:bookmarkEnd w:id="4"/>
    </w:p>
    <w:p w14:paraId="1FB57FCE" w14:textId="68ADF262" w:rsidR="000444F6" w:rsidRPr="00885741" w:rsidRDefault="000444F6" w:rsidP="00EA24B3">
      <w:r w:rsidRPr="00885741">
        <w:t xml:space="preserve">Для проверки работоспособности требуется </w:t>
      </w:r>
      <w:r>
        <w:t>запустить общение с чат-ботом с помощью команд</w:t>
      </w:r>
      <w:r w:rsidR="008C7BBA">
        <w:t>ы</w:t>
      </w:r>
      <w:r w:rsidRPr="005944A8">
        <w:t xml:space="preserve"> </w:t>
      </w:r>
      <w:r w:rsidR="008C7BBA" w:rsidRPr="008C7BBA">
        <w:t>/</w:t>
      </w:r>
      <w:r>
        <w:rPr>
          <w:lang w:val="en-US"/>
        </w:rPr>
        <w:t>start</w:t>
      </w:r>
      <w:r>
        <w:t>.</w:t>
      </w:r>
    </w:p>
    <w:p w14:paraId="10F4C546" w14:textId="77777777" w:rsidR="000444F6" w:rsidRPr="00885741" w:rsidRDefault="000444F6" w:rsidP="00EA24B3">
      <w:pPr>
        <w:pStyle w:val="1"/>
      </w:pPr>
      <w:bookmarkStart w:id="5" w:name="_Toc157660347"/>
      <w:r w:rsidRPr="00885741">
        <w:lastRenderedPageBreak/>
        <w:t>Поддержка программы</w:t>
      </w:r>
      <w:bookmarkEnd w:id="5"/>
    </w:p>
    <w:p w14:paraId="1940D431" w14:textId="498B0619" w:rsidR="000444F6" w:rsidRPr="00885741" w:rsidRDefault="000444F6" w:rsidP="00EA24B3">
      <w:r w:rsidRPr="00885741">
        <w:t xml:space="preserve">Регулярно проверяйте обновления </w:t>
      </w:r>
      <w:r>
        <w:t xml:space="preserve">библиотеки </w:t>
      </w:r>
      <w:r>
        <w:rPr>
          <w:lang w:val="en-US"/>
        </w:rPr>
        <w:t>telebot</w:t>
      </w:r>
      <w:r w:rsidRPr="00885741">
        <w:t>,</w:t>
      </w:r>
      <w:r w:rsidRPr="005944A8">
        <w:t xml:space="preserve"> </w:t>
      </w:r>
      <w:r>
        <w:rPr>
          <w:lang w:val="en-US"/>
        </w:rPr>
        <w:t>Python</w:t>
      </w:r>
      <w:r w:rsidRPr="00885741">
        <w:t xml:space="preserve"> и </w:t>
      </w:r>
      <w:r>
        <w:t>правил платформы Телеграмм по работе ботов.</w:t>
      </w:r>
    </w:p>
    <w:p w14:paraId="42E2B69B" w14:textId="77777777" w:rsidR="000444F6" w:rsidRPr="00885741" w:rsidRDefault="000444F6" w:rsidP="00EA24B3">
      <w:r w:rsidRPr="00885741">
        <w:t>Ведите документацию по программе, включая инструкции по устранению проблем и ответы на часто задаваемые вопросы, используя Markdown или другой удобный формат, и храните ее в репозитории на GitHub.</w:t>
      </w:r>
    </w:p>
    <w:p w14:paraId="0E843B24" w14:textId="77777777" w:rsidR="000444F6" w:rsidRPr="00885741" w:rsidRDefault="000444F6" w:rsidP="00EA24B3">
      <w:r w:rsidRPr="00885741">
        <w:t xml:space="preserve">Мониторьте производительность программы и проводите оптимизацию кода, включая </w:t>
      </w:r>
      <w:r>
        <w:rPr>
          <w:lang w:val="en-US"/>
        </w:rPr>
        <w:t>Python</w:t>
      </w:r>
      <w:r w:rsidRPr="00885741">
        <w:t>, и базы данных при необходимости.</w:t>
      </w:r>
    </w:p>
    <w:p w14:paraId="01DD9DF6" w14:textId="044CE85C" w:rsidR="000444F6" w:rsidRPr="00885741" w:rsidRDefault="000444F6" w:rsidP="00EA24B3">
      <w:r w:rsidRPr="00885741">
        <w:t>Регулярно резервируйте данные программы, чтобы предотвратить потерю информации в случае сбоев системы, используя соответствующие инструменты и методы, и храните их в безопасном месте, отдельно от репозитория.</w:t>
      </w:r>
    </w:p>
    <w:p w14:paraId="2E019D97" w14:textId="77777777" w:rsidR="000444F6" w:rsidRPr="00885741" w:rsidRDefault="000444F6" w:rsidP="00EA24B3">
      <w:pPr>
        <w:pStyle w:val="1"/>
      </w:pPr>
      <w:bookmarkStart w:id="6" w:name="_Toc157660348"/>
      <w:r w:rsidRPr="00885741">
        <w:lastRenderedPageBreak/>
        <w:t>Модернизация</w:t>
      </w:r>
      <w:bookmarkEnd w:id="6"/>
    </w:p>
    <w:p w14:paraId="0F077EAE" w14:textId="77777777" w:rsidR="000444F6" w:rsidRPr="00885741" w:rsidRDefault="000444F6" w:rsidP="00EA24B3">
      <w:r w:rsidRPr="00885741">
        <w:t>Анализируйте обратную связь пользователей и их потребности, чтобы определить возможности для улучшения программы.</w:t>
      </w:r>
    </w:p>
    <w:p w14:paraId="2D939501" w14:textId="77777777" w:rsidR="000444F6" w:rsidRPr="00885741" w:rsidRDefault="000444F6" w:rsidP="00EA24B3">
      <w:r w:rsidRPr="00885741">
        <w:t>Создайте новую ветку в репозитории для разработки новых функций или улучшений с помощью команды git checkout -b feature-branch.</w:t>
      </w:r>
    </w:p>
    <w:p w14:paraId="11C81F42" w14:textId="77777777" w:rsidR="000444F6" w:rsidRPr="00885741" w:rsidRDefault="000444F6" w:rsidP="00EA24B3">
      <w:r w:rsidRPr="00885741">
        <w:t xml:space="preserve">Разрабатывайте и реализуйте новые функции или улучшения, основываясь на исследованиях и требованиях пользователей, используя </w:t>
      </w:r>
      <w:r>
        <w:rPr>
          <w:lang w:val="en-US"/>
        </w:rPr>
        <w:t>Python</w:t>
      </w:r>
      <w:r w:rsidRPr="00CF338E">
        <w:t xml:space="preserve"> </w:t>
      </w:r>
      <w:r w:rsidRPr="00885741">
        <w:t>для разработки логики программы.</w:t>
      </w:r>
    </w:p>
    <w:p w14:paraId="4563DCED" w14:textId="77777777" w:rsidR="000444F6" w:rsidRPr="00885741" w:rsidRDefault="000444F6" w:rsidP="00EA24B3">
      <w:r w:rsidRPr="00885741">
        <w:t xml:space="preserve">Тестируйте новые функции перед их выпуском, чтобы убедиться в их правильной работе и отсутствии ошибок, используя соответствующие инструменты для тестирования </w:t>
      </w:r>
      <w:r>
        <w:rPr>
          <w:lang w:val="en-US"/>
        </w:rPr>
        <w:t>Python</w:t>
      </w:r>
      <w:r w:rsidRPr="00885741">
        <w:t xml:space="preserve"> кода.</w:t>
      </w:r>
    </w:p>
    <w:p w14:paraId="231F418C" w14:textId="77777777" w:rsidR="000444F6" w:rsidRPr="00885741" w:rsidRDefault="000444F6" w:rsidP="00EA24B3">
      <w:r w:rsidRPr="00885741">
        <w:t>Обновляйте документацию программы, чтобы отразить новые функции и изменения, и убедитесь, что она соответствует актуальной версии программы, и отправьте изменения в репозиторий с помощью команды git push origin feature-branch.</w:t>
      </w:r>
    </w:p>
    <w:p w14:paraId="01225C59" w14:textId="07A2CB7C" w:rsidR="000444F6" w:rsidRPr="00731A94" w:rsidRDefault="000444F6" w:rsidP="00EA24B3">
      <w:r w:rsidRPr="00885741">
        <w:t xml:space="preserve">Проводите регулярное обслуживание программы, включая оптимизацию кода, в том числе </w:t>
      </w:r>
      <w:r>
        <w:rPr>
          <w:lang w:val="en-US"/>
        </w:rPr>
        <w:t>Python</w:t>
      </w:r>
      <w:r w:rsidRPr="00885741">
        <w:t xml:space="preserve"> и </w:t>
      </w:r>
      <w:r>
        <w:rPr>
          <w:lang w:val="en-US"/>
        </w:rPr>
        <w:t>telebot</w:t>
      </w:r>
      <w:r w:rsidR="00731A94" w:rsidRPr="00731A94">
        <w:t>.</w:t>
      </w:r>
    </w:p>
    <w:p w14:paraId="72AB28A2" w14:textId="5E6ABBB5" w:rsidR="005A4E60" w:rsidRPr="006B1B73" w:rsidRDefault="005A4E60" w:rsidP="006B1B73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sectPr w:rsidR="005A4E60" w:rsidRPr="006B1B73" w:rsidSect="004100FA">
      <w:headerReference w:type="default" r:id="rId13"/>
      <w:footerReference w:type="default" r:id="rId14"/>
      <w:pgSz w:w="11906" w:h="16838"/>
      <w:pgMar w:top="1134" w:right="567" w:bottom="1134" w:left="1134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6FC45" w14:textId="77777777" w:rsidR="00396773" w:rsidRDefault="00396773">
      <w:pPr>
        <w:spacing w:before="0" w:line="240" w:lineRule="auto"/>
      </w:pPr>
      <w:r>
        <w:separator/>
      </w:r>
    </w:p>
  </w:endnote>
  <w:endnote w:type="continuationSeparator" w:id="0">
    <w:p w14:paraId="0202C3D7" w14:textId="77777777" w:rsidR="00396773" w:rsidRDefault="00396773">
      <w:pPr>
        <w:spacing w:before="0" w:line="240" w:lineRule="auto"/>
      </w:pPr>
      <w:r>
        <w:continuationSeparator/>
      </w:r>
    </w:p>
  </w:endnote>
  <w:endnote w:type="continuationNotice" w:id="1">
    <w:p w14:paraId="413C1702" w14:textId="77777777" w:rsidR="00396773" w:rsidRDefault="0039677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 w:val="0"/>
        <w:bCs/>
        <w:sz w:val="24"/>
        <w:szCs w:val="18"/>
      </w:rPr>
      <w:id w:val="1370494667"/>
      <w:docPartObj>
        <w:docPartGallery w:val="Page Numbers (Bottom of Page)"/>
        <w:docPartUnique/>
      </w:docPartObj>
    </w:sdtPr>
    <w:sdtEndPr/>
    <w:sdtContent>
      <w:p w14:paraId="332182C9" w14:textId="384531BA" w:rsidR="008C7BBA" w:rsidRPr="008C7BBA" w:rsidRDefault="008C7BBA">
        <w:pPr>
          <w:pStyle w:val="af"/>
          <w:rPr>
            <w:b w:val="0"/>
            <w:bCs/>
            <w:sz w:val="24"/>
            <w:szCs w:val="18"/>
          </w:rPr>
        </w:pPr>
        <w:r w:rsidRPr="008C7BBA">
          <w:rPr>
            <w:b w:val="0"/>
            <w:bCs/>
            <w:sz w:val="24"/>
            <w:szCs w:val="18"/>
          </w:rPr>
          <w:fldChar w:fldCharType="begin"/>
        </w:r>
        <w:r w:rsidRPr="008C7BBA">
          <w:rPr>
            <w:b w:val="0"/>
            <w:bCs/>
            <w:sz w:val="24"/>
            <w:szCs w:val="18"/>
          </w:rPr>
          <w:instrText>PAGE   \* MERGEFORMAT</w:instrText>
        </w:r>
        <w:r w:rsidRPr="008C7BBA">
          <w:rPr>
            <w:b w:val="0"/>
            <w:bCs/>
            <w:sz w:val="24"/>
            <w:szCs w:val="18"/>
          </w:rPr>
          <w:fldChar w:fldCharType="separate"/>
        </w:r>
        <w:r w:rsidRPr="008C7BBA">
          <w:rPr>
            <w:b w:val="0"/>
            <w:bCs/>
            <w:sz w:val="24"/>
            <w:szCs w:val="18"/>
          </w:rPr>
          <w:t>2</w:t>
        </w:r>
        <w:r w:rsidRPr="008C7BBA">
          <w:rPr>
            <w:b w:val="0"/>
            <w:bCs/>
            <w:sz w:val="24"/>
            <w:szCs w:val="18"/>
          </w:rPr>
          <w:fldChar w:fldCharType="end"/>
        </w:r>
      </w:p>
    </w:sdtContent>
  </w:sdt>
  <w:p w14:paraId="3BA28684" w14:textId="77777777" w:rsidR="008C7BBA" w:rsidRDefault="008C7BB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6D905" w14:textId="77777777" w:rsidR="00396773" w:rsidRDefault="00396773" w:rsidP="00990EAC">
      <w:pPr>
        <w:spacing w:before="0" w:line="240" w:lineRule="auto"/>
      </w:pPr>
      <w:r>
        <w:separator/>
      </w:r>
    </w:p>
  </w:footnote>
  <w:footnote w:type="continuationSeparator" w:id="0">
    <w:p w14:paraId="5CF9DDC5" w14:textId="77777777" w:rsidR="00396773" w:rsidRDefault="00396773" w:rsidP="00990EAC">
      <w:pPr>
        <w:spacing w:before="0" w:line="240" w:lineRule="auto"/>
      </w:pPr>
      <w:r>
        <w:continuationSeparator/>
      </w:r>
    </w:p>
  </w:footnote>
  <w:footnote w:type="continuationNotice" w:id="1">
    <w:p w14:paraId="22DDA252" w14:textId="77777777" w:rsidR="00396773" w:rsidRDefault="0039677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F560" w14:textId="1CA500EB" w:rsidR="00DF1289" w:rsidRPr="008E27BF" w:rsidRDefault="00DF1289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2770" w:hanging="360"/>
      </w:pPr>
      <w:rPr>
        <w:rFonts w:ascii="Symbol" w:hAnsi="Symbol" w:hint="default"/>
      </w:rPr>
    </w:lvl>
  </w:abstractNum>
  <w:abstractNum w:abstractNumId="1" w15:restartNumberingAfterBreak="0">
    <w:nsid w:val="024C5C93"/>
    <w:multiLevelType w:val="hybridMultilevel"/>
    <w:tmpl w:val="EA0A2578"/>
    <w:lvl w:ilvl="0" w:tplc="700E3CB2">
      <w:start w:val="1"/>
      <w:numFmt w:val="decimal"/>
      <w:lvlText w:val="1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6977005"/>
    <w:multiLevelType w:val="hybridMultilevel"/>
    <w:tmpl w:val="9CBE960C"/>
    <w:lvl w:ilvl="0" w:tplc="700E3CB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E43FC8"/>
    <w:multiLevelType w:val="hybridMultilevel"/>
    <w:tmpl w:val="C2C2320C"/>
    <w:lvl w:ilvl="0" w:tplc="91B8AA24">
      <w:start w:val="1"/>
      <w:numFmt w:val="russianLower"/>
      <w:lvlText w:val="%1."/>
      <w:lvlJc w:val="left"/>
      <w:pPr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9732778"/>
    <w:multiLevelType w:val="hybridMultilevel"/>
    <w:tmpl w:val="287697E4"/>
    <w:lvl w:ilvl="0" w:tplc="8F729DB4">
      <w:start w:val="1"/>
      <w:numFmt w:val="lowerLetter"/>
      <w:lvlText w:val="%1)"/>
      <w:lvlJc w:val="left"/>
      <w:pPr>
        <w:ind w:left="1571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A4C44FB"/>
    <w:multiLevelType w:val="hybridMultilevel"/>
    <w:tmpl w:val="38A43FFA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6" w15:restartNumberingAfterBreak="0">
    <w:nsid w:val="0D4B16FE"/>
    <w:multiLevelType w:val="hybridMultilevel"/>
    <w:tmpl w:val="6E680408"/>
    <w:lvl w:ilvl="0" w:tplc="4FD27E0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DE35513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21270999"/>
    <w:multiLevelType w:val="hybridMultilevel"/>
    <w:tmpl w:val="C958BA72"/>
    <w:lvl w:ilvl="0" w:tplc="04190017">
      <w:start w:val="1"/>
      <w:numFmt w:val="lowerLetter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24E10356"/>
    <w:multiLevelType w:val="hybridMultilevel"/>
    <w:tmpl w:val="729A20E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8528E2"/>
    <w:multiLevelType w:val="multilevel"/>
    <w:tmpl w:val="1B1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E07DDF"/>
    <w:multiLevelType w:val="hybridMultilevel"/>
    <w:tmpl w:val="3E7C69D4"/>
    <w:lvl w:ilvl="0" w:tplc="7A4C5842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6" w15:restartNumberingAfterBreak="0">
    <w:nsid w:val="2D0727A5"/>
    <w:multiLevelType w:val="hybridMultilevel"/>
    <w:tmpl w:val="504868F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7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8" w15:restartNumberingAfterBreak="0">
    <w:nsid w:val="31F66180"/>
    <w:multiLevelType w:val="hybridMultilevel"/>
    <w:tmpl w:val="69D0DACE"/>
    <w:lvl w:ilvl="0" w:tplc="C966DD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31FE1EA7"/>
    <w:multiLevelType w:val="hybridMultilevel"/>
    <w:tmpl w:val="3AEE429A"/>
    <w:lvl w:ilvl="0" w:tplc="C966DD7A">
      <w:start w:val="1"/>
      <w:numFmt w:val="russianLower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50B31AD"/>
    <w:multiLevelType w:val="hybridMultilevel"/>
    <w:tmpl w:val="A0B01728"/>
    <w:lvl w:ilvl="0" w:tplc="DC7C3696">
      <w:start w:val="1"/>
      <w:numFmt w:val="lowerLetter"/>
      <w:lvlText w:val="%1)"/>
      <w:lvlJc w:val="left"/>
      <w:pPr>
        <w:ind w:left="149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7527AC8"/>
    <w:multiLevelType w:val="hybridMultilevel"/>
    <w:tmpl w:val="2206CAA6"/>
    <w:lvl w:ilvl="0" w:tplc="145ECC2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4" w15:restartNumberingAfterBreak="0">
    <w:nsid w:val="37765A9D"/>
    <w:multiLevelType w:val="hybridMultilevel"/>
    <w:tmpl w:val="1A5EF716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B752D14"/>
    <w:multiLevelType w:val="hybridMultilevel"/>
    <w:tmpl w:val="4A96F108"/>
    <w:lvl w:ilvl="0" w:tplc="C966DD7A">
      <w:start w:val="1"/>
      <w:numFmt w:val="russianLower"/>
      <w:lvlText w:val="%1)"/>
      <w:lvlJc w:val="left"/>
      <w:pPr>
        <w:ind w:left="177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D9D7B55"/>
    <w:multiLevelType w:val="hybridMultilevel"/>
    <w:tmpl w:val="3750572A"/>
    <w:lvl w:ilvl="0" w:tplc="4734FF6E">
      <w:start w:val="1"/>
      <w:numFmt w:val="lowerLetter"/>
      <w:lvlText w:val="%1)"/>
      <w:lvlJc w:val="left"/>
      <w:pPr>
        <w:ind w:left="1211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47050F7"/>
    <w:multiLevelType w:val="hybridMultilevel"/>
    <w:tmpl w:val="B1383FA2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2" w15:restartNumberingAfterBreak="0">
    <w:nsid w:val="461C5BE9"/>
    <w:multiLevelType w:val="multilevel"/>
    <w:tmpl w:val="A67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2E0352A"/>
    <w:multiLevelType w:val="hybridMultilevel"/>
    <w:tmpl w:val="8BA8443E"/>
    <w:lvl w:ilvl="0" w:tplc="145ECC2A">
      <w:start w:val="1"/>
      <w:numFmt w:val="bullet"/>
      <w:lvlText w:val="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36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9490119"/>
    <w:multiLevelType w:val="hybridMultilevel"/>
    <w:tmpl w:val="A544B8A8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8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2CB40D9"/>
    <w:multiLevelType w:val="hybridMultilevel"/>
    <w:tmpl w:val="1CE867AA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0" w15:restartNumberingAfterBreak="0">
    <w:nsid w:val="655C4E45"/>
    <w:multiLevelType w:val="multilevel"/>
    <w:tmpl w:val="E59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4C55E0"/>
    <w:multiLevelType w:val="multilevel"/>
    <w:tmpl w:val="7D6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AA773C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3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4" w15:restartNumberingAfterBreak="0">
    <w:nsid w:val="7F2C11EB"/>
    <w:multiLevelType w:val="hybridMultilevel"/>
    <w:tmpl w:val="19344388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8"/>
  </w:num>
  <w:num w:numId="5">
    <w:abstractNumId w:val="9"/>
  </w:num>
  <w:num w:numId="6">
    <w:abstractNumId w:val="26"/>
  </w:num>
  <w:num w:numId="7">
    <w:abstractNumId w:val="33"/>
  </w:num>
  <w:num w:numId="8">
    <w:abstractNumId w:val="36"/>
  </w:num>
  <w:num w:numId="9">
    <w:abstractNumId w:val="38"/>
  </w:num>
  <w:num w:numId="10">
    <w:abstractNumId w:val="28"/>
  </w:num>
  <w:num w:numId="11">
    <w:abstractNumId w:val="34"/>
  </w:num>
  <w:num w:numId="12">
    <w:abstractNumId w:val="43"/>
  </w:num>
  <w:num w:numId="13">
    <w:abstractNumId w:val="22"/>
  </w:num>
  <w:num w:numId="14">
    <w:abstractNumId w:val="25"/>
  </w:num>
  <w:num w:numId="15">
    <w:abstractNumId w:val="13"/>
  </w:num>
  <w:num w:numId="16">
    <w:abstractNumId w:val="42"/>
  </w:num>
  <w:num w:numId="17">
    <w:abstractNumId w:val="1"/>
  </w:num>
  <w:num w:numId="18">
    <w:abstractNumId w:val="2"/>
  </w:num>
  <w:num w:numId="19">
    <w:abstractNumId w:val="16"/>
  </w:num>
  <w:num w:numId="20">
    <w:abstractNumId w:val="37"/>
  </w:num>
  <w:num w:numId="21">
    <w:abstractNumId w:val="12"/>
  </w:num>
  <w:num w:numId="22">
    <w:abstractNumId w:val="39"/>
  </w:num>
  <w:num w:numId="23">
    <w:abstractNumId w:val="10"/>
  </w:num>
  <w:num w:numId="24">
    <w:abstractNumId w:val="35"/>
  </w:num>
  <w:num w:numId="25">
    <w:abstractNumId w:val="31"/>
  </w:num>
  <w:num w:numId="26">
    <w:abstractNumId w:val="5"/>
  </w:num>
  <w:num w:numId="27">
    <w:abstractNumId w:val="23"/>
  </w:num>
  <w:num w:numId="28">
    <w:abstractNumId w:val="11"/>
  </w:num>
  <w:num w:numId="29">
    <w:abstractNumId w:val="21"/>
  </w:num>
  <w:num w:numId="30">
    <w:abstractNumId w:val="29"/>
  </w:num>
  <w:num w:numId="31">
    <w:abstractNumId w:val="4"/>
  </w:num>
  <w:num w:numId="32">
    <w:abstractNumId w:val="44"/>
  </w:num>
  <w:num w:numId="33">
    <w:abstractNumId w:val="3"/>
  </w:num>
  <w:num w:numId="34">
    <w:abstractNumId w:val="18"/>
  </w:num>
  <w:num w:numId="35">
    <w:abstractNumId w:val="27"/>
  </w:num>
  <w:num w:numId="36">
    <w:abstractNumId w:val="24"/>
  </w:num>
  <w:num w:numId="37">
    <w:abstractNumId w:val="19"/>
  </w:num>
  <w:num w:numId="38">
    <w:abstractNumId w:val="15"/>
  </w:num>
  <w:num w:numId="39">
    <w:abstractNumId w:val="6"/>
  </w:num>
  <w:num w:numId="40">
    <w:abstractNumId w:val="41"/>
  </w:num>
  <w:num w:numId="41">
    <w:abstractNumId w:val="40"/>
  </w:num>
  <w:num w:numId="42">
    <w:abstractNumId w:val="32"/>
  </w:num>
  <w:num w:numId="43">
    <w:abstractNumId w:val="14"/>
  </w:num>
  <w:num w:numId="44">
    <w:abstractNumId w:val="20"/>
  </w:num>
  <w:num w:numId="45">
    <w:abstractNumId w:val="30"/>
  </w:num>
  <w:num w:numId="4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05F1"/>
    <w:rsid w:val="0000190E"/>
    <w:rsid w:val="00003AF1"/>
    <w:rsid w:val="00015480"/>
    <w:rsid w:val="000205E2"/>
    <w:rsid w:val="00020C2C"/>
    <w:rsid w:val="00024473"/>
    <w:rsid w:val="000268CD"/>
    <w:rsid w:val="00032359"/>
    <w:rsid w:val="00032DA1"/>
    <w:rsid w:val="00033833"/>
    <w:rsid w:val="00035A26"/>
    <w:rsid w:val="00037B3E"/>
    <w:rsid w:val="00040D1E"/>
    <w:rsid w:val="0004336A"/>
    <w:rsid w:val="00044093"/>
    <w:rsid w:val="000444F6"/>
    <w:rsid w:val="00046056"/>
    <w:rsid w:val="00051403"/>
    <w:rsid w:val="00053558"/>
    <w:rsid w:val="0005745E"/>
    <w:rsid w:val="00061F64"/>
    <w:rsid w:val="00066F6D"/>
    <w:rsid w:val="000803D2"/>
    <w:rsid w:val="0008146F"/>
    <w:rsid w:val="000934BA"/>
    <w:rsid w:val="00094729"/>
    <w:rsid w:val="00096EC7"/>
    <w:rsid w:val="000A537A"/>
    <w:rsid w:val="000B709F"/>
    <w:rsid w:val="000C0C5D"/>
    <w:rsid w:val="000C2A5F"/>
    <w:rsid w:val="000C5760"/>
    <w:rsid w:val="000C7B86"/>
    <w:rsid w:val="000C7DE5"/>
    <w:rsid w:val="000D3006"/>
    <w:rsid w:val="000D38ED"/>
    <w:rsid w:val="000D3A15"/>
    <w:rsid w:val="000D59EB"/>
    <w:rsid w:val="000D66C4"/>
    <w:rsid w:val="000E6490"/>
    <w:rsid w:val="001005D7"/>
    <w:rsid w:val="00104146"/>
    <w:rsid w:val="001063EC"/>
    <w:rsid w:val="0011316B"/>
    <w:rsid w:val="001157C8"/>
    <w:rsid w:val="0011717E"/>
    <w:rsid w:val="001223A9"/>
    <w:rsid w:val="001238DC"/>
    <w:rsid w:val="001275E2"/>
    <w:rsid w:val="0013162A"/>
    <w:rsid w:val="0013287A"/>
    <w:rsid w:val="00150617"/>
    <w:rsid w:val="00153F6F"/>
    <w:rsid w:val="00155A8D"/>
    <w:rsid w:val="0016119C"/>
    <w:rsid w:val="001673EC"/>
    <w:rsid w:val="00172DBA"/>
    <w:rsid w:val="00176698"/>
    <w:rsid w:val="00177239"/>
    <w:rsid w:val="00181EA8"/>
    <w:rsid w:val="0019044F"/>
    <w:rsid w:val="001A0F73"/>
    <w:rsid w:val="001A12C2"/>
    <w:rsid w:val="001A50A1"/>
    <w:rsid w:val="001B065B"/>
    <w:rsid w:val="001B3C9B"/>
    <w:rsid w:val="001B6CEC"/>
    <w:rsid w:val="001B746A"/>
    <w:rsid w:val="001B794F"/>
    <w:rsid w:val="001F030C"/>
    <w:rsid w:val="001F273B"/>
    <w:rsid w:val="001F3C1A"/>
    <w:rsid w:val="001F5E9C"/>
    <w:rsid w:val="00201509"/>
    <w:rsid w:val="00205E92"/>
    <w:rsid w:val="00211DC5"/>
    <w:rsid w:val="00216131"/>
    <w:rsid w:val="002264CB"/>
    <w:rsid w:val="0023221D"/>
    <w:rsid w:val="00234403"/>
    <w:rsid w:val="00234BD7"/>
    <w:rsid w:val="00237F3A"/>
    <w:rsid w:val="00241C37"/>
    <w:rsid w:val="00244671"/>
    <w:rsid w:val="00244AD0"/>
    <w:rsid w:val="002469D0"/>
    <w:rsid w:val="002502BF"/>
    <w:rsid w:val="00252CBD"/>
    <w:rsid w:val="00263185"/>
    <w:rsid w:val="0026423B"/>
    <w:rsid w:val="00270C38"/>
    <w:rsid w:val="00276CAB"/>
    <w:rsid w:val="00287E94"/>
    <w:rsid w:val="00292B29"/>
    <w:rsid w:val="002952BC"/>
    <w:rsid w:val="00296BBF"/>
    <w:rsid w:val="002A514A"/>
    <w:rsid w:val="002A56D9"/>
    <w:rsid w:val="002A5EC7"/>
    <w:rsid w:val="002A77FD"/>
    <w:rsid w:val="002C1982"/>
    <w:rsid w:val="002C6A09"/>
    <w:rsid w:val="002D249C"/>
    <w:rsid w:val="002D354A"/>
    <w:rsid w:val="002D5B25"/>
    <w:rsid w:val="002D5ED0"/>
    <w:rsid w:val="002E28E9"/>
    <w:rsid w:val="002F15DD"/>
    <w:rsid w:val="00303DC8"/>
    <w:rsid w:val="00310966"/>
    <w:rsid w:val="00311E97"/>
    <w:rsid w:val="00312254"/>
    <w:rsid w:val="00312F95"/>
    <w:rsid w:val="00317BF7"/>
    <w:rsid w:val="00323F6E"/>
    <w:rsid w:val="00324845"/>
    <w:rsid w:val="00326605"/>
    <w:rsid w:val="003312E5"/>
    <w:rsid w:val="00331470"/>
    <w:rsid w:val="00342964"/>
    <w:rsid w:val="00347678"/>
    <w:rsid w:val="00350180"/>
    <w:rsid w:val="00351631"/>
    <w:rsid w:val="003552A3"/>
    <w:rsid w:val="00357D4D"/>
    <w:rsid w:val="00363704"/>
    <w:rsid w:val="00364D74"/>
    <w:rsid w:val="00367FC9"/>
    <w:rsid w:val="00370436"/>
    <w:rsid w:val="003711B3"/>
    <w:rsid w:val="00372964"/>
    <w:rsid w:val="00372C9E"/>
    <w:rsid w:val="00374EF9"/>
    <w:rsid w:val="00380D25"/>
    <w:rsid w:val="00386F3E"/>
    <w:rsid w:val="00387E10"/>
    <w:rsid w:val="00390EAB"/>
    <w:rsid w:val="00393F45"/>
    <w:rsid w:val="00396773"/>
    <w:rsid w:val="00397496"/>
    <w:rsid w:val="003A4E95"/>
    <w:rsid w:val="003B58FA"/>
    <w:rsid w:val="003C2810"/>
    <w:rsid w:val="003C3B40"/>
    <w:rsid w:val="003D3E93"/>
    <w:rsid w:val="003D61D2"/>
    <w:rsid w:val="003E0217"/>
    <w:rsid w:val="003E09BF"/>
    <w:rsid w:val="003E1A1B"/>
    <w:rsid w:val="003E22A5"/>
    <w:rsid w:val="003E396F"/>
    <w:rsid w:val="003E3B91"/>
    <w:rsid w:val="003E58AE"/>
    <w:rsid w:val="003E72CD"/>
    <w:rsid w:val="003F1C7B"/>
    <w:rsid w:val="003F3F0D"/>
    <w:rsid w:val="004100FA"/>
    <w:rsid w:val="00410843"/>
    <w:rsid w:val="00412E47"/>
    <w:rsid w:val="00415663"/>
    <w:rsid w:val="004347A5"/>
    <w:rsid w:val="00442256"/>
    <w:rsid w:val="00447629"/>
    <w:rsid w:val="00451E07"/>
    <w:rsid w:val="004523E5"/>
    <w:rsid w:val="00455936"/>
    <w:rsid w:val="0045599D"/>
    <w:rsid w:val="0045786A"/>
    <w:rsid w:val="004605D9"/>
    <w:rsid w:val="00460AE9"/>
    <w:rsid w:val="00460D1A"/>
    <w:rsid w:val="004677DC"/>
    <w:rsid w:val="00471FE2"/>
    <w:rsid w:val="00472A19"/>
    <w:rsid w:val="00475A10"/>
    <w:rsid w:val="004767CD"/>
    <w:rsid w:val="00477484"/>
    <w:rsid w:val="00482910"/>
    <w:rsid w:val="0048416D"/>
    <w:rsid w:val="004921C8"/>
    <w:rsid w:val="004A34C3"/>
    <w:rsid w:val="004A7A41"/>
    <w:rsid w:val="004B0C8E"/>
    <w:rsid w:val="004B0F88"/>
    <w:rsid w:val="004B7636"/>
    <w:rsid w:val="004C5524"/>
    <w:rsid w:val="004E0688"/>
    <w:rsid w:val="004E0D83"/>
    <w:rsid w:val="004F4D49"/>
    <w:rsid w:val="005008C8"/>
    <w:rsid w:val="005017B0"/>
    <w:rsid w:val="00503505"/>
    <w:rsid w:val="005040DD"/>
    <w:rsid w:val="005110DA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348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0F28"/>
    <w:rsid w:val="005972E7"/>
    <w:rsid w:val="005A188B"/>
    <w:rsid w:val="005A3167"/>
    <w:rsid w:val="005A4E60"/>
    <w:rsid w:val="005A5C4C"/>
    <w:rsid w:val="005A78D4"/>
    <w:rsid w:val="005B5089"/>
    <w:rsid w:val="005D1D9F"/>
    <w:rsid w:val="005D4ECA"/>
    <w:rsid w:val="005E7941"/>
    <w:rsid w:val="005F0877"/>
    <w:rsid w:val="005F0B98"/>
    <w:rsid w:val="006007E9"/>
    <w:rsid w:val="00600BFB"/>
    <w:rsid w:val="006030ED"/>
    <w:rsid w:val="0060322B"/>
    <w:rsid w:val="00606C43"/>
    <w:rsid w:val="0061301A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606E2"/>
    <w:rsid w:val="00661775"/>
    <w:rsid w:val="006638C9"/>
    <w:rsid w:val="006652DC"/>
    <w:rsid w:val="00681B00"/>
    <w:rsid w:val="006843D2"/>
    <w:rsid w:val="006A3648"/>
    <w:rsid w:val="006A4E6C"/>
    <w:rsid w:val="006A534C"/>
    <w:rsid w:val="006A5DFD"/>
    <w:rsid w:val="006B1B73"/>
    <w:rsid w:val="006C21DB"/>
    <w:rsid w:val="006D422E"/>
    <w:rsid w:val="006D46A3"/>
    <w:rsid w:val="006E4EA7"/>
    <w:rsid w:val="006E7B7F"/>
    <w:rsid w:val="006F079E"/>
    <w:rsid w:val="006F512D"/>
    <w:rsid w:val="00701738"/>
    <w:rsid w:val="00702405"/>
    <w:rsid w:val="00706D32"/>
    <w:rsid w:val="0071279D"/>
    <w:rsid w:val="007157E7"/>
    <w:rsid w:val="00717B43"/>
    <w:rsid w:val="0072273B"/>
    <w:rsid w:val="00724B50"/>
    <w:rsid w:val="00731A94"/>
    <w:rsid w:val="00741EC2"/>
    <w:rsid w:val="00742650"/>
    <w:rsid w:val="007445A3"/>
    <w:rsid w:val="00747AA0"/>
    <w:rsid w:val="007522DD"/>
    <w:rsid w:val="007550FB"/>
    <w:rsid w:val="007630D2"/>
    <w:rsid w:val="007661F7"/>
    <w:rsid w:val="0076691E"/>
    <w:rsid w:val="00770291"/>
    <w:rsid w:val="00773671"/>
    <w:rsid w:val="00773EC7"/>
    <w:rsid w:val="00774522"/>
    <w:rsid w:val="00775FCB"/>
    <w:rsid w:val="00783E68"/>
    <w:rsid w:val="007A0770"/>
    <w:rsid w:val="007A44EC"/>
    <w:rsid w:val="007A670B"/>
    <w:rsid w:val="007B2E9D"/>
    <w:rsid w:val="007B79AA"/>
    <w:rsid w:val="007C2693"/>
    <w:rsid w:val="007C590F"/>
    <w:rsid w:val="007C5DA6"/>
    <w:rsid w:val="007C648D"/>
    <w:rsid w:val="007C6517"/>
    <w:rsid w:val="007D189A"/>
    <w:rsid w:val="007D18D6"/>
    <w:rsid w:val="007D67BA"/>
    <w:rsid w:val="007E7DEB"/>
    <w:rsid w:val="007F6F16"/>
    <w:rsid w:val="008004B5"/>
    <w:rsid w:val="008004D9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3114C"/>
    <w:rsid w:val="00831C62"/>
    <w:rsid w:val="00846EC3"/>
    <w:rsid w:val="00851CEE"/>
    <w:rsid w:val="00853022"/>
    <w:rsid w:val="00856459"/>
    <w:rsid w:val="00860B07"/>
    <w:rsid w:val="00873C68"/>
    <w:rsid w:val="008821B6"/>
    <w:rsid w:val="00885557"/>
    <w:rsid w:val="00887461"/>
    <w:rsid w:val="008913CD"/>
    <w:rsid w:val="00895567"/>
    <w:rsid w:val="008A19F3"/>
    <w:rsid w:val="008A3C7E"/>
    <w:rsid w:val="008A447D"/>
    <w:rsid w:val="008A6A06"/>
    <w:rsid w:val="008A7235"/>
    <w:rsid w:val="008A7928"/>
    <w:rsid w:val="008B1742"/>
    <w:rsid w:val="008B2FF6"/>
    <w:rsid w:val="008B3835"/>
    <w:rsid w:val="008B5671"/>
    <w:rsid w:val="008B57AD"/>
    <w:rsid w:val="008C0D47"/>
    <w:rsid w:val="008C30AA"/>
    <w:rsid w:val="008C35D4"/>
    <w:rsid w:val="008C6310"/>
    <w:rsid w:val="008C7BBA"/>
    <w:rsid w:val="008D417C"/>
    <w:rsid w:val="008D6356"/>
    <w:rsid w:val="008E68DE"/>
    <w:rsid w:val="008F4105"/>
    <w:rsid w:val="0090429A"/>
    <w:rsid w:val="00907058"/>
    <w:rsid w:val="0090747E"/>
    <w:rsid w:val="009078D1"/>
    <w:rsid w:val="00912AA6"/>
    <w:rsid w:val="00920BC2"/>
    <w:rsid w:val="0092285C"/>
    <w:rsid w:val="00922A0E"/>
    <w:rsid w:val="009236FA"/>
    <w:rsid w:val="00926288"/>
    <w:rsid w:val="009266D9"/>
    <w:rsid w:val="00930B24"/>
    <w:rsid w:val="00931494"/>
    <w:rsid w:val="0093265D"/>
    <w:rsid w:val="009355BF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24CE"/>
    <w:rsid w:val="0097494B"/>
    <w:rsid w:val="0097511E"/>
    <w:rsid w:val="0098081B"/>
    <w:rsid w:val="0098133E"/>
    <w:rsid w:val="009863FC"/>
    <w:rsid w:val="0098708B"/>
    <w:rsid w:val="00990EAC"/>
    <w:rsid w:val="009913C3"/>
    <w:rsid w:val="00991D11"/>
    <w:rsid w:val="0099717C"/>
    <w:rsid w:val="00997825"/>
    <w:rsid w:val="009A1CB3"/>
    <w:rsid w:val="009A456D"/>
    <w:rsid w:val="009A78AA"/>
    <w:rsid w:val="009C15AC"/>
    <w:rsid w:val="009C1E84"/>
    <w:rsid w:val="009C2712"/>
    <w:rsid w:val="009C36DE"/>
    <w:rsid w:val="009C5201"/>
    <w:rsid w:val="009C62A8"/>
    <w:rsid w:val="009C6785"/>
    <w:rsid w:val="009C69FD"/>
    <w:rsid w:val="009D483E"/>
    <w:rsid w:val="009D5528"/>
    <w:rsid w:val="009D6117"/>
    <w:rsid w:val="009D69EC"/>
    <w:rsid w:val="009F1C8A"/>
    <w:rsid w:val="009F59D7"/>
    <w:rsid w:val="00A01F74"/>
    <w:rsid w:val="00A0279B"/>
    <w:rsid w:val="00A06116"/>
    <w:rsid w:val="00A109AC"/>
    <w:rsid w:val="00A1547A"/>
    <w:rsid w:val="00A22E7D"/>
    <w:rsid w:val="00A248D3"/>
    <w:rsid w:val="00A26122"/>
    <w:rsid w:val="00A3550C"/>
    <w:rsid w:val="00A358E4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774C3"/>
    <w:rsid w:val="00A80780"/>
    <w:rsid w:val="00A93B7E"/>
    <w:rsid w:val="00AA487E"/>
    <w:rsid w:val="00AB047F"/>
    <w:rsid w:val="00AB276B"/>
    <w:rsid w:val="00AB465D"/>
    <w:rsid w:val="00AB7875"/>
    <w:rsid w:val="00AC354C"/>
    <w:rsid w:val="00AC48CE"/>
    <w:rsid w:val="00AC4F31"/>
    <w:rsid w:val="00AC53A7"/>
    <w:rsid w:val="00AD0740"/>
    <w:rsid w:val="00AD1E5B"/>
    <w:rsid w:val="00AD74DC"/>
    <w:rsid w:val="00AE4CE5"/>
    <w:rsid w:val="00AF069D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1BFB"/>
    <w:rsid w:val="00B62D3F"/>
    <w:rsid w:val="00B63A5B"/>
    <w:rsid w:val="00B6451B"/>
    <w:rsid w:val="00B6574F"/>
    <w:rsid w:val="00B6663A"/>
    <w:rsid w:val="00B7174E"/>
    <w:rsid w:val="00B775B6"/>
    <w:rsid w:val="00B805D4"/>
    <w:rsid w:val="00B84157"/>
    <w:rsid w:val="00BA06DC"/>
    <w:rsid w:val="00BA70FD"/>
    <w:rsid w:val="00BB0350"/>
    <w:rsid w:val="00BB41FD"/>
    <w:rsid w:val="00BB7AEE"/>
    <w:rsid w:val="00BC17B4"/>
    <w:rsid w:val="00BC283C"/>
    <w:rsid w:val="00BD065B"/>
    <w:rsid w:val="00BD2B75"/>
    <w:rsid w:val="00BD442E"/>
    <w:rsid w:val="00BD738C"/>
    <w:rsid w:val="00BE39B8"/>
    <w:rsid w:val="00BE71FF"/>
    <w:rsid w:val="00BF0033"/>
    <w:rsid w:val="00BF3232"/>
    <w:rsid w:val="00BF44A4"/>
    <w:rsid w:val="00BF7BFF"/>
    <w:rsid w:val="00C035AA"/>
    <w:rsid w:val="00C105A1"/>
    <w:rsid w:val="00C11E33"/>
    <w:rsid w:val="00C122F9"/>
    <w:rsid w:val="00C1681F"/>
    <w:rsid w:val="00C17699"/>
    <w:rsid w:val="00C17890"/>
    <w:rsid w:val="00C2408C"/>
    <w:rsid w:val="00C31128"/>
    <w:rsid w:val="00C435ED"/>
    <w:rsid w:val="00C44F52"/>
    <w:rsid w:val="00C52A0D"/>
    <w:rsid w:val="00C54F79"/>
    <w:rsid w:val="00C61DF4"/>
    <w:rsid w:val="00C85997"/>
    <w:rsid w:val="00C86701"/>
    <w:rsid w:val="00C8774D"/>
    <w:rsid w:val="00C92C19"/>
    <w:rsid w:val="00C9327A"/>
    <w:rsid w:val="00C9376A"/>
    <w:rsid w:val="00C93C3A"/>
    <w:rsid w:val="00C96227"/>
    <w:rsid w:val="00CA462A"/>
    <w:rsid w:val="00CA46E3"/>
    <w:rsid w:val="00CB1422"/>
    <w:rsid w:val="00CB1B57"/>
    <w:rsid w:val="00CB211A"/>
    <w:rsid w:val="00CC3B6C"/>
    <w:rsid w:val="00CD1405"/>
    <w:rsid w:val="00CE3A3D"/>
    <w:rsid w:val="00CE7A30"/>
    <w:rsid w:val="00CE7A85"/>
    <w:rsid w:val="00CF3B09"/>
    <w:rsid w:val="00CF3E99"/>
    <w:rsid w:val="00CF4EF6"/>
    <w:rsid w:val="00CF7011"/>
    <w:rsid w:val="00D0476C"/>
    <w:rsid w:val="00D05BB3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564D3"/>
    <w:rsid w:val="00D664C5"/>
    <w:rsid w:val="00D7189D"/>
    <w:rsid w:val="00D730CA"/>
    <w:rsid w:val="00D7675E"/>
    <w:rsid w:val="00D801DF"/>
    <w:rsid w:val="00D802EB"/>
    <w:rsid w:val="00D8379C"/>
    <w:rsid w:val="00D84CBB"/>
    <w:rsid w:val="00D86307"/>
    <w:rsid w:val="00D94F64"/>
    <w:rsid w:val="00D978E4"/>
    <w:rsid w:val="00D97932"/>
    <w:rsid w:val="00DA33AC"/>
    <w:rsid w:val="00DA64D0"/>
    <w:rsid w:val="00DA6582"/>
    <w:rsid w:val="00DA7130"/>
    <w:rsid w:val="00DB0DFE"/>
    <w:rsid w:val="00DB67CB"/>
    <w:rsid w:val="00DB78D9"/>
    <w:rsid w:val="00DC22C2"/>
    <w:rsid w:val="00DC575A"/>
    <w:rsid w:val="00DC5FE1"/>
    <w:rsid w:val="00DC6631"/>
    <w:rsid w:val="00DD2B98"/>
    <w:rsid w:val="00DD2FF3"/>
    <w:rsid w:val="00DD3B18"/>
    <w:rsid w:val="00DD4754"/>
    <w:rsid w:val="00DD7515"/>
    <w:rsid w:val="00DE03C1"/>
    <w:rsid w:val="00DE18B5"/>
    <w:rsid w:val="00DF09F4"/>
    <w:rsid w:val="00DF1289"/>
    <w:rsid w:val="00DF22DE"/>
    <w:rsid w:val="00E0166D"/>
    <w:rsid w:val="00E02E0B"/>
    <w:rsid w:val="00E0593E"/>
    <w:rsid w:val="00E06C9D"/>
    <w:rsid w:val="00E126BD"/>
    <w:rsid w:val="00E26720"/>
    <w:rsid w:val="00E36DF7"/>
    <w:rsid w:val="00E41AEE"/>
    <w:rsid w:val="00E4794F"/>
    <w:rsid w:val="00E508A7"/>
    <w:rsid w:val="00E50F28"/>
    <w:rsid w:val="00E60A44"/>
    <w:rsid w:val="00E666EA"/>
    <w:rsid w:val="00E74087"/>
    <w:rsid w:val="00E7484A"/>
    <w:rsid w:val="00E83F75"/>
    <w:rsid w:val="00E85CEA"/>
    <w:rsid w:val="00E8690C"/>
    <w:rsid w:val="00E97C53"/>
    <w:rsid w:val="00EA24B3"/>
    <w:rsid w:val="00EA6493"/>
    <w:rsid w:val="00EA70F3"/>
    <w:rsid w:val="00EA7476"/>
    <w:rsid w:val="00EB0651"/>
    <w:rsid w:val="00EB1F89"/>
    <w:rsid w:val="00EB1FC2"/>
    <w:rsid w:val="00EC14DF"/>
    <w:rsid w:val="00EC1BB9"/>
    <w:rsid w:val="00EC259B"/>
    <w:rsid w:val="00ED3B32"/>
    <w:rsid w:val="00ED4484"/>
    <w:rsid w:val="00ED54BE"/>
    <w:rsid w:val="00ED6B45"/>
    <w:rsid w:val="00ED6DFF"/>
    <w:rsid w:val="00ED7346"/>
    <w:rsid w:val="00ED77F3"/>
    <w:rsid w:val="00EE45D4"/>
    <w:rsid w:val="00EF1410"/>
    <w:rsid w:val="00EF3314"/>
    <w:rsid w:val="00F00186"/>
    <w:rsid w:val="00F03675"/>
    <w:rsid w:val="00F05BB5"/>
    <w:rsid w:val="00F113BF"/>
    <w:rsid w:val="00F13331"/>
    <w:rsid w:val="00F20633"/>
    <w:rsid w:val="00F20ED0"/>
    <w:rsid w:val="00F2337D"/>
    <w:rsid w:val="00F25908"/>
    <w:rsid w:val="00F26E37"/>
    <w:rsid w:val="00F32A7C"/>
    <w:rsid w:val="00F34EC4"/>
    <w:rsid w:val="00F374E5"/>
    <w:rsid w:val="00F408AB"/>
    <w:rsid w:val="00F4271F"/>
    <w:rsid w:val="00F5534E"/>
    <w:rsid w:val="00F6042B"/>
    <w:rsid w:val="00F6074A"/>
    <w:rsid w:val="00F62DCD"/>
    <w:rsid w:val="00F67E56"/>
    <w:rsid w:val="00F7451A"/>
    <w:rsid w:val="00F745DD"/>
    <w:rsid w:val="00F76B03"/>
    <w:rsid w:val="00F76EBD"/>
    <w:rsid w:val="00F8478E"/>
    <w:rsid w:val="00F84AC0"/>
    <w:rsid w:val="00F84B99"/>
    <w:rsid w:val="00F85769"/>
    <w:rsid w:val="00F85C2B"/>
    <w:rsid w:val="00F86BFC"/>
    <w:rsid w:val="00F8700A"/>
    <w:rsid w:val="00F96F1D"/>
    <w:rsid w:val="00FA2AD6"/>
    <w:rsid w:val="00FA3223"/>
    <w:rsid w:val="00FA6956"/>
    <w:rsid w:val="00FB0572"/>
    <w:rsid w:val="00FB05EA"/>
    <w:rsid w:val="00FB226C"/>
    <w:rsid w:val="00FC38CD"/>
    <w:rsid w:val="00FD0C4A"/>
    <w:rsid w:val="00FD2680"/>
    <w:rsid w:val="00FD73B1"/>
    <w:rsid w:val="00FE4482"/>
    <w:rsid w:val="00FE77D9"/>
    <w:rsid w:val="00FF2EF7"/>
    <w:rsid w:val="00FF53CE"/>
    <w:rsid w:val="00FF668A"/>
    <w:rsid w:val="07177A84"/>
    <w:rsid w:val="0F030047"/>
    <w:rsid w:val="136EC3CD"/>
    <w:rsid w:val="2BB99CFF"/>
    <w:rsid w:val="2D92A99A"/>
    <w:rsid w:val="2DDF2CFF"/>
    <w:rsid w:val="30B9DD65"/>
    <w:rsid w:val="339F39E7"/>
    <w:rsid w:val="34A1791B"/>
    <w:rsid w:val="3B27B35B"/>
    <w:rsid w:val="40E85BAC"/>
    <w:rsid w:val="53A057EF"/>
    <w:rsid w:val="650829A6"/>
    <w:rsid w:val="6AB0D674"/>
    <w:rsid w:val="6C4CA6D5"/>
    <w:rsid w:val="6D85FACB"/>
    <w:rsid w:val="76179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310966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926288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926288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3E396F"/>
  </w:style>
  <w:style w:type="character" w:customStyle="1" w:styleId="spellingerror">
    <w:name w:val="spellingerror"/>
    <w:basedOn w:val="a2"/>
    <w:rsid w:val="003E396F"/>
  </w:style>
  <w:style w:type="character" w:customStyle="1" w:styleId="eop">
    <w:name w:val="eop"/>
    <w:basedOn w:val="a2"/>
    <w:rsid w:val="003E396F"/>
  </w:style>
  <w:style w:type="paragraph" w:customStyle="1" w:styleId="paragraph">
    <w:name w:val="paragraph"/>
    <w:basedOn w:val="a1"/>
    <w:rsid w:val="00E0166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cxw237552713">
    <w:name w:val="scxw237552713"/>
    <w:basedOn w:val="a2"/>
    <w:rsid w:val="00460AE9"/>
  </w:style>
  <w:style w:type="character" w:customStyle="1" w:styleId="scxw243350531">
    <w:name w:val="scxw243350531"/>
    <w:basedOn w:val="a2"/>
    <w:rsid w:val="00460AE9"/>
  </w:style>
  <w:style w:type="character" w:styleId="afc">
    <w:name w:val="FollowedHyperlink"/>
    <w:basedOn w:val="a2"/>
    <w:uiPriority w:val="99"/>
    <w:semiHidden/>
    <w:unhideWhenUsed/>
    <w:rsid w:val="00731A94"/>
    <w:rPr>
      <w:color w:val="800080" w:themeColor="followedHyperlink"/>
      <w:u w:val="single"/>
    </w:rPr>
  </w:style>
  <w:style w:type="character" w:styleId="afd">
    <w:name w:val="Unresolved Mention"/>
    <w:basedOn w:val="a2"/>
    <w:uiPriority w:val="99"/>
    <w:semiHidden/>
    <w:unhideWhenUsed/>
    <w:rsid w:val="00CF3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.me/BotFath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taCher/OverEdi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FED078-4891-459D-A116-B2B6300B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1041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natalyachervyakova@outlook.com</cp:lastModifiedBy>
  <cp:revision>148</cp:revision>
  <cp:lastPrinted>2019-07-22T11:48:00Z</cp:lastPrinted>
  <dcterms:created xsi:type="dcterms:W3CDTF">2022-02-14T06:37:00Z</dcterms:created>
  <dcterms:modified xsi:type="dcterms:W3CDTF">2024-02-01T08:44:00Z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